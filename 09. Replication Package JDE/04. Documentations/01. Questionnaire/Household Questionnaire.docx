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D83A" w14:textId="77777777" w:rsidR="000A720A" w:rsidRDefault="000A720A" w:rsidP="000A720A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bookmarkStart w:id="0" w:name="_Toc21209607"/>
      <w:r w:rsidRPr="007A7E10">
        <w:rPr>
          <w:rFonts w:asciiTheme="minorHAnsi" w:hAnsiTheme="minorHAnsi" w:cstheme="minorHAnsi"/>
          <w:b/>
          <w:bCs/>
          <w:sz w:val="48"/>
          <w:szCs w:val="48"/>
        </w:rPr>
        <w:t>Survey on labor markets for nationals and refugees in Uganda</w:t>
      </w:r>
    </w:p>
    <w:p w14:paraId="312BD2A8" w14:textId="77777777" w:rsidR="000A720A" w:rsidRDefault="000A720A" w:rsidP="000A720A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793D499A" w14:textId="77777777" w:rsidR="000A720A" w:rsidRDefault="000A720A" w:rsidP="000A720A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3F3D84BB" w14:textId="77777777" w:rsidR="000A720A" w:rsidRPr="007A7E10" w:rsidRDefault="000A720A" w:rsidP="000A720A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3619CBD5" w14:textId="77777777" w:rsidR="000A720A" w:rsidRPr="007A7E10" w:rsidRDefault="000A720A" w:rsidP="000A720A">
      <w:pPr>
        <w:jc w:val="center"/>
        <w:rPr>
          <w:rFonts w:asciiTheme="minorHAnsi" w:hAnsiTheme="minorHAnsi" w:cstheme="minorHAnsi"/>
          <w:b/>
          <w:bCs/>
        </w:rPr>
      </w:pPr>
    </w:p>
    <w:p w14:paraId="16AD7250" w14:textId="1D8D3E66" w:rsidR="000A720A" w:rsidRDefault="000A720A" w:rsidP="000A720A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7A7E10">
        <w:rPr>
          <w:rFonts w:asciiTheme="minorHAnsi" w:hAnsiTheme="minorHAnsi" w:cstheme="minorHAnsi"/>
          <w:b/>
          <w:bCs/>
          <w:sz w:val="48"/>
          <w:szCs w:val="48"/>
        </w:rPr>
        <w:t>PART I</w:t>
      </w:r>
    </w:p>
    <w:p w14:paraId="170728ED" w14:textId="77777777" w:rsidR="000A720A" w:rsidRDefault="000A720A" w:rsidP="000A720A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08B9D8FA" w14:textId="77777777" w:rsidR="000A720A" w:rsidRPr="007A7E10" w:rsidRDefault="000A720A" w:rsidP="000A720A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5CC5B03B" w14:textId="77777777" w:rsidR="000A720A" w:rsidRPr="007A7E10" w:rsidRDefault="000A720A" w:rsidP="000A720A">
      <w:pPr>
        <w:jc w:val="center"/>
        <w:rPr>
          <w:rFonts w:asciiTheme="minorHAnsi" w:hAnsiTheme="minorHAnsi" w:cstheme="minorHAnsi"/>
          <w:b/>
          <w:bCs/>
        </w:rPr>
      </w:pPr>
    </w:p>
    <w:p w14:paraId="46EB0CCD" w14:textId="011395D1" w:rsidR="000A720A" w:rsidRDefault="000A720A" w:rsidP="000A720A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sz w:val="48"/>
          <w:szCs w:val="48"/>
        </w:rPr>
        <w:t xml:space="preserve">Household </w:t>
      </w:r>
      <w:r w:rsidRPr="007A7E10">
        <w:rPr>
          <w:rFonts w:asciiTheme="minorHAnsi" w:hAnsiTheme="minorHAnsi" w:cstheme="minorHAnsi"/>
          <w:b/>
          <w:bCs/>
          <w:sz w:val="48"/>
          <w:szCs w:val="48"/>
        </w:rPr>
        <w:t xml:space="preserve">Questionnaire </w:t>
      </w:r>
    </w:p>
    <w:bookmarkEnd w:id="0"/>
    <w:p w14:paraId="2674ED5B" w14:textId="77777777" w:rsidR="001F603C" w:rsidRDefault="001F603C">
      <w:pPr>
        <w:rPr>
          <w:rFonts w:ascii="Arial" w:hAnsi="Arial" w:cs="Arial"/>
          <w:b/>
          <w:sz w:val="24"/>
          <w:szCs w:val="24"/>
        </w:rPr>
        <w:sectPr w:rsidR="001F603C" w:rsidSect="001F603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440" w:right="1418" w:bottom="1440" w:left="1418" w:header="720" w:footer="720" w:gutter="0"/>
          <w:cols w:space="720"/>
          <w:docGrid w:linePitch="360"/>
        </w:sectPr>
      </w:pPr>
    </w:p>
    <w:p w14:paraId="6EC273A7" w14:textId="77777777" w:rsidR="00405488" w:rsidRDefault="00405488">
      <w:pPr>
        <w:rPr>
          <w:rFonts w:ascii="Arial" w:hAnsi="Arial" w:cs="Arial"/>
          <w:b/>
          <w:sz w:val="24"/>
          <w:szCs w:val="24"/>
        </w:rPr>
      </w:pPr>
    </w:p>
    <w:p w14:paraId="34DBC554" w14:textId="4AB893DA" w:rsidR="006C1B1B" w:rsidRPr="003F64D6" w:rsidRDefault="006C1B1B" w:rsidP="001F603C">
      <w:pPr>
        <w:rPr>
          <w:rFonts w:ascii="Arial" w:hAnsi="Arial" w:cs="Arial"/>
          <w:sz w:val="24"/>
          <w:szCs w:val="24"/>
        </w:rPr>
      </w:pPr>
      <w:r w:rsidRPr="003F64D6">
        <w:rPr>
          <w:rFonts w:ascii="Arial" w:hAnsi="Arial" w:cs="Arial"/>
          <w:b/>
          <w:sz w:val="24"/>
          <w:szCs w:val="24"/>
        </w:rPr>
        <w:t>Section</w:t>
      </w:r>
      <w:r w:rsidR="00BA17BF" w:rsidRPr="003F64D6">
        <w:rPr>
          <w:rFonts w:ascii="Arial" w:hAnsi="Arial" w:cs="Arial"/>
          <w:b/>
          <w:sz w:val="24"/>
          <w:szCs w:val="24"/>
        </w:rPr>
        <w:t xml:space="preserve"> </w:t>
      </w:r>
      <w:r w:rsidR="002E261A">
        <w:rPr>
          <w:rFonts w:ascii="Arial" w:hAnsi="Arial" w:cs="Arial"/>
          <w:b/>
          <w:sz w:val="24"/>
          <w:szCs w:val="24"/>
        </w:rPr>
        <w:t>1</w:t>
      </w:r>
      <w:r w:rsidRPr="003F64D6">
        <w:rPr>
          <w:rFonts w:ascii="Arial" w:hAnsi="Arial" w:cs="Arial"/>
          <w:b/>
          <w:sz w:val="24"/>
          <w:szCs w:val="24"/>
        </w:rPr>
        <w:t>:</w:t>
      </w:r>
      <w:r w:rsidR="002E261A">
        <w:rPr>
          <w:rFonts w:ascii="Arial" w:hAnsi="Arial" w:cs="Arial"/>
          <w:b/>
          <w:sz w:val="24"/>
          <w:szCs w:val="24"/>
        </w:rPr>
        <w:t xml:space="preserve"> Background</w:t>
      </w:r>
      <w:r w:rsidR="00365B17">
        <w:rPr>
          <w:rFonts w:ascii="Arial" w:hAnsi="Arial" w:cs="Arial"/>
          <w:b/>
          <w:sz w:val="24"/>
          <w:szCs w:val="24"/>
        </w:rPr>
        <w:t xml:space="preserve"> </w:t>
      </w:r>
      <w:r w:rsidR="00365B17" w:rsidRPr="00365B17">
        <w:rPr>
          <w:rFonts w:ascii="Arial" w:hAnsi="Arial" w:cs="Arial"/>
          <w:b/>
          <w:color w:val="FF0000"/>
          <w:sz w:val="24"/>
          <w:szCs w:val="24"/>
        </w:rPr>
        <w:t>(HR)</w:t>
      </w:r>
    </w:p>
    <w:p w14:paraId="6E2E0480" w14:textId="77777777" w:rsidR="001F603C" w:rsidRDefault="001F603C"/>
    <w:tbl>
      <w:tblPr>
        <w:tblW w:w="15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397"/>
        <w:gridCol w:w="1972"/>
        <w:gridCol w:w="855"/>
        <w:gridCol w:w="1151"/>
        <w:gridCol w:w="1579"/>
        <w:gridCol w:w="1490"/>
        <w:gridCol w:w="1796"/>
        <w:gridCol w:w="2297"/>
        <w:gridCol w:w="1385"/>
        <w:gridCol w:w="1376"/>
      </w:tblGrid>
      <w:tr w:rsidR="002A0140" w14:paraId="539F3A5D" w14:textId="77777777" w:rsidTr="002A0140">
        <w:trPr>
          <w:trHeight w:val="2071"/>
        </w:trPr>
        <w:tc>
          <w:tcPr>
            <w:tcW w:w="466" w:type="dxa"/>
            <w:tcBorders>
              <w:top w:val="single" w:sz="8" w:space="0" w:color="808080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05F534B6" w14:textId="77777777" w:rsidR="002A0140" w:rsidRDefault="002A0140">
            <w:pPr>
              <w:pStyle w:val="RosQuestion"/>
              <w:rPr>
                <w:rFonts w:ascii="Calibri" w:hAnsi="Calibri" w:cs="Calibri"/>
                <w:b w:val="0"/>
              </w:rPr>
            </w:pPr>
          </w:p>
          <w:p w14:paraId="2AF3E7B6" w14:textId="77777777" w:rsidR="002A0140" w:rsidRDefault="002A0140">
            <w:pPr>
              <w:pStyle w:val="RosQuestion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# of per-son</w:t>
            </w:r>
          </w:p>
        </w:tc>
        <w:tc>
          <w:tcPr>
            <w:tcW w:w="1396" w:type="dxa"/>
            <w:tcBorders>
              <w:top w:val="single" w:sz="8" w:space="0" w:color="808080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6A0CF06E" w14:textId="77777777" w:rsidR="002A0140" w:rsidRDefault="002A0140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101</w:t>
            </w:r>
          </w:p>
          <w:p w14:paraId="0D709876" w14:textId="77777777" w:rsidR="002A0140" w:rsidRDefault="002A01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  <w:p w14:paraId="33959AF2" w14:textId="77777777" w:rsidR="002A0140" w:rsidRDefault="002A0140">
            <w:pPr>
              <w:pStyle w:val="IntHelp"/>
              <w:rPr>
                <w:rFonts w:ascii="Calibri" w:hAnsi="Calibri" w:cs="Calibri"/>
                <w:sz w:val="18"/>
                <w:szCs w:val="18"/>
              </w:rPr>
            </w:pPr>
          </w:p>
          <w:p w14:paraId="0D65F29C" w14:textId="77777777" w:rsidR="002A0140" w:rsidRDefault="002A0140">
            <w:pPr>
              <w:pStyle w:val="IntHelp"/>
              <w:rPr>
                <w:rFonts w:ascii="Calibri" w:hAnsi="Calibri" w:cs="Calibri"/>
                <w:sz w:val="18"/>
                <w:szCs w:val="18"/>
              </w:rPr>
            </w:pPr>
          </w:p>
          <w:p w14:paraId="1B190318" w14:textId="77777777" w:rsidR="002A0140" w:rsidRDefault="002A014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Enter names starting with the household head</w:t>
            </w:r>
          </w:p>
        </w:tc>
        <w:tc>
          <w:tcPr>
            <w:tcW w:w="1971" w:type="dxa"/>
            <w:tcBorders>
              <w:top w:val="single" w:sz="8" w:space="0" w:color="808080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299880F1" w14:textId="77777777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102</w:t>
            </w:r>
          </w:p>
          <w:p w14:paraId="5A97737E" w14:textId="77777777" w:rsidR="002A0140" w:rsidRDefault="002A0140">
            <w:pPr>
              <w:pStyle w:val="RosQuestion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</w:rPr>
              <w:t>What is […]’s relationship to the household head?</w:t>
            </w:r>
          </w:p>
          <w:p w14:paraId="7F368FB9" w14:textId="77777777" w:rsidR="002A0140" w:rsidRDefault="002A0140">
            <w:pPr>
              <w:pStyle w:val="RosAnswer"/>
              <w:rPr>
                <w:sz w:val="18"/>
                <w:szCs w:val="18"/>
              </w:rPr>
            </w:pPr>
          </w:p>
          <w:p w14:paraId="6B349C13" w14:textId="77777777" w:rsidR="002A0140" w:rsidRDefault="002A0140">
            <w:pPr>
              <w:pStyle w:val="RosAnswer"/>
              <w:rPr>
                <w:sz w:val="18"/>
                <w:szCs w:val="18"/>
              </w:rPr>
            </w:pPr>
          </w:p>
          <w:p w14:paraId="5C546615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  Spouse</w:t>
            </w:r>
          </w:p>
          <w:p w14:paraId="2CDD2419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  Son/daughter</w:t>
            </w:r>
          </w:p>
          <w:p w14:paraId="3ABE9F36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  Son/daughter of spouse</w:t>
            </w:r>
          </w:p>
          <w:p w14:paraId="3DEEA313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  Sibling</w:t>
            </w:r>
          </w:p>
          <w:p w14:paraId="06F2DC2F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  Sibling of spouse</w:t>
            </w:r>
          </w:p>
          <w:p w14:paraId="2DF5A71B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  Parent</w:t>
            </w:r>
          </w:p>
          <w:p w14:paraId="44187AD8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  Parent of spouse</w:t>
            </w:r>
          </w:p>
          <w:p w14:paraId="7A2D879B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  Son/daughter in law</w:t>
            </w:r>
          </w:p>
          <w:p w14:paraId="3FB84F07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  Grandchild</w:t>
            </w:r>
          </w:p>
          <w:p w14:paraId="1CBC93FD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  Other relative</w:t>
            </w:r>
          </w:p>
          <w:p w14:paraId="09861F97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11  Other relative of spouse</w:t>
            </w:r>
          </w:p>
          <w:p w14:paraId="79768CB0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  Helper</w:t>
            </w:r>
          </w:p>
          <w:p w14:paraId="54003BEA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13  Other non-relative</w:t>
            </w:r>
          </w:p>
        </w:tc>
        <w:tc>
          <w:tcPr>
            <w:tcW w:w="855" w:type="dxa"/>
            <w:tcBorders>
              <w:top w:val="single" w:sz="8" w:space="0" w:color="808080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8076324" w14:textId="77777777" w:rsidR="002A0140" w:rsidRDefault="002A0140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103</w:t>
            </w:r>
          </w:p>
          <w:p w14:paraId="3E731B78" w14:textId="77777777" w:rsidR="002A0140" w:rsidRDefault="002A0140">
            <w:pPr>
              <w:pStyle w:val="RosQuestion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</w:rPr>
              <w:t>Sex</w:t>
            </w:r>
          </w:p>
          <w:p w14:paraId="60F197B1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  Male</w:t>
            </w:r>
          </w:p>
          <w:p w14:paraId="2F555DFC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 Female</w:t>
            </w:r>
          </w:p>
        </w:tc>
        <w:tc>
          <w:tcPr>
            <w:tcW w:w="1151" w:type="dxa"/>
            <w:tcBorders>
              <w:top w:val="single" w:sz="8" w:space="0" w:color="808080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7903499C" w14:textId="77777777" w:rsidR="002A0140" w:rsidRDefault="002A0140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104</w:t>
            </w:r>
          </w:p>
          <w:p w14:paraId="0E2BE74D" w14:textId="77777777" w:rsidR="002A0140" w:rsidRDefault="002A0140">
            <w:pPr>
              <w:pStyle w:val="RosQuestion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</w:rPr>
              <w:t>How old is [...]?</w:t>
            </w:r>
          </w:p>
          <w:p w14:paraId="455531BD" w14:textId="77777777" w:rsidR="002A0140" w:rsidRDefault="002A014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0620569" w14:textId="77777777" w:rsidR="002A0140" w:rsidRDefault="002A0140">
            <w:pPr>
              <w:rPr>
                <w:sz w:val="18"/>
                <w:szCs w:val="18"/>
              </w:rPr>
            </w:pPr>
          </w:p>
          <w:p w14:paraId="7B76809B" w14:textId="77777777" w:rsidR="002A0140" w:rsidRDefault="002A0140">
            <w:pPr>
              <w:rPr>
                <w:sz w:val="18"/>
                <w:szCs w:val="18"/>
              </w:rPr>
            </w:pPr>
          </w:p>
          <w:p w14:paraId="0C30B711" w14:textId="77777777" w:rsidR="002A0140" w:rsidRDefault="002A0140">
            <w:pPr>
              <w:rPr>
                <w:sz w:val="18"/>
                <w:szCs w:val="18"/>
              </w:rPr>
            </w:pPr>
          </w:p>
          <w:p w14:paraId="43EBCB49" w14:textId="77777777" w:rsidR="002A0140" w:rsidRDefault="002A0140">
            <w:pPr>
              <w:rPr>
                <w:sz w:val="18"/>
                <w:szCs w:val="18"/>
              </w:rPr>
            </w:pPr>
          </w:p>
          <w:p w14:paraId="47E28DA1" w14:textId="77777777" w:rsidR="002A0140" w:rsidRDefault="002A0140">
            <w:pPr>
              <w:rPr>
                <w:sz w:val="18"/>
                <w:szCs w:val="18"/>
              </w:rPr>
            </w:pPr>
          </w:p>
          <w:p w14:paraId="596038B9" w14:textId="77777777" w:rsidR="002A0140" w:rsidRDefault="002A0140">
            <w:pPr>
              <w:rPr>
                <w:sz w:val="18"/>
                <w:szCs w:val="18"/>
              </w:rPr>
            </w:pPr>
          </w:p>
          <w:p w14:paraId="5B6CE5E0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97 = </w:t>
            </w:r>
            <w:r>
              <w:rPr>
                <w:rFonts w:ascii="Symbol" w:hAnsi="Symbol"/>
                <w:sz w:val="18"/>
                <w:szCs w:val="18"/>
              </w:rPr>
              <w:t>³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97 years</w:t>
            </w:r>
          </w:p>
          <w:p w14:paraId="7BBBA5F4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</w:p>
          <w:p w14:paraId="68DA6AD6" w14:textId="77777777" w:rsidR="002A0140" w:rsidRDefault="002A014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&lt;15 </w:t>
            </w:r>
            <w:r>
              <w:rPr>
                <w:rFonts w:ascii="Wingdings" w:hAnsi="Wingdings"/>
                <w:sz w:val="18"/>
                <w:szCs w:val="18"/>
              </w:rPr>
              <w:t>à</w:t>
            </w:r>
            <w:r>
              <w:rPr>
                <w:sz w:val="18"/>
                <w:szCs w:val="18"/>
              </w:rPr>
              <w:t xml:space="preserve"> Next person</w:t>
            </w:r>
          </w:p>
          <w:p w14:paraId="1E4194D9" w14:textId="77777777" w:rsidR="002A0140" w:rsidRDefault="002A0140">
            <w:pPr>
              <w:rPr>
                <w:sz w:val="18"/>
                <w:szCs w:val="18"/>
              </w:rPr>
            </w:pPr>
          </w:p>
        </w:tc>
        <w:tc>
          <w:tcPr>
            <w:tcW w:w="1579" w:type="dxa"/>
            <w:tcBorders>
              <w:top w:val="single" w:sz="8" w:space="0" w:color="808080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54F7FB08" w14:textId="77777777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105</w:t>
            </w:r>
          </w:p>
          <w:p w14:paraId="48665692" w14:textId="77777777" w:rsidR="002A0140" w:rsidRDefault="002A0140">
            <w:pPr>
              <w:pStyle w:val="RosQuestion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</w:rPr>
              <w:t>What is […]’s marital status? Is (s)he . . .</w:t>
            </w:r>
          </w:p>
          <w:p w14:paraId="1913F1C3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</w:p>
          <w:p w14:paraId="2D2E8DB3" w14:textId="77777777" w:rsidR="002A0140" w:rsidRDefault="002A014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  Single, never  married </w:t>
            </w:r>
          </w:p>
          <w:p w14:paraId="6DFEC6EB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  Married</w:t>
            </w:r>
          </w:p>
          <w:p w14:paraId="62221CBB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  Widowed, not remarried</w:t>
            </w:r>
          </w:p>
          <w:p w14:paraId="51B51969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  Divorced</w:t>
            </w:r>
          </w:p>
          <w:p w14:paraId="2B9CA511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  Separated</w:t>
            </w:r>
          </w:p>
          <w:p w14:paraId="33754170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</w:p>
          <w:p w14:paraId="345C2B5F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  Do not know</w:t>
            </w:r>
          </w:p>
          <w:p w14:paraId="4EF8B281" w14:textId="77777777" w:rsidR="002A0140" w:rsidRDefault="002A0140" w:rsidP="00EC2AC9">
            <w:pPr>
              <w:pStyle w:val="Direction"/>
            </w:pPr>
            <w:r>
              <w:t>9  Refusal</w:t>
            </w:r>
          </w:p>
        </w:tc>
        <w:tc>
          <w:tcPr>
            <w:tcW w:w="1490" w:type="dxa"/>
            <w:tcBorders>
              <w:top w:val="single" w:sz="8" w:space="0" w:color="808080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35E4D448" w14:textId="77777777" w:rsidR="002A0140" w:rsidRDefault="002A0140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106</w:t>
            </w:r>
          </w:p>
          <w:p w14:paraId="26B0AAB2" w14:textId="77777777" w:rsidR="002A0140" w:rsidRDefault="002A0140">
            <w:pPr>
              <w:pStyle w:val="RosAnsw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Nationality</w:t>
            </w:r>
          </w:p>
          <w:p w14:paraId="62912EA7" w14:textId="77777777" w:rsidR="002A0140" w:rsidRDefault="002A0140">
            <w:pPr>
              <w:pStyle w:val="RosAnsw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C12F756" w14:textId="77777777" w:rsidR="001B6FC5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Uganda</w:t>
            </w:r>
            <w:r>
              <w:rPr>
                <w:rFonts w:ascii="Wingdings" w:hAnsi="Wingdings"/>
                <w:sz w:val="18"/>
                <w:szCs w:val="18"/>
              </w:rPr>
              <w:t>à</w:t>
            </w:r>
            <w:r w:rsidR="001B6FC5"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</w:p>
          <w:p w14:paraId="7CC802E0" w14:textId="0D360C9E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Ethiopia</w:t>
            </w:r>
            <w:r w:rsidR="004576AC">
              <w:rPr>
                <w:rFonts w:ascii="Wingdings" w:hAnsi="Wingdings"/>
                <w:sz w:val="18"/>
                <w:szCs w:val="18"/>
              </w:rPr>
              <w:t>à</w:t>
            </w:r>
            <w:r w:rsidR="004576AC"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</w:p>
          <w:p w14:paraId="2023582B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 Burundi</w:t>
            </w:r>
          </w:p>
          <w:p w14:paraId="06FA28CA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 DR Congo</w:t>
            </w:r>
          </w:p>
          <w:p w14:paraId="45FB8594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 Eritrea</w:t>
            </w:r>
          </w:p>
          <w:p w14:paraId="5D406172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 Rwanda</w:t>
            </w:r>
          </w:p>
          <w:p w14:paraId="09E734B9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 Somalia</w:t>
            </w:r>
          </w:p>
          <w:p w14:paraId="05DE5CAD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 South Sudan</w:t>
            </w:r>
          </w:p>
          <w:p w14:paraId="3E96068E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 Other</w:t>
            </w:r>
          </w:p>
          <w:p w14:paraId="1C8647C9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10  No citizenship </w:t>
            </w:r>
          </w:p>
          <w:p w14:paraId="667CA775" w14:textId="77777777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98  Do not know</w:t>
            </w:r>
          </w:p>
          <w:p w14:paraId="5731319B" w14:textId="77777777" w:rsidR="002A0140" w:rsidRDefault="002A0140" w:rsidP="00EC2AC9">
            <w:pPr>
              <w:pStyle w:val="Direction"/>
            </w:pPr>
            <w:r>
              <w:t>99  Refusal</w:t>
            </w:r>
          </w:p>
          <w:p w14:paraId="1548FC0D" w14:textId="77777777" w:rsidR="002A0140" w:rsidRDefault="002A0140" w:rsidP="00EC2AC9">
            <w:pPr>
              <w:pStyle w:val="Direction"/>
            </w:pPr>
          </w:p>
          <w:p w14:paraId="2BFA320D" w14:textId="7A72B9D2" w:rsidR="002A0140" w:rsidRDefault="002A0140">
            <w:pPr>
              <w:pStyle w:val="RosAnsw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SKIP to </w:t>
            </w:r>
            <w:r w:rsidR="004576AC">
              <w:rPr>
                <w:rFonts w:ascii="Calibri" w:hAnsi="Calibri" w:cs="Calibri"/>
                <w:sz w:val="18"/>
                <w:szCs w:val="18"/>
              </w:rPr>
              <w:t xml:space="preserve">next </w:t>
            </w:r>
            <w:r>
              <w:rPr>
                <w:rFonts w:ascii="Calibri" w:hAnsi="Calibri" w:cs="Calibri"/>
                <w:sz w:val="18"/>
                <w:szCs w:val="18"/>
              </w:rPr>
              <w:t>if 106=1 in UGA and 106=2 in ETH</w:t>
            </w:r>
          </w:p>
        </w:tc>
        <w:tc>
          <w:tcPr>
            <w:tcW w:w="1796" w:type="dxa"/>
            <w:tcBorders>
              <w:top w:val="single" w:sz="8" w:space="0" w:color="808080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85EE075" w14:textId="1E4FA1A8" w:rsidR="002A0140" w:rsidRDefault="000A3C89">
            <w:pPr>
              <w:pStyle w:val="RosAnsw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110</w:t>
            </w:r>
          </w:p>
          <w:p w14:paraId="2AD5CA23" w14:textId="77777777" w:rsidR="002A0140" w:rsidRDefault="002A0140">
            <w:pPr>
              <w:pStyle w:val="RosAnsw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What is the resident status of [NAME] in UGX/ETH?</w:t>
            </w:r>
          </w:p>
          <w:p w14:paraId="66B86E30" w14:textId="77777777" w:rsidR="002A0140" w:rsidRDefault="002A0140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  <w:p w14:paraId="4C682099" w14:textId="77777777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 Permanent resident</w:t>
            </w:r>
          </w:p>
          <w:p w14:paraId="51B75C68" w14:textId="77777777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 Resettlement/family reunification visa</w:t>
            </w:r>
          </w:p>
          <w:p w14:paraId="0260DEEC" w14:textId="77777777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3 Business visa</w:t>
            </w:r>
          </w:p>
          <w:p w14:paraId="5954AEBE" w14:textId="77777777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4 Tourist visa</w:t>
            </w:r>
          </w:p>
          <w:p w14:paraId="20C092E8" w14:textId="77777777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5 Other visa</w:t>
            </w:r>
          </w:p>
          <w:p w14:paraId="16D09DA2" w14:textId="77777777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6 Refugee</w:t>
            </w:r>
          </w:p>
          <w:p w14:paraId="5C3C110A" w14:textId="77777777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7 No formal status</w:t>
            </w:r>
          </w:p>
          <w:p w14:paraId="07668786" w14:textId="77777777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8 Don’t know</w:t>
            </w:r>
          </w:p>
          <w:p w14:paraId="1268225A" w14:textId="77777777" w:rsidR="002A0140" w:rsidRDefault="002A0140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9 Refusal</w:t>
            </w:r>
          </w:p>
          <w:p w14:paraId="2546397C" w14:textId="77777777" w:rsidR="00A75DFF" w:rsidRDefault="00A75DFF">
            <w:pPr>
              <w:rPr>
                <w:color w:val="000000"/>
                <w:sz w:val="18"/>
                <w:szCs w:val="18"/>
                <w:lang w:val="en-GB"/>
              </w:rPr>
            </w:pPr>
          </w:p>
          <w:p w14:paraId="0369DFD3" w14:textId="2A5234D8" w:rsidR="00A75DFF" w:rsidRDefault="00A75DFF">
            <w:pPr>
              <w:rPr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If not 6 or 7 -&gt; next</w:t>
            </w:r>
          </w:p>
        </w:tc>
        <w:tc>
          <w:tcPr>
            <w:tcW w:w="2296" w:type="dxa"/>
            <w:tcBorders>
              <w:top w:val="single" w:sz="8" w:space="0" w:color="808080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0FBC415A" w14:textId="6FF960F3" w:rsidR="002A0140" w:rsidRDefault="002A0140">
            <w:pPr>
              <w:pStyle w:val="RosAnsw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R10</w:t>
            </w:r>
            <w:r w:rsidR="000A3C89">
              <w:rPr>
                <w:rFonts w:ascii="Calibri" w:hAnsi="Calibri" w:cs="Calibri"/>
                <w:b/>
                <w:bCs/>
                <w:sz w:val="18"/>
                <w:szCs w:val="18"/>
              </w:rPr>
              <w:t>7</w:t>
            </w:r>
          </w:p>
          <w:p w14:paraId="4423C6CD" w14:textId="77777777" w:rsidR="002A0140" w:rsidRDefault="002A0140">
            <w:pPr>
              <w:pStyle w:val="RosAnsw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When did […] arrive to ETH/UGA for the first time?</w:t>
            </w:r>
          </w:p>
          <w:p w14:paraId="2B8E8DA7" w14:textId="77777777" w:rsidR="002A0140" w:rsidRDefault="002A014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16DCF7B8" w14:textId="77777777" w:rsidR="002A0140" w:rsidRDefault="002A0140">
            <w:pPr>
              <w:rPr>
                <w:color w:val="000000"/>
                <w:sz w:val="18"/>
                <w:szCs w:val="18"/>
              </w:rPr>
            </w:pPr>
          </w:p>
          <w:p w14:paraId="3617FC3A" w14:textId="77777777" w:rsidR="002A0140" w:rsidRDefault="002A01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mm-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  <w:p w14:paraId="51340141" w14:textId="77777777" w:rsidR="002A0140" w:rsidRDefault="002A0140">
            <w:pPr>
              <w:rPr>
                <w:sz w:val="18"/>
                <w:szCs w:val="18"/>
              </w:rPr>
            </w:pPr>
          </w:p>
          <w:p w14:paraId="5320FFB1" w14:textId="77777777" w:rsidR="002A0140" w:rsidRDefault="002A0140">
            <w:pPr>
              <w:rPr>
                <w:sz w:val="18"/>
                <w:szCs w:val="18"/>
              </w:rPr>
            </w:pPr>
          </w:p>
          <w:p w14:paraId="70E5AB51" w14:textId="77777777" w:rsidR="002A0140" w:rsidRDefault="002A01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Born in Ethiopia /Uganda</w:t>
            </w:r>
          </w:p>
          <w:p w14:paraId="7FA6834A" w14:textId="77777777" w:rsidR="0025712D" w:rsidRDefault="0025712D">
            <w:pPr>
              <w:rPr>
                <w:sz w:val="18"/>
                <w:szCs w:val="18"/>
              </w:rPr>
            </w:pPr>
          </w:p>
          <w:p w14:paraId="6AA8AAB7" w14:textId="46906661" w:rsidR="0025712D" w:rsidRDefault="0025712D" w:rsidP="0025712D">
            <w:pPr>
              <w:pStyle w:val="RosAnsw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R107Y: 0,9998,9999 -&gt; 108</w:t>
            </w:r>
          </w:p>
          <w:p w14:paraId="43592F87" w14:textId="77777777" w:rsidR="0025712D" w:rsidRDefault="0025712D" w:rsidP="0025712D">
            <w:pPr>
              <w:pStyle w:val="RosAnsw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4E372A8" w14:textId="0441512A" w:rsidR="0025712D" w:rsidRDefault="0025712D" w:rsidP="0025712D">
            <w:pPr>
              <w:pStyle w:val="RosAnsw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R107M</w:t>
            </w:r>
          </w:p>
          <w:p w14:paraId="33FE046A" w14:textId="3E5C8D53" w:rsidR="0025712D" w:rsidRDefault="0025712D">
            <w:pPr>
              <w:rPr>
                <w:sz w:val="18"/>
                <w:szCs w:val="18"/>
              </w:rPr>
            </w:pPr>
          </w:p>
        </w:tc>
        <w:tc>
          <w:tcPr>
            <w:tcW w:w="1385" w:type="dxa"/>
            <w:tcBorders>
              <w:top w:val="single" w:sz="8" w:space="0" w:color="808080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32FC2B8D" w14:textId="794CF8E9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R10</w:t>
            </w:r>
            <w:r w:rsidR="000A3C89">
              <w:rPr>
                <w:sz w:val="18"/>
                <w:szCs w:val="18"/>
                <w:lang w:val="en-GB"/>
              </w:rPr>
              <w:t>8</w:t>
            </w:r>
          </w:p>
          <w:p w14:paraId="0F1FA049" w14:textId="77777777" w:rsidR="002A0140" w:rsidRDefault="002A01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Does […] have a proof of registration card from UNHCR(</w:t>
            </w:r>
            <w:proofErr w:type="spellStart"/>
            <w:r>
              <w:rPr>
                <w:b/>
                <w:bCs/>
                <w:sz w:val="18"/>
                <w:szCs w:val="18"/>
              </w:rPr>
              <w:t>PoR</w:t>
            </w:r>
            <w:proofErr w:type="spellEnd"/>
            <w:r>
              <w:rPr>
                <w:b/>
                <w:bCs/>
                <w:sz w:val="18"/>
                <w:szCs w:val="18"/>
              </w:rPr>
              <w:t>)?</w:t>
            </w:r>
          </w:p>
          <w:p w14:paraId="4B54BEC0" w14:textId="77777777" w:rsidR="002A0140" w:rsidRDefault="002A0140">
            <w:pPr>
              <w:rPr>
                <w:sz w:val="18"/>
                <w:szCs w:val="18"/>
              </w:rPr>
            </w:pPr>
          </w:p>
          <w:p w14:paraId="0D26A85D" w14:textId="77777777" w:rsidR="002A0140" w:rsidRDefault="002A014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Yes</w:t>
            </w:r>
          </w:p>
          <w:p w14:paraId="1F15BEBF" w14:textId="77777777" w:rsidR="002A0140" w:rsidRDefault="002A014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No</w:t>
            </w:r>
          </w:p>
          <w:p w14:paraId="20435964" w14:textId="77777777" w:rsidR="002A0140" w:rsidRDefault="002A0140">
            <w:pPr>
              <w:rPr>
                <w:color w:val="000000"/>
                <w:sz w:val="18"/>
                <w:szCs w:val="18"/>
              </w:rPr>
            </w:pPr>
          </w:p>
          <w:p w14:paraId="52C9070D" w14:textId="77777777" w:rsidR="002A0140" w:rsidRDefault="002A014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Don’t know</w:t>
            </w:r>
          </w:p>
          <w:p w14:paraId="052060A2" w14:textId="77777777" w:rsidR="002A0140" w:rsidRDefault="002A014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Refusal</w:t>
            </w:r>
          </w:p>
          <w:p w14:paraId="5BDDCAE3" w14:textId="77777777" w:rsidR="002A0140" w:rsidRDefault="002A0140">
            <w:pPr>
              <w:rPr>
                <w:sz w:val="18"/>
                <w:szCs w:val="18"/>
              </w:rPr>
            </w:pPr>
          </w:p>
          <w:p w14:paraId="4627D156" w14:textId="11BCEECC" w:rsidR="0025712D" w:rsidRDefault="00257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 if 1</w:t>
            </w:r>
            <w:r w:rsidR="00B8143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= 6</w:t>
            </w:r>
          </w:p>
        </w:tc>
        <w:tc>
          <w:tcPr>
            <w:tcW w:w="1376" w:type="dxa"/>
            <w:tcBorders>
              <w:top w:val="single" w:sz="8" w:space="0" w:color="808080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0096A9B6" w14:textId="18F60878" w:rsidR="002A0140" w:rsidRDefault="002A014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R1</w:t>
            </w:r>
            <w:r w:rsidR="000A3C89">
              <w:rPr>
                <w:sz w:val="18"/>
                <w:szCs w:val="18"/>
                <w:lang w:val="en-GB"/>
              </w:rPr>
              <w:t>09</w:t>
            </w:r>
          </w:p>
          <w:p w14:paraId="2EF959F3" w14:textId="77777777" w:rsidR="002A0140" w:rsidRDefault="002A01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Does […] have an asylum seeker certificate provided by UNHCR?</w:t>
            </w:r>
          </w:p>
          <w:p w14:paraId="2EFC86E9" w14:textId="77777777" w:rsidR="002A0140" w:rsidRDefault="002A0140">
            <w:pPr>
              <w:rPr>
                <w:sz w:val="18"/>
                <w:szCs w:val="18"/>
              </w:rPr>
            </w:pPr>
          </w:p>
          <w:p w14:paraId="28D07080" w14:textId="77777777" w:rsidR="002A0140" w:rsidRDefault="002A014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Yes</w:t>
            </w:r>
          </w:p>
          <w:p w14:paraId="5F78A425" w14:textId="77777777" w:rsidR="002A0140" w:rsidRDefault="002A014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No</w:t>
            </w:r>
          </w:p>
          <w:p w14:paraId="323E0622" w14:textId="77777777" w:rsidR="002A0140" w:rsidRDefault="002A0140">
            <w:pPr>
              <w:rPr>
                <w:color w:val="000000"/>
                <w:sz w:val="18"/>
                <w:szCs w:val="18"/>
              </w:rPr>
            </w:pPr>
          </w:p>
          <w:p w14:paraId="107E0AB0" w14:textId="77777777" w:rsidR="002A0140" w:rsidRDefault="002A014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Don’t know</w:t>
            </w:r>
          </w:p>
          <w:p w14:paraId="4E6CCE97" w14:textId="541E7458" w:rsidR="002A0140" w:rsidRDefault="002A014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Refusal</w:t>
            </w:r>
          </w:p>
          <w:p w14:paraId="2F624663" w14:textId="77777777" w:rsidR="0025712D" w:rsidRDefault="0025712D">
            <w:pPr>
              <w:rPr>
                <w:color w:val="000000"/>
                <w:sz w:val="18"/>
                <w:szCs w:val="18"/>
              </w:rPr>
            </w:pPr>
          </w:p>
          <w:p w14:paraId="3F3E49BA" w14:textId="76446B35" w:rsidR="002A0140" w:rsidRDefault="00257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 if 1</w:t>
            </w:r>
            <w:r w:rsidR="00B8143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= 6</w:t>
            </w:r>
          </w:p>
        </w:tc>
      </w:tr>
      <w:tr w:rsidR="002A0140" w14:paraId="0E6E32FD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E8EDACD" w14:textId="77777777" w:rsidR="002A0140" w:rsidRDefault="002A01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696CBC38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B7D90B4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         |_0_|_0_|  Head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B25137E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869BB45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B41E828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A74392D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7C22361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DD40446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9B4C893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77F6C66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72695846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4A6D4A6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7F38BBBE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E876741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B90EC92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1D09394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9BA5608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C832C66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F4B276F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134BA33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ED7E727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BCBBEF4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5C4E21CE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E6C7A21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329611D7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2373461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AE14DD2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073504D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2DC59BD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A6B713D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6E4193D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7A8F81A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842C71A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4DCF91F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65008A2B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C73CC4E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41719877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DF2D5B0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7FC8D37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EC24D60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F1F1FEA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81804CA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C7C7660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DD6152B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8F6F9B9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5D705A6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61CB80DC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0C17DCB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7A03BD58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C83C8AF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6B6DB2E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0036C6C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E63369C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F32F488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0DBFAF9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237D5C8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31143C2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86124BF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15C03428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71B7114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52CE0174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41A9C47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BEA212A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0072C22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E35196C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61D34DA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9816943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4AFEF8E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C85E79D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8134162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3B9D8284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99D9736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7DBE9A53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4336CB3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3DDBCF6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CA6EA1B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A6FE53F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1BAA11D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FC3BFB5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39E6B5B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F894B6B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11EF4AE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305B8724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4A4CA7C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60F8CA4A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3757184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B90BFBB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B181631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618248C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73F0B65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8A4D0F8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5F1AB8A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34E80C1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5AE7216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1995F451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25C3F0D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67EBC0CB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A501B3D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E31D7CA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930380C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9E31220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73B59CD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AF0D0D5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3886088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1EC237E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B1A4355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4AEE1BC3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8CA8924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7CFBE904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7272E78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52EA0B6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8D84E44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D3F72FA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62AA65A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D3CBA1D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DBCC844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E5BE1D2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5F31EB7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0CE05AD4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BABD40B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79F2796B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628EC63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B018F2B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5DE5278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D0E8403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0EB2655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82A4A0B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967668E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ED643BB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CF13739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7A9A3F32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60937AE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7AA9DEAE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1D0BC8F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FDEA3D3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B3FA261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3453D15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6244F9F0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B354595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5BB0CFE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43EE3807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dotted" w:sz="8" w:space="0" w:color="auto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24E83086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  <w:tr w:rsidR="002A0140" w14:paraId="4EC8B269" w14:textId="77777777" w:rsidTr="002A0140">
        <w:trPr>
          <w:trHeight w:val="125"/>
        </w:trPr>
        <w:tc>
          <w:tcPr>
            <w:tcW w:w="466" w:type="dxa"/>
            <w:tcBorders>
              <w:top w:val="nil"/>
              <w:left w:val="single" w:sz="8" w:space="0" w:color="808080"/>
              <w:bottom w:val="single" w:sz="8" w:space="0" w:color="808080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A775C0D" w14:textId="77777777" w:rsidR="002A0140" w:rsidRDefault="002A014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808080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</w:tcPr>
          <w:p w14:paraId="20130E01" w14:textId="77777777" w:rsidR="002A0140" w:rsidRDefault="002A0140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808080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60D0772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|___|___|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808080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CE3540B" w14:textId="77777777" w:rsidR="002A0140" w:rsidRDefault="002A01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|___|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808080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81BE33F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808080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0E992AC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808080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0BAC9F76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|___|___|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808080"/>
              <w:right w:val="dotted" w:sz="8" w:space="0" w:color="auto"/>
            </w:tcBorders>
            <w:shd w:val="clear" w:color="auto" w:fill="F2F2F2"/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786E3693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|___|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808080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373094E6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|__|__|.|__|__||__|__|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808080"/>
              <w:right w:val="dotted" w:sz="8" w:space="0" w:color="auto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5DCCF9D2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56" w:type="dxa"/>
              <w:bottom w:w="0" w:type="dxa"/>
              <w:right w:w="56" w:type="dxa"/>
            </w:tcMar>
            <w:hideMark/>
          </w:tcPr>
          <w:p w14:paraId="1B98C4F5" w14:textId="77777777" w:rsidR="002A0140" w:rsidRDefault="002A0140">
            <w:pPr>
              <w:pStyle w:val="RosAnsw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|___|</w:t>
            </w:r>
          </w:p>
        </w:tc>
      </w:tr>
    </w:tbl>
    <w:p w14:paraId="1023F0EF" w14:textId="77777777" w:rsidR="00E170A9" w:rsidRDefault="00E170A9" w:rsidP="001F603C"/>
    <w:p w14:paraId="755E4CA1" w14:textId="77777777" w:rsidR="009701CB" w:rsidRDefault="009701CB" w:rsidP="001F603C"/>
    <w:p w14:paraId="7497B185" w14:textId="77777777" w:rsidR="00B740C5" w:rsidRDefault="00B740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DAEC442" w14:textId="4291F603" w:rsidR="004A575A" w:rsidRDefault="009A3F81" w:rsidP="00415C6C">
      <w:r w:rsidRPr="003F64D6">
        <w:rPr>
          <w:rFonts w:ascii="Arial" w:hAnsi="Arial" w:cs="Arial"/>
          <w:b/>
          <w:sz w:val="24"/>
          <w:szCs w:val="24"/>
        </w:rPr>
        <w:lastRenderedPageBreak/>
        <w:t xml:space="preserve">Section </w:t>
      </w:r>
      <w:r w:rsidR="007B3F90">
        <w:rPr>
          <w:rFonts w:ascii="Arial" w:hAnsi="Arial" w:cs="Arial"/>
          <w:b/>
          <w:sz w:val="24"/>
          <w:szCs w:val="24"/>
        </w:rPr>
        <w:t>2</w:t>
      </w:r>
      <w:r w:rsidRPr="003F64D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Labor Force</w:t>
      </w:r>
      <w:r w:rsidR="00415C6C">
        <w:rPr>
          <w:rFonts w:ascii="Arial" w:hAnsi="Arial" w:cs="Arial"/>
          <w:b/>
          <w:sz w:val="24"/>
          <w:szCs w:val="24"/>
        </w:rPr>
        <w:t xml:space="preserve"> (Age: 1</w:t>
      </w:r>
      <w:r w:rsidR="007C723B">
        <w:rPr>
          <w:rFonts w:ascii="Arial" w:hAnsi="Arial" w:cs="Arial"/>
          <w:b/>
          <w:sz w:val="24"/>
          <w:szCs w:val="24"/>
        </w:rPr>
        <w:t>5</w:t>
      </w:r>
      <w:r w:rsidR="00B866DF">
        <w:rPr>
          <w:rFonts w:ascii="Arial" w:hAnsi="Arial" w:cs="Arial"/>
          <w:b/>
          <w:sz w:val="24"/>
          <w:szCs w:val="24"/>
        </w:rPr>
        <w:t>-65</w:t>
      </w:r>
      <w:r w:rsidR="00E1653C">
        <w:rPr>
          <w:rFonts w:ascii="Arial" w:hAnsi="Arial" w:cs="Arial"/>
          <w:b/>
          <w:sz w:val="24"/>
          <w:szCs w:val="24"/>
        </w:rPr>
        <w:t>)</w:t>
      </w:r>
      <w:r w:rsidR="00365B17">
        <w:rPr>
          <w:rFonts w:ascii="Arial" w:hAnsi="Arial" w:cs="Arial"/>
          <w:b/>
          <w:sz w:val="24"/>
          <w:szCs w:val="24"/>
        </w:rPr>
        <w:t xml:space="preserve"> </w:t>
      </w:r>
      <w:r w:rsidR="00365B17" w:rsidRPr="00365B17">
        <w:rPr>
          <w:rFonts w:ascii="Arial" w:hAnsi="Arial" w:cs="Arial"/>
          <w:b/>
          <w:color w:val="FF0000"/>
          <w:sz w:val="24"/>
          <w:szCs w:val="24"/>
        </w:rPr>
        <w:t>(LF)</w:t>
      </w:r>
    </w:p>
    <w:tbl>
      <w:tblPr>
        <w:tblW w:w="1338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dotted" w:sz="4" w:space="0" w:color="auto"/>
          <w:insideV w:val="dotted" w:sz="4" w:space="0" w:color="auto"/>
        </w:tblBorders>
        <w:tblLayout w:type="fixed"/>
        <w:tblCellMar>
          <w:left w:w="56" w:type="dxa"/>
          <w:right w:w="56" w:type="dxa"/>
        </w:tblCellMar>
        <w:tblLook w:val="00A0" w:firstRow="1" w:lastRow="0" w:firstColumn="1" w:lastColumn="0" w:noHBand="0" w:noVBand="0"/>
      </w:tblPr>
      <w:tblGrid>
        <w:gridCol w:w="623"/>
        <w:gridCol w:w="1594"/>
        <w:gridCol w:w="1595"/>
        <w:gridCol w:w="1594"/>
        <w:gridCol w:w="1595"/>
        <w:gridCol w:w="1595"/>
        <w:gridCol w:w="1594"/>
        <w:gridCol w:w="1595"/>
        <w:gridCol w:w="1595"/>
      </w:tblGrid>
      <w:tr w:rsidR="00BF35DF" w:rsidRPr="00D13C5A" w14:paraId="7E444690" w14:textId="77777777" w:rsidTr="0012162E">
        <w:trPr>
          <w:trHeight w:val="473"/>
        </w:trPr>
        <w:tc>
          <w:tcPr>
            <w:tcW w:w="623" w:type="dxa"/>
            <w:textDirection w:val="btLr"/>
          </w:tcPr>
          <w:p w14:paraId="74ABF6E8" w14:textId="77777777" w:rsidR="00BF35DF" w:rsidRPr="00D13C5A" w:rsidRDefault="00BF35DF" w:rsidP="00361E8E">
            <w:pPr>
              <w:pStyle w:val="Question"/>
              <w:ind w:left="720" w:right="113"/>
              <w:jc w:val="right"/>
              <w:rPr>
                <w:rFonts w:asciiTheme="minorHAnsi" w:hAnsiTheme="minorHAnsi" w:cstheme="minorHAnsi"/>
              </w:rPr>
            </w:pPr>
            <w:r w:rsidRPr="00D13C5A">
              <w:rPr>
                <w:rFonts w:asciiTheme="minorHAnsi" w:hAnsiTheme="minorHAnsi" w:cstheme="minorHAnsi"/>
              </w:rPr>
              <w:t xml:space="preserve">  # of person</w:t>
            </w:r>
          </w:p>
        </w:tc>
        <w:tc>
          <w:tcPr>
            <w:tcW w:w="1594" w:type="dxa"/>
          </w:tcPr>
          <w:p w14:paraId="042C27CF" w14:textId="21AFCDD9" w:rsidR="00BF35DF" w:rsidRPr="00D13C5A" w:rsidRDefault="00BF35DF" w:rsidP="007D75E8">
            <w:pPr>
              <w:rPr>
                <w:rFonts w:asciiTheme="minorHAnsi" w:hAnsiTheme="minorHAnsi" w:cstheme="minorHAnsi"/>
                <w:szCs w:val="18"/>
              </w:rPr>
            </w:pPr>
            <w:r w:rsidRPr="00D13C5A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D13C5A">
              <w:rPr>
                <w:rFonts w:asciiTheme="minorHAnsi" w:hAnsiTheme="minorHAnsi" w:cstheme="minorHAnsi"/>
                <w:lang w:val="en-GB"/>
              </w:rPr>
              <w:instrText xml:space="preserve"> SEQ LF\# "200" \* MERGEFORMAT \* MERGEFORMAT  \* MERGEFORMAT  \* MERGEFORMAT </w:instrTex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4E57F0" w:rsidRPr="00D13C5A">
              <w:rPr>
                <w:rFonts w:asciiTheme="minorHAnsi" w:hAnsiTheme="minorHAnsi" w:cstheme="minorHAnsi"/>
                <w:noProof/>
                <w:lang w:val="en-GB"/>
              </w:rPr>
              <w:t>2</w:t>
            </w:r>
            <w:r w:rsidR="004E57F0">
              <w:rPr>
                <w:rFonts w:asciiTheme="minorHAnsi" w:hAnsiTheme="minorHAnsi" w:cstheme="minorHAnsi"/>
                <w:noProof/>
                <w:lang w:val="en-GB"/>
              </w:rPr>
              <w:t>01</w: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  <w:p w14:paraId="6E024A36" w14:textId="2B6E0D66" w:rsidR="00BF35DF" w:rsidRDefault="00BF35DF" w:rsidP="007D75E8">
            <w:pPr>
              <w:pStyle w:val="RosQuestion"/>
              <w:ind w:right="113"/>
              <w:rPr>
                <w:rFonts w:asciiTheme="minorHAnsi" w:hAnsiTheme="minorHAnsi" w:cstheme="minorHAnsi"/>
              </w:rPr>
            </w:pPr>
            <w:r w:rsidRPr="008E605E">
              <w:rPr>
                <w:rFonts w:asciiTheme="minorHAnsi" w:hAnsiTheme="minorHAnsi" w:cstheme="minorHAnsi"/>
              </w:rPr>
              <w:t xml:space="preserve">During the last 7 days, did </w:t>
            </w:r>
            <w:r>
              <w:rPr>
                <w:rFonts w:asciiTheme="minorHAnsi" w:hAnsiTheme="minorHAnsi" w:cstheme="minorHAnsi"/>
              </w:rPr>
              <w:t>[…[</w:t>
            </w:r>
            <w:r w:rsidRPr="008E605E">
              <w:rPr>
                <w:rFonts w:asciiTheme="minorHAnsi" w:hAnsiTheme="minorHAnsi" w:cstheme="minorHAnsi"/>
              </w:rPr>
              <w:t xml:space="preserve"> do any work for a wage, salary, or for other income in cash or kind, even if it was only for one hour? </w:t>
            </w:r>
          </w:p>
          <w:p w14:paraId="4AD94716" w14:textId="77777777" w:rsidR="00BF35DF" w:rsidRPr="008E605E" w:rsidRDefault="00BF35DF" w:rsidP="008E605E">
            <w:pPr>
              <w:pStyle w:val="RosAnswer"/>
            </w:pPr>
          </w:p>
          <w:p w14:paraId="68E5DA33" w14:textId="77777777" w:rsidR="00BF35DF" w:rsidRPr="00D13C5A" w:rsidRDefault="00BF35DF" w:rsidP="007D75E8">
            <w:pPr>
              <w:pStyle w:val="RosQuestion"/>
              <w:ind w:right="113"/>
              <w:rPr>
                <w:rFonts w:asciiTheme="minorHAnsi" w:hAnsiTheme="minorHAnsi" w:cstheme="minorHAnsi"/>
                <w:b w:val="0"/>
                <w:bCs/>
              </w:rPr>
            </w:pPr>
            <w:r w:rsidRPr="00D13C5A">
              <w:rPr>
                <w:rFonts w:asciiTheme="minorHAnsi" w:hAnsiTheme="minorHAnsi" w:cstheme="minorHAnsi"/>
                <w:b w:val="0"/>
                <w:bCs/>
              </w:rPr>
              <w:t>(Paid trainees to be included)</w:t>
            </w:r>
          </w:p>
          <w:p w14:paraId="54F0B59C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</w:rPr>
            </w:pPr>
          </w:p>
          <w:p w14:paraId="31740EC5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lang w:val="en-GB"/>
              </w:rPr>
            </w:pPr>
          </w:p>
          <w:p w14:paraId="4C676106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5020BA1" w14:textId="5DF824D3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1 Yes</w:t>
            </w:r>
            <w:r w:rsidRPr="00D13C5A">
              <w:rPr>
                <w:rFonts w:asciiTheme="minorHAnsi" w:hAnsiTheme="minorHAnsi" w:cstheme="minorHAnsi"/>
                <w:sz w:val="18"/>
                <w:szCs w:val="18"/>
              </w:rPr>
              <w:sym w:font="Wingdings" w:char="F0E0"/>
            </w: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2162E">
              <w:rPr>
                <w:rFonts w:asciiTheme="minorHAnsi" w:hAnsiTheme="minorHAnsi" w:cstheme="minorHAnsi"/>
                <w:sz w:val="18"/>
                <w:szCs w:val="18"/>
              </w:rPr>
              <w:t>NE</w:t>
            </w:r>
            <w:r w:rsidR="008C6B18">
              <w:rPr>
                <w:rFonts w:asciiTheme="minorHAnsi" w:hAnsiTheme="minorHAnsi" w:cstheme="minorHAnsi"/>
                <w:sz w:val="18"/>
                <w:szCs w:val="18"/>
              </w:rPr>
              <w:t>X</w:t>
            </w:r>
            <w:r w:rsidR="0012162E">
              <w:rPr>
                <w:rFonts w:asciiTheme="minorHAnsi" w:hAnsiTheme="minorHAnsi" w:cstheme="minorHAnsi"/>
                <w:sz w:val="18"/>
                <w:szCs w:val="18"/>
              </w:rPr>
              <w:t xml:space="preserve">T </w:t>
            </w:r>
          </w:p>
          <w:p w14:paraId="2A850145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2 No</w:t>
            </w:r>
          </w:p>
          <w:p w14:paraId="4B8E8F7B" w14:textId="3E336023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8 Do not know</w:t>
            </w:r>
          </w:p>
          <w:p w14:paraId="37232C3D" w14:textId="53FBEDD7" w:rsidR="00BF35DF" w:rsidRPr="00D13C5A" w:rsidRDefault="00BF35DF" w:rsidP="007D75E8">
            <w:pPr>
              <w:rPr>
                <w:rFonts w:asciiTheme="minorHAnsi" w:hAnsiTheme="minorHAnsi" w:cstheme="minorHAnsi"/>
                <w:lang w:val="en-GB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9 Refusal</w:t>
            </w:r>
            <w:r w:rsidRPr="00D13C5A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  <w:tc>
          <w:tcPr>
            <w:tcW w:w="1595" w:type="dxa"/>
          </w:tcPr>
          <w:p w14:paraId="72374B41" w14:textId="49225326" w:rsidR="00BF35DF" w:rsidRPr="00D13C5A" w:rsidRDefault="00BF35DF" w:rsidP="007B3F90">
            <w:pPr>
              <w:rPr>
                <w:rFonts w:asciiTheme="minorHAnsi" w:hAnsiTheme="minorHAnsi" w:cstheme="minorHAnsi"/>
                <w:szCs w:val="18"/>
              </w:rPr>
            </w:pPr>
            <w:r w:rsidRPr="00D13C5A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D13C5A">
              <w:rPr>
                <w:rFonts w:asciiTheme="minorHAnsi" w:hAnsiTheme="minorHAnsi" w:cstheme="minorHAnsi"/>
                <w:lang w:val="en-GB"/>
              </w:rPr>
              <w:instrText xml:space="preserve"> SEQ LF\# "200" \* MERGEFORMAT \* MERGEFORMAT  \* MERGEFORMAT  \* MERGEFORMAT </w:instrTex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4E57F0" w:rsidRPr="00D13C5A">
              <w:rPr>
                <w:rFonts w:asciiTheme="minorHAnsi" w:hAnsiTheme="minorHAnsi" w:cstheme="minorHAnsi"/>
                <w:noProof/>
                <w:lang w:val="en-GB"/>
              </w:rPr>
              <w:t>2</w:t>
            </w:r>
            <w:r w:rsidR="004E57F0">
              <w:rPr>
                <w:rFonts w:asciiTheme="minorHAnsi" w:hAnsiTheme="minorHAnsi" w:cstheme="minorHAnsi"/>
                <w:noProof/>
                <w:lang w:val="en-GB"/>
              </w:rPr>
              <w:t>02</w: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  <w:p w14:paraId="27002BDB" w14:textId="504411F9" w:rsidR="00BF35DF" w:rsidRDefault="00BF35DF" w:rsidP="007D75E8">
            <w:pPr>
              <w:pStyle w:val="RosAnsw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05E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During the last 7 days, did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[…]</w:t>
            </w:r>
            <w:r w:rsidRPr="008E605E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engage in any income generating activities / run a business of any size for yourself or other household members, even if it was only for one hour?</w:t>
            </w:r>
          </w:p>
          <w:p w14:paraId="09FD99D4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4C9F31D2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bCs/>
                <w:sz w:val="18"/>
                <w:szCs w:val="18"/>
              </w:rPr>
              <w:t>(Examples: trade, personal service, home production for sale)</w:t>
            </w:r>
          </w:p>
          <w:p w14:paraId="4EB598D2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7E13312" w14:textId="6EE93C9E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1 Yes </w:t>
            </w:r>
            <w:r w:rsidRPr="00D13C5A">
              <w:rPr>
                <w:rFonts w:asciiTheme="minorHAnsi" w:hAnsiTheme="minorHAnsi" w:cstheme="minorHAnsi"/>
                <w:sz w:val="18"/>
                <w:szCs w:val="18"/>
              </w:rPr>
              <w:sym w:font="Wingdings" w:char="F0E0"/>
            </w:r>
            <w:r w:rsidR="0012162E">
              <w:rPr>
                <w:rFonts w:asciiTheme="minorHAnsi" w:hAnsiTheme="minorHAnsi" w:cstheme="minorHAnsi"/>
                <w:sz w:val="18"/>
                <w:szCs w:val="18"/>
              </w:rPr>
              <w:t xml:space="preserve">NEXT </w:t>
            </w:r>
          </w:p>
          <w:p w14:paraId="057110C2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2 No</w:t>
            </w:r>
          </w:p>
          <w:p w14:paraId="5D9CA66F" w14:textId="02E023C1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8 Do not know</w:t>
            </w:r>
          </w:p>
          <w:p w14:paraId="5DA9E6DC" w14:textId="6BC86400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9 Refusal</w:t>
            </w:r>
            <w:r w:rsidRPr="00D13C5A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  <w:tc>
          <w:tcPr>
            <w:tcW w:w="1594" w:type="dxa"/>
          </w:tcPr>
          <w:p w14:paraId="369FA054" w14:textId="1599FDB2" w:rsidR="00BF35DF" w:rsidRPr="00D13C5A" w:rsidRDefault="00BF35DF" w:rsidP="007B3F90">
            <w:pPr>
              <w:rPr>
                <w:rFonts w:asciiTheme="minorHAnsi" w:hAnsiTheme="minorHAnsi" w:cstheme="minorHAnsi"/>
                <w:szCs w:val="18"/>
              </w:rPr>
            </w:pPr>
            <w:r w:rsidRPr="00D13C5A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D13C5A">
              <w:rPr>
                <w:rFonts w:asciiTheme="minorHAnsi" w:hAnsiTheme="minorHAnsi" w:cstheme="minorHAnsi"/>
                <w:lang w:val="en-GB"/>
              </w:rPr>
              <w:instrText xml:space="preserve"> SEQ LF\# "200" \* MERGEFORMAT \* MERGEFORMAT  \* MERGEFORMAT  \* MERGEFORMAT </w:instrTex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4E57F0" w:rsidRPr="00D13C5A">
              <w:rPr>
                <w:rFonts w:asciiTheme="minorHAnsi" w:hAnsiTheme="minorHAnsi" w:cstheme="minorHAnsi"/>
                <w:noProof/>
                <w:lang w:val="en-GB"/>
              </w:rPr>
              <w:t>2</w:t>
            </w:r>
            <w:r w:rsidR="004E57F0">
              <w:rPr>
                <w:rFonts w:asciiTheme="minorHAnsi" w:hAnsiTheme="minorHAnsi" w:cstheme="minorHAnsi"/>
                <w:noProof/>
                <w:lang w:val="en-GB"/>
              </w:rPr>
              <w:t>03</w: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  <w:p w14:paraId="3C5772BF" w14:textId="27009849" w:rsidR="00BF35DF" w:rsidRDefault="00BF35DF" w:rsidP="00DD2AF3">
            <w:pPr>
              <w:pStyle w:val="RosQuestion"/>
              <w:rPr>
                <w:rFonts w:asciiTheme="minorHAnsi" w:hAnsiTheme="minorHAnsi" w:cstheme="minorHAnsi"/>
                <w:szCs w:val="18"/>
              </w:rPr>
            </w:pPr>
            <w:r w:rsidRPr="00DD2AF3">
              <w:rPr>
                <w:rFonts w:asciiTheme="minorHAnsi" w:hAnsiTheme="minorHAnsi" w:cstheme="minorHAnsi"/>
                <w:szCs w:val="18"/>
              </w:rPr>
              <w:t xml:space="preserve">During the last 7 days, did </w:t>
            </w:r>
            <w:r>
              <w:rPr>
                <w:rFonts w:asciiTheme="minorHAnsi" w:hAnsiTheme="minorHAnsi" w:cstheme="minorHAnsi"/>
                <w:szCs w:val="18"/>
              </w:rPr>
              <w:t>[…[</w:t>
            </w:r>
            <w:r w:rsidRPr="00DD2AF3">
              <w:rPr>
                <w:rFonts w:asciiTheme="minorHAnsi" w:hAnsiTheme="minorHAnsi" w:cstheme="minorHAnsi"/>
                <w:szCs w:val="18"/>
              </w:rPr>
              <w:t xml:space="preserve"> work / help without being paid in any kind of non-farm business run by your household even if it was only for an hour? </w:t>
            </w:r>
          </w:p>
          <w:p w14:paraId="62EEF635" w14:textId="77777777" w:rsidR="00BF35DF" w:rsidRDefault="00BF35DF" w:rsidP="00DD2AF3">
            <w:pPr>
              <w:pStyle w:val="RosQuestion"/>
              <w:ind w:right="113"/>
              <w:rPr>
                <w:rFonts w:asciiTheme="minorHAnsi" w:hAnsiTheme="minorHAnsi" w:cstheme="minorHAnsi"/>
                <w:b w:val="0"/>
                <w:bCs/>
              </w:rPr>
            </w:pPr>
          </w:p>
          <w:p w14:paraId="5838FC14" w14:textId="174F940A" w:rsidR="00BF35DF" w:rsidRPr="00DD2AF3" w:rsidRDefault="00BF35DF" w:rsidP="00DD2AF3">
            <w:pPr>
              <w:pStyle w:val="RosQuestion"/>
              <w:ind w:right="113"/>
              <w:rPr>
                <w:rFonts w:asciiTheme="minorHAnsi" w:hAnsiTheme="minorHAnsi" w:cstheme="minorHAnsi"/>
                <w:b w:val="0"/>
                <w:bCs/>
              </w:rPr>
            </w:pPr>
            <w:r w:rsidRPr="00DD2AF3">
              <w:rPr>
                <w:rFonts w:asciiTheme="minorHAnsi" w:hAnsiTheme="minorHAnsi" w:cstheme="minorHAnsi"/>
                <w:b w:val="0"/>
                <w:bCs/>
              </w:rPr>
              <w:t>This question excludes</w:t>
            </w:r>
            <w:r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Pr="00DD2AF3">
              <w:rPr>
                <w:rFonts w:asciiTheme="minorHAnsi" w:hAnsiTheme="minorHAnsi" w:cstheme="minorHAnsi"/>
                <w:b w:val="0"/>
                <w:bCs/>
              </w:rPr>
              <w:t>working on farms.</w:t>
            </w:r>
          </w:p>
          <w:p w14:paraId="1D2B7751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lang w:val="en-GB"/>
              </w:rPr>
            </w:pPr>
          </w:p>
          <w:p w14:paraId="0B4472CC" w14:textId="77777777" w:rsidR="001D4729" w:rsidRDefault="001D4729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6EF3D6B" w14:textId="04C770D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1 Yes </w:t>
            </w:r>
            <w:r w:rsidRPr="00D13C5A">
              <w:rPr>
                <w:rFonts w:asciiTheme="minorHAnsi" w:hAnsiTheme="minorHAnsi" w:cstheme="minorHAnsi"/>
                <w:sz w:val="18"/>
                <w:szCs w:val="18"/>
              </w:rPr>
              <w:sym w:font="Wingdings" w:char="F0E0"/>
            </w: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C6B18">
              <w:rPr>
                <w:rFonts w:asciiTheme="minorHAnsi" w:hAnsiTheme="minorHAnsi" w:cstheme="minorHAnsi"/>
                <w:sz w:val="18"/>
                <w:szCs w:val="18"/>
              </w:rPr>
              <w:t xml:space="preserve">NEXT </w:t>
            </w:r>
          </w:p>
          <w:p w14:paraId="4313F1EF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2 No</w:t>
            </w:r>
          </w:p>
          <w:p w14:paraId="6F354346" w14:textId="01B13962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8 Do not know</w:t>
            </w:r>
          </w:p>
          <w:p w14:paraId="6962D262" w14:textId="06F325DE" w:rsidR="00BF35DF" w:rsidRPr="00D13C5A" w:rsidRDefault="00BF35DF" w:rsidP="007D75E8">
            <w:pPr>
              <w:rPr>
                <w:rFonts w:asciiTheme="minorHAnsi" w:hAnsiTheme="minorHAnsi" w:cstheme="minorHAnsi"/>
                <w:lang w:val="en-GB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9 Refusal</w:t>
            </w:r>
          </w:p>
        </w:tc>
        <w:tc>
          <w:tcPr>
            <w:tcW w:w="1595" w:type="dxa"/>
          </w:tcPr>
          <w:p w14:paraId="4F31BCE6" w14:textId="57DCD426" w:rsidR="00295DDD" w:rsidRPr="00D13C5A" w:rsidRDefault="00295DDD" w:rsidP="00295DDD">
            <w:pPr>
              <w:rPr>
                <w:rFonts w:asciiTheme="minorHAnsi" w:hAnsiTheme="minorHAnsi" w:cstheme="minorHAnsi"/>
                <w:szCs w:val="18"/>
              </w:rPr>
            </w:pPr>
            <w:r w:rsidRPr="00D13C5A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D13C5A">
              <w:rPr>
                <w:rFonts w:asciiTheme="minorHAnsi" w:hAnsiTheme="minorHAnsi" w:cstheme="minorHAnsi"/>
                <w:lang w:val="en-GB"/>
              </w:rPr>
              <w:instrText xml:space="preserve"> SEQ LF\# "200" \* MERGEFORMAT \* MERGEFORMAT  \* MERGEFORMAT  \* MERGEFORMAT </w:instrTex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4E57F0" w:rsidRPr="00D13C5A">
              <w:rPr>
                <w:rFonts w:asciiTheme="minorHAnsi" w:hAnsiTheme="minorHAnsi" w:cstheme="minorHAnsi"/>
                <w:noProof/>
                <w:lang w:val="en-GB"/>
              </w:rPr>
              <w:t>2</w:t>
            </w:r>
            <w:r w:rsidR="004E57F0">
              <w:rPr>
                <w:rFonts w:asciiTheme="minorHAnsi" w:hAnsiTheme="minorHAnsi" w:cstheme="minorHAnsi"/>
                <w:noProof/>
                <w:lang w:val="en-GB"/>
              </w:rPr>
              <w:t>04</w: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  <w:p w14:paraId="30AD740F" w14:textId="77777777" w:rsidR="00BF35DF" w:rsidRDefault="00BF35DF" w:rsidP="007B3F90">
            <w:pPr>
              <w:rPr>
                <w:rFonts w:asciiTheme="minorHAnsi" w:hAnsiTheme="minorHAnsi" w:cstheme="minorHAnsi"/>
                <w:b/>
                <w:bCs/>
              </w:rPr>
            </w:pPr>
            <w:r w:rsidRPr="00BF35DF">
              <w:rPr>
                <w:rFonts w:asciiTheme="minorHAnsi" w:hAnsiTheme="minorHAnsi" w:cstheme="minorHAnsi"/>
                <w:b/>
                <w:bCs/>
              </w:rPr>
              <w:t>During the last 7 days, did you work on household agricultural activities (including livestock and fishing related activities) even if only for one hour?</w:t>
            </w:r>
          </w:p>
          <w:p w14:paraId="7E9CE2E1" w14:textId="77777777" w:rsidR="001D4729" w:rsidRDefault="001D4729" w:rsidP="007B3F90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68E42F3" w14:textId="77777777" w:rsidR="001D4729" w:rsidRDefault="001D4729" w:rsidP="007B3F90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AAB4289" w14:textId="724089E5" w:rsidR="001D4729" w:rsidRPr="00D13C5A" w:rsidRDefault="001D4729" w:rsidP="001D4729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1 Yes </w:t>
            </w:r>
            <w:r w:rsidRPr="00D13C5A">
              <w:rPr>
                <w:rFonts w:asciiTheme="minorHAnsi" w:hAnsiTheme="minorHAnsi" w:cstheme="minorHAnsi"/>
                <w:sz w:val="18"/>
                <w:szCs w:val="18"/>
              </w:rPr>
              <w:sym w:font="Wingdings" w:char="F0E0"/>
            </w: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C6B18">
              <w:rPr>
                <w:rFonts w:asciiTheme="minorHAnsi" w:hAnsiTheme="minorHAnsi" w:cstheme="minorHAnsi"/>
                <w:sz w:val="18"/>
                <w:szCs w:val="18"/>
              </w:rPr>
              <w:t xml:space="preserve">NEXT </w:t>
            </w:r>
          </w:p>
          <w:p w14:paraId="77246EF0" w14:textId="77777777" w:rsidR="001D4729" w:rsidRPr="00D13C5A" w:rsidRDefault="001D4729" w:rsidP="001D4729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2 No</w:t>
            </w:r>
          </w:p>
          <w:p w14:paraId="4BC0DFFA" w14:textId="77777777" w:rsidR="001D4729" w:rsidRPr="00D13C5A" w:rsidRDefault="001D4729" w:rsidP="001D4729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8 Do not know</w:t>
            </w:r>
          </w:p>
          <w:p w14:paraId="300DD21B" w14:textId="415D5E26" w:rsidR="001D4729" w:rsidRPr="00BF35DF" w:rsidRDefault="001D4729" w:rsidP="001D4729">
            <w:pPr>
              <w:rPr>
                <w:rFonts w:asciiTheme="minorHAnsi" w:hAnsiTheme="minorHAnsi" w:cstheme="minorHAnsi"/>
                <w:b/>
                <w:bCs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9 Refusal</w:t>
            </w:r>
          </w:p>
        </w:tc>
        <w:tc>
          <w:tcPr>
            <w:tcW w:w="1595" w:type="dxa"/>
          </w:tcPr>
          <w:p w14:paraId="3F3856CC" w14:textId="09E61127" w:rsidR="00BF35DF" w:rsidRPr="00D13C5A" w:rsidRDefault="00BF35DF" w:rsidP="007B3F90">
            <w:pPr>
              <w:rPr>
                <w:rFonts w:asciiTheme="minorHAnsi" w:hAnsiTheme="minorHAnsi" w:cstheme="minorHAnsi"/>
                <w:szCs w:val="18"/>
              </w:rPr>
            </w:pPr>
            <w:r w:rsidRPr="00D13C5A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D13C5A">
              <w:rPr>
                <w:rFonts w:asciiTheme="minorHAnsi" w:hAnsiTheme="minorHAnsi" w:cstheme="minorHAnsi"/>
                <w:lang w:val="en-GB"/>
              </w:rPr>
              <w:instrText xml:space="preserve"> SEQ LF\# "200" \* MERGEFORMAT \* MERGEFORMAT  \* MERGEFORMAT  \* MERGEFORMAT </w:instrTex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4E57F0" w:rsidRPr="00D13C5A">
              <w:rPr>
                <w:rFonts w:asciiTheme="minorHAnsi" w:hAnsiTheme="minorHAnsi" w:cstheme="minorHAnsi"/>
                <w:noProof/>
                <w:lang w:val="en-GB"/>
              </w:rPr>
              <w:t>2</w:t>
            </w:r>
            <w:r w:rsidR="004E57F0">
              <w:rPr>
                <w:rFonts w:asciiTheme="minorHAnsi" w:hAnsiTheme="minorHAnsi" w:cstheme="minorHAnsi"/>
                <w:noProof/>
                <w:lang w:val="en-GB"/>
              </w:rPr>
              <w:t>05</w: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  <w:p w14:paraId="0014F693" w14:textId="5D0B5E6D" w:rsidR="00BF35DF" w:rsidRPr="00D13C5A" w:rsidRDefault="004704E5" w:rsidP="007D75E8">
            <w:pPr>
              <w:pStyle w:val="RosNumber"/>
              <w:ind w:right="113"/>
              <w:rPr>
                <w:rFonts w:asciiTheme="minorHAnsi" w:hAnsiTheme="minorHAnsi" w:cstheme="minorHAnsi"/>
              </w:rPr>
            </w:pPr>
            <w:r w:rsidRPr="001D4729">
              <w:rPr>
                <w:rFonts w:asciiTheme="minorHAnsi" w:hAnsiTheme="minorHAnsi" w:cstheme="minorHAnsi"/>
                <w:b/>
                <w:szCs w:val="18"/>
              </w:rPr>
              <w:t>Even though</w:t>
            </w:r>
            <w:r w:rsidR="001D4729" w:rsidRPr="001D4729">
              <w:rPr>
                <w:rFonts w:asciiTheme="minorHAnsi" w:hAnsiTheme="minorHAnsi" w:cstheme="minorHAnsi"/>
                <w:b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szCs w:val="18"/>
              </w:rPr>
              <w:t>[…]</w:t>
            </w:r>
            <w:r w:rsidR="001D4729" w:rsidRPr="001D4729">
              <w:rPr>
                <w:rFonts w:asciiTheme="minorHAnsi" w:hAnsiTheme="minorHAnsi" w:cstheme="minorHAnsi"/>
                <w:b/>
                <w:szCs w:val="18"/>
              </w:rPr>
              <w:t xml:space="preserve"> did not work in the last 7 days, do </w:t>
            </w:r>
            <w:r>
              <w:rPr>
                <w:rFonts w:asciiTheme="minorHAnsi" w:hAnsiTheme="minorHAnsi" w:cstheme="minorHAnsi"/>
                <w:b/>
                <w:szCs w:val="18"/>
              </w:rPr>
              <w:t>[…[</w:t>
            </w:r>
            <w:r w:rsidR="001D4729" w:rsidRPr="001D4729">
              <w:rPr>
                <w:rFonts w:asciiTheme="minorHAnsi" w:hAnsiTheme="minorHAnsi" w:cstheme="minorHAnsi"/>
                <w:b/>
                <w:szCs w:val="18"/>
              </w:rPr>
              <w:t xml:space="preserve"> have a job, business , farming or any income generating activities </w:t>
            </w:r>
            <w:r w:rsidR="00DC31AD">
              <w:rPr>
                <w:rFonts w:asciiTheme="minorHAnsi" w:hAnsiTheme="minorHAnsi" w:cstheme="minorHAnsi"/>
                <w:b/>
                <w:szCs w:val="18"/>
              </w:rPr>
              <w:t>he/she</w:t>
            </w:r>
            <w:r w:rsidR="001D4729" w:rsidRPr="001D4729">
              <w:rPr>
                <w:rFonts w:asciiTheme="minorHAnsi" w:hAnsiTheme="minorHAnsi" w:cstheme="minorHAnsi"/>
                <w:b/>
                <w:szCs w:val="18"/>
              </w:rPr>
              <w:t xml:space="preserve"> usually work in and expect to return to?</w:t>
            </w:r>
          </w:p>
          <w:p w14:paraId="3F44282A" w14:textId="7BC29D17" w:rsidR="00BF35DF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41174BD" w14:textId="5CB85A63" w:rsidR="003A6B1E" w:rsidRDefault="003A6B1E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7707F2D" w14:textId="21CBBAD0" w:rsidR="003A6B1E" w:rsidRDefault="003A6B1E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FCA92C2" w14:textId="77777777" w:rsidR="003A6B1E" w:rsidRPr="00D13C5A" w:rsidRDefault="003A6B1E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17A62D5" w14:textId="30F71353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1 Yes </w:t>
            </w:r>
            <w:r w:rsidRPr="00D13C5A">
              <w:rPr>
                <w:rFonts w:asciiTheme="minorHAnsi" w:hAnsiTheme="minorHAnsi" w:cstheme="minorHAnsi"/>
                <w:sz w:val="18"/>
                <w:szCs w:val="18"/>
              </w:rPr>
              <w:sym w:font="Wingdings" w:char="F0E0"/>
            </w:r>
            <w:r w:rsidR="003A6B1E">
              <w:rPr>
                <w:rFonts w:asciiTheme="minorHAnsi" w:hAnsiTheme="minorHAnsi" w:cstheme="minorHAnsi"/>
                <w:sz w:val="18"/>
                <w:szCs w:val="18"/>
              </w:rPr>
              <w:t xml:space="preserve"> NEXT </w:t>
            </w:r>
          </w:p>
          <w:p w14:paraId="3F2E4DE9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2 No </w:t>
            </w:r>
          </w:p>
          <w:p w14:paraId="6E6FB6E3" w14:textId="39007125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8 Do not know </w:t>
            </w:r>
          </w:p>
          <w:p w14:paraId="4EC81B19" w14:textId="61016B73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lang w:val="en-GB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9 Refusal</w:t>
            </w:r>
          </w:p>
        </w:tc>
        <w:tc>
          <w:tcPr>
            <w:tcW w:w="1594" w:type="dxa"/>
          </w:tcPr>
          <w:p w14:paraId="5204D007" w14:textId="2E065AA1" w:rsidR="00BF35DF" w:rsidRPr="00D13C5A" w:rsidRDefault="00BF35DF" w:rsidP="007B3F90">
            <w:pPr>
              <w:rPr>
                <w:rFonts w:asciiTheme="minorHAnsi" w:hAnsiTheme="minorHAnsi" w:cstheme="minorHAnsi"/>
                <w:szCs w:val="18"/>
              </w:rPr>
            </w:pPr>
            <w:r w:rsidRPr="00D13C5A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D13C5A">
              <w:rPr>
                <w:rFonts w:asciiTheme="minorHAnsi" w:hAnsiTheme="minorHAnsi" w:cstheme="minorHAnsi"/>
                <w:lang w:val="en-GB"/>
              </w:rPr>
              <w:instrText xml:space="preserve"> SEQ LF\# "200" \* MERGEFORMAT \* MERGEFORMAT  \* MERGEFORMAT  \* MERGEFORMAT </w:instrTex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4E57F0" w:rsidRPr="00D13C5A">
              <w:rPr>
                <w:rFonts w:asciiTheme="minorHAnsi" w:hAnsiTheme="minorHAnsi" w:cstheme="minorHAnsi"/>
                <w:noProof/>
                <w:lang w:val="en-GB"/>
              </w:rPr>
              <w:t>2</w:t>
            </w:r>
            <w:r w:rsidR="004E57F0">
              <w:rPr>
                <w:rFonts w:asciiTheme="minorHAnsi" w:hAnsiTheme="minorHAnsi" w:cstheme="minorHAnsi"/>
                <w:noProof/>
                <w:lang w:val="en-GB"/>
              </w:rPr>
              <w:t>06</w: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  <w:p w14:paraId="2562FCEC" w14:textId="77777777" w:rsidR="00BF35DF" w:rsidRPr="00D13C5A" w:rsidRDefault="00BF35DF" w:rsidP="007D75E8">
            <w:pPr>
              <w:pStyle w:val="RosQuestion"/>
              <w:spacing w:after="0"/>
              <w:rPr>
                <w:rFonts w:asciiTheme="minorHAnsi" w:hAnsiTheme="minorHAnsi" w:cstheme="minorHAnsi"/>
                <w:szCs w:val="18"/>
              </w:rPr>
            </w:pPr>
            <w:r w:rsidRPr="00D13C5A">
              <w:rPr>
                <w:rFonts w:asciiTheme="minorHAnsi" w:hAnsiTheme="minorHAnsi" w:cstheme="minorHAnsi"/>
                <w:szCs w:val="18"/>
              </w:rPr>
              <w:t>If a job had been available during the past 7 days, or would be available in the coming 14 days, would […] have been able to start working?</w:t>
            </w:r>
          </w:p>
          <w:p w14:paraId="618DB064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3B4D12F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C9BE49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95B190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1C9C03F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3E1100C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C316A10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BEA926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15C098E" w14:textId="3BB824B0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1 Yes </w:t>
            </w:r>
          </w:p>
          <w:p w14:paraId="72E77F73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2 No </w:t>
            </w:r>
          </w:p>
          <w:p w14:paraId="36114A27" w14:textId="0E84159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8 Do not know </w:t>
            </w:r>
          </w:p>
          <w:p w14:paraId="505678E2" w14:textId="7C3CEA2A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b/>
                <w:bCs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9 Refusal</w:t>
            </w:r>
          </w:p>
        </w:tc>
        <w:tc>
          <w:tcPr>
            <w:tcW w:w="1595" w:type="dxa"/>
          </w:tcPr>
          <w:p w14:paraId="4705AA17" w14:textId="73B7A14A" w:rsidR="00BF35DF" w:rsidRPr="00D13C5A" w:rsidRDefault="00BF35DF" w:rsidP="007B3F90">
            <w:pPr>
              <w:rPr>
                <w:rFonts w:asciiTheme="minorHAnsi" w:hAnsiTheme="minorHAnsi" w:cstheme="minorHAnsi"/>
                <w:szCs w:val="18"/>
              </w:rPr>
            </w:pPr>
            <w:r w:rsidRPr="00D13C5A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D13C5A">
              <w:rPr>
                <w:rFonts w:asciiTheme="minorHAnsi" w:hAnsiTheme="minorHAnsi" w:cstheme="minorHAnsi"/>
                <w:lang w:val="en-GB"/>
              </w:rPr>
              <w:instrText xml:space="preserve"> SEQ LF\# "200" \* MERGEFORMAT \* MERGEFORMAT  \* MERGEFORMAT  \* MERGEFORMAT </w:instrTex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4E57F0" w:rsidRPr="00D13C5A">
              <w:rPr>
                <w:rFonts w:asciiTheme="minorHAnsi" w:hAnsiTheme="minorHAnsi" w:cstheme="minorHAnsi"/>
                <w:noProof/>
                <w:lang w:val="en-GB"/>
              </w:rPr>
              <w:t>2</w:t>
            </w:r>
            <w:r w:rsidR="004E57F0">
              <w:rPr>
                <w:rFonts w:asciiTheme="minorHAnsi" w:hAnsiTheme="minorHAnsi" w:cstheme="minorHAnsi"/>
                <w:noProof/>
                <w:lang w:val="en-GB"/>
              </w:rPr>
              <w:t>07</w: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  <w:p w14:paraId="5D008006" w14:textId="77777777" w:rsidR="00BF35DF" w:rsidRPr="00D13C5A" w:rsidRDefault="00BF35DF" w:rsidP="007D75E8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b/>
                <w:sz w:val="18"/>
                <w:szCs w:val="18"/>
              </w:rPr>
              <w:t>Did […] want to work the past 7 days?</w:t>
            </w:r>
          </w:p>
          <w:p w14:paraId="773C463C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5F66C1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CF5D6CE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3E4466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5D2D34C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400E712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1AD7CEC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79E4C58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EE380F1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D6877F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190D58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121CCB3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3FE1C7C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1 Yes </w:t>
            </w:r>
          </w:p>
          <w:p w14:paraId="66978F45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2 No </w:t>
            </w:r>
          </w:p>
          <w:p w14:paraId="5F603C2E" w14:textId="47F042D2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8 Do not know </w:t>
            </w:r>
          </w:p>
          <w:p w14:paraId="09F1A30E" w14:textId="67404BFA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9 Refusal</w:t>
            </w:r>
          </w:p>
        </w:tc>
        <w:tc>
          <w:tcPr>
            <w:tcW w:w="1595" w:type="dxa"/>
          </w:tcPr>
          <w:p w14:paraId="3E0BC868" w14:textId="471505CF" w:rsidR="00BF35DF" w:rsidRPr="00D13C5A" w:rsidRDefault="00BF35DF" w:rsidP="007B3F90">
            <w:pPr>
              <w:rPr>
                <w:rFonts w:asciiTheme="minorHAnsi" w:hAnsiTheme="minorHAnsi" w:cstheme="minorHAnsi"/>
                <w:szCs w:val="18"/>
              </w:rPr>
            </w:pPr>
            <w:r w:rsidRPr="00D13C5A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D13C5A">
              <w:rPr>
                <w:rFonts w:asciiTheme="minorHAnsi" w:hAnsiTheme="minorHAnsi" w:cstheme="minorHAnsi"/>
                <w:lang w:val="en-GB"/>
              </w:rPr>
              <w:instrText xml:space="preserve"> SEQ LF\# "200" \* MERGEFORMAT \* MERGEFORMAT  \* MERGEFORMAT  \* MERGEFORMAT </w:instrTex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4E57F0" w:rsidRPr="00D13C5A">
              <w:rPr>
                <w:rFonts w:asciiTheme="minorHAnsi" w:hAnsiTheme="minorHAnsi" w:cstheme="minorHAnsi"/>
                <w:noProof/>
                <w:lang w:val="en-GB"/>
              </w:rPr>
              <w:t>2</w:t>
            </w:r>
            <w:r w:rsidR="004E57F0">
              <w:rPr>
                <w:rFonts w:asciiTheme="minorHAnsi" w:hAnsiTheme="minorHAnsi" w:cstheme="minorHAnsi"/>
                <w:noProof/>
                <w:lang w:val="en-GB"/>
              </w:rPr>
              <w:t>08</w:t>
            </w:r>
            <w:r w:rsidRPr="00D13C5A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  <w:p w14:paraId="73E8B0D3" w14:textId="77777777" w:rsidR="00BF35DF" w:rsidRPr="00D13C5A" w:rsidRDefault="00BF35DF" w:rsidP="007D75E8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b/>
                <w:sz w:val="18"/>
                <w:szCs w:val="18"/>
              </w:rPr>
              <w:t>In the past 4 weeks, did […] actively look for work or did […] try to start a business?</w:t>
            </w:r>
          </w:p>
          <w:p w14:paraId="40D48AA9" w14:textId="77777777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</w:p>
          <w:p w14:paraId="34D8408C" w14:textId="77777777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</w:p>
          <w:p w14:paraId="67311BD1" w14:textId="77777777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</w:p>
          <w:p w14:paraId="6204FC69" w14:textId="77777777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</w:p>
          <w:p w14:paraId="74544007" w14:textId="77777777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</w:p>
          <w:p w14:paraId="5F293E5C" w14:textId="77777777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</w:p>
          <w:p w14:paraId="4C4A25F7" w14:textId="77777777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</w:p>
          <w:p w14:paraId="539F46B3" w14:textId="77777777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</w:p>
          <w:p w14:paraId="58F798FC" w14:textId="77777777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</w:p>
          <w:p w14:paraId="2DB4EF2A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1 Yes </w:t>
            </w:r>
          </w:p>
          <w:p w14:paraId="1147DC27" w14:textId="77777777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2 No </w:t>
            </w:r>
          </w:p>
          <w:p w14:paraId="0CD578FF" w14:textId="28AF9FEC" w:rsidR="00BF35DF" w:rsidRPr="00D13C5A" w:rsidRDefault="00BF35DF" w:rsidP="007D75E8">
            <w:pPr>
              <w:pStyle w:val="RosAnswer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 xml:space="preserve">8 Do not know </w:t>
            </w:r>
          </w:p>
          <w:p w14:paraId="748F8448" w14:textId="7496DC00" w:rsidR="00BF35DF" w:rsidRPr="00D13C5A" w:rsidRDefault="00BF35DF" w:rsidP="007D75E8">
            <w:pPr>
              <w:rPr>
                <w:rFonts w:asciiTheme="minorHAnsi" w:hAnsiTheme="minorHAnsi" w:cstheme="minorHAnsi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9 Refusal</w:t>
            </w:r>
          </w:p>
        </w:tc>
      </w:tr>
      <w:tr w:rsidR="00BF35DF" w:rsidRPr="00D13C5A" w14:paraId="3A3194A7" w14:textId="77777777" w:rsidTr="0012162E">
        <w:trPr>
          <w:trHeight w:val="229"/>
        </w:trPr>
        <w:tc>
          <w:tcPr>
            <w:tcW w:w="623" w:type="dxa"/>
          </w:tcPr>
          <w:p w14:paraId="1C540B95" w14:textId="6EAC8F69" w:rsidR="00BF35DF" w:rsidRPr="00D13C5A" w:rsidRDefault="00BF35DF" w:rsidP="007172DE">
            <w:pPr>
              <w:ind w:left="113" w:right="113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594" w:type="dxa"/>
          </w:tcPr>
          <w:p w14:paraId="5F4D23FA" w14:textId="77777777" w:rsidR="00BF35DF" w:rsidRPr="00D13C5A" w:rsidRDefault="00BF35DF" w:rsidP="0016380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2D6A0749" w14:textId="77777777" w:rsidR="00BF35DF" w:rsidRPr="00D13C5A" w:rsidRDefault="00BF35DF" w:rsidP="0076457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57A650B6" w14:textId="77777777" w:rsidR="00BF35DF" w:rsidRPr="00D13C5A" w:rsidRDefault="00BF35DF" w:rsidP="006909F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666C7E3F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1595" w:type="dxa"/>
          </w:tcPr>
          <w:p w14:paraId="2273441D" w14:textId="59B095B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3B08D8E3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5D7559D3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7A03D9ED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</w:tr>
      <w:tr w:rsidR="00BF35DF" w:rsidRPr="00D13C5A" w14:paraId="184A60B7" w14:textId="77777777" w:rsidTr="0012162E">
        <w:trPr>
          <w:trHeight w:val="229"/>
        </w:trPr>
        <w:tc>
          <w:tcPr>
            <w:tcW w:w="623" w:type="dxa"/>
          </w:tcPr>
          <w:p w14:paraId="1B20B0B9" w14:textId="77777777" w:rsidR="00BF35DF" w:rsidRPr="00D13C5A" w:rsidRDefault="00BF35DF" w:rsidP="007172DE">
            <w:pPr>
              <w:ind w:left="113" w:right="113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594" w:type="dxa"/>
          </w:tcPr>
          <w:p w14:paraId="50287748" w14:textId="77777777" w:rsidR="00BF35DF" w:rsidRPr="00D13C5A" w:rsidRDefault="00BF35DF" w:rsidP="0016380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3B74E956" w14:textId="77777777" w:rsidR="00BF35DF" w:rsidRPr="00D13C5A" w:rsidRDefault="00BF35DF" w:rsidP="0076457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0F285C77" w14:textId="77777777" w:rsidR="00BF35DF" w:rsidRPr="00D13C5A" w:rsidRDefault="00BF35DF" w:rsidP="006909F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0BEAF56E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1595" w:type="dxa"/>
          </w:tcPr>
          <w:p w14:paraId="1A6FFB01" w14:textId="78D12E52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54FD0A90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0A8B0ECE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13C3BC2C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</w:tr>
      <w:tr w:rsidR="00BF35DF" w:rsidRPr="00D13C5A" w14:paraId="5B86BCCD" w14:textId="77777777" w:rsidTr="0012162E">
        <w:trPr>
          <w:trHeight w:val="229"/>
        </w:trPr>
        <w:tc>
          <w:tcPr>
            <w:tcW w:w="623" w:type="dxa"/>
          </w:tcPr>
          <w:p w14:paraId="786D0AE5" w14:textId="77777777" w:rsidR="00BF35DF" w:rsidRPr="00D13C5A" w:rsidRDefault="00BF35DF" w:rsidP="007172DE">
            <w:pPr>
              <w:ind w:left="113" w:right="113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594" w:type="dxa"/>
          </w:tcPr>
          <w:p w14:paraId="0A47D8CC" w14:textId="77777777" w:rsidR="00BF35DF" w:rsidRPr="00D13C5A" w:rsidRDefault="00BF35DF" w:rsidP="0016380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0154C947" w14:textId="77777777" w:rsidR="00BF35DF" w:rsidRPr="00D13C5A" w:rsidRDefault="00BF35DF" w:rsidP="0076457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2CBA60FE" w14:textId="77777777" w:rsidR="00BF35DF" w:rsidRPr="00D13C5A" w:rsidRDefault="00BF35DF" w:rsidP="006909F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16F08072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1595" w:type="dxa"/>
          </w:tcPr>
          <w:p w14:paraId="0527AC99" w14:textId="1BA152C1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5E150AA9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6846E9DE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0386E489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</w:tr>
      <w:tr w:rsidR="00BF35DF" w:rsidRPr="00D13C5A" w14:paraId="7C35EA64" w14:textId="77777777" w:rsidTr="0012162E">
        <w:trPr>
          <w:trHeight w:val="229"/>
        </w:trPr>
        <w:tc>
          <w:tcPr>
            <w:tcW w:w="623" w:type="dxa"/>
          </w:tcPr>
          <w:p w14:paraId="5B05DE76" w14:textId="77777777" w:rsidR="00BF35DF" w:rsidRPr="00D13C5A" w:rsidRDefault="00BF35DF" w:rsidP="007172DE">
            <w:pPr>
              <w:ind w:left="113" w:right="113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94" w:type="dxa"/>
          </w:tcPr>
          <w:p w14:paraId="0B34347B" w14:textId="77777777" w:rsidR="00BF35DF" w:rsidRPr="00D13C5A" w:rsidRDefault="00BF35DF" w:rsidP="0016380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6CCDFD77" w14:textId="77777777" w:rsidR="00BF35DF" w:rsidRPr="00D13C5A" w:rsidRDefault="00BF35DF" w:rsidP="0076457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3581B392" w14:textId="77777777" w:rsidR="00BF35DF" w:rsidRPr="00D13C5A" w:rsidRDefault="00BF35DF" w:rsidP="006909F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2116DB99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1595" w:type="dxa"/>
          </w:tcPr>
          <w:p w14:paraId="4BD2ACE6" w14:textId="24BDD165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6C3FCA9E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664D1225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35BE144C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</w:tr>
      <w:tr w:rsidR="00BF35DF" w:rsidRPr="00D13C5A" w14:paraId="4016FE3E" w14:textId="77777777" w:rsidTr="0012162E">
        <w:trPr>
          <w:trHeight w:val="229"/>
        </w:trPr>
        <w:tc>
          <w:tcPr>
            <w:tcW w:w="623" w:type="dxa"/>
          </w:tcPr>
          <w:p w14:paraId="3B6DEC2C" w14:textId="77777777" w:rsidR="00BF35DF" w:rsidRPr="00D13C5A" w:rsidRDefault="00BF35DF" w:rsidP="007172DE">
            <w:pPr>
              <w:ind w:left="113" w:right="113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594" w:type="dxa"/>
          </w:tcPr>
          <w:p w14:paraId="030A38EB" w14:textId="77777777" w:rsidR="00BF35DF" w:rsidRPr="00D13C5A" w:rsidRDefault="00BF35DF" w:rsidP="0016380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3A36362F" w14:textId="77777777" w:rsidR="00BF35DF" w:rsidRPr="00D13C5A" w:rsidRDefault="00BF35DF" w:rsidP="0076457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4CC9865D" w14:textId="77777777" w:rsidR="00BF35DF" w:rsidRPr="00D13C5A" w:rsidRDefault="00BF35DF" w:rsidP="006909F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40223419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1595" w:type="dxa"/>
          </w:tcPr>
          <w:p w14:paraId="6A346DBB" w14:textId="57B7C58A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786297DD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7968FFEE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4C2F3709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</w:tr>
      <w:tr w:rsidR="00BF35DF" w:rsidRPr="00D13C5A" w14:paraId="45725BFB" w14:textId="77777777" w:rsidTr="0012162E">
        <w:trPr>
          <w:trHeight w:val="243"/>
        </w:trPr>
        <w:tc>
          <w:tcPr>
            <w:tcW w:w="623" w:type="dxa"/>
          </w:tcPr>
          <w:p w14:paraId="4D245C93" w14:textId="77777777" w:rsidR="00BF35DF" w:rsidRPr="00D13C5A" w:rsidRDefault="00BF35DF" w:rsidP="007172DE">
            <w:pPr>
              <w:ind w:left="113" w:right="113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594" w:type="dxa"/>
          </w:tcPr>
          <w:p w14:paraId="07005B42" w14:textId="77777777" w:rsidR="00BF35DF" w:rsidRPr="00D13C5A" w:rsidRDefault="00BF35DF" w:rsidP="0016380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33B99D03" w14:textId="77777777" w:rsidR="00BF35DF" w:rsidRPr="00D13C5A" w:rsidRDefault="00BF35DF" w:rsidP="0076457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72C9521B" w14:textId="77777777" w:rsidR="00BF35DF" w:rsidRPr="00D13C5A" w:rsidRDefault="00BF35DF" w:rsidP="006909F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7FE35B94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1595" w:type="dxa"/>
          </w:tcPr>
          <w:p w14:paraId="305FC3BB" w14:textId="0D93F324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64E4A264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3236BEC8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7941BA12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</w:tr>
      <w:tr w:rsidR="00BF35DF" w:rsidRPr="00D13C5A" w14:paraId="11199737" w14:textId="77777777" w:rsidTr="0012162E">
        <w:trPr>
          <w:trHeight w:val="229"/>
        </w:trPr>
        <w:tc>
          <w:tcPr>
            <w:tcW w:w="623" w:type="dxa"/>
          </w:tcPr>
          <w:p w14:paraId="4F3F7BC2" w14:textId="77777777" w:rsidR="00BF35DF" w:rsidRPr="00D13C5A" w:rsidRDefault="00BF35DF" w:rsidP="007172DE">
            <w:pPr>
              <w:ind w:left="113" w:right="113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594" w:type="dxa"/>
          </w:tcPr>
          <w:p w14:paraId="517B9792" w14:textId="77777777" w:rsidR="00BF35DF" w:rsidRPr="00D13C5A" w:rsidRDefault="00BF35DF" w:rsidP="0016380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0D728A91" w14:textId="77777777" w:rsidR="00BF35DF" w:rsidRPr="00D13C5A" w:rsidRDefault="00BF35DF" w:rsidP="0076457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7E3A9DEF" w14:textId="77777777" w:rsidR="00BF35DF" w:rsidRPr="00D13C5A" w:rsidRDefault="00BF35DF" w:rsidP="006909F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1C2146F7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1595" w:type="dxa"/>
          </w:tcPr>
          <w:p w14:paraId="29C9E20C" w14:textId="33854E80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40F1A287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10F4E96A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1EAB4F37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</w:tr>
      <w:tr w:rsidR="00BF35DF" w:rsidRPr="00D13C5A" w14:paraId="0D887A16" w14:textId="77777777" w:rsidTr="0012162E">
        <w:trPr>
          <w:trHeight w:val="229"/>
        </w:trPr>
        <w:tc>
          <w:tcPr>
            <w:tcW w:w="623" w:type="dxa"/>
          </w:tcPr>
          <w:p w14:paraId="1DCAD945" w14:textId="77777777" w:rsidR="00BF35DF" w:rsidRPr="00D13C5A" w:rsidRDefault="00BF35DF" w:rsidP="007172DE">
            <w:pPr>
              <w:ind w:left="113" w:right="113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594" w:type="dxa"/>
          </w:tcPr>
          <w:p w14:paraId="09FE0011" w14:textId="77777777" w:rsidR="00BF35DF" w:rsidRPr="00D13C5A" w:rsidRDefault="00BF35DF" w:rsidP="0016380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7055310A" w14:textId="77777777" w:rsidR="00BF35DF" w:rsidRPr="00D13C5A" w:rsidRDefault="00BF35DF" w:rsidP="0076457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0F473490" w14:textId="77777777" w:rsidR="00BF35DF" w:rsidRPr="00D13C5A" w:rsidRDefault="00BF35DF" w:rsidP="006909F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0EE0D99A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1595" w:type="dxa"/>
          </w:tcPr>
          <w:p w14:paraId="39B82964" w14:textId="453B4C09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6918BA31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74ABD3F9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7EEFE00E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</w:tr>
      <w:tr w:rsidR="00BF35DF" w:rsidRPr="00D13C5A" w14:paraId="21175EFE" w14:textId="77777777" w:rsidTr="0012162E">
        <w:trPr>
          <w:trHeight w:val="229"/>
        </w:trPr>
        <w:tc>
          <w:tcPr>
            <w:tcW w:w="623" w:type="dxa"/>
          </w:tcPr>
          <w:p w14:paraId="47C049E6" w14:textId="77777777" w:rsidR="00BF35DF" w:rsidRPr="00D13C5A" w:rsidRDefault="00BF35DF" w:rsidP="007172DE">
            <w:pPr>
              <w:ind w:left="113" w:right="113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594" w:type="dxa"/>
          </w:tcPr>
          <w:p w14:paraId="36DFE754" w14:textId="77777777" w:rsidR="00BF35DF" w:rsidRPr="00D13C5A" w:rsidRDefault="00BF35DF" w:rsidP="0016380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46BA5523" w14:textId="77777777" w:rsidR="00BF35DF" w:rsidRPr="00D13C5A" w:rsidRDefault="00BF35DF" w:rsidP="0076457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7560EE76" w14:textId="77777777" w:rsidR="00BF35DF" w:rsidRPr="00D13C5A" w:rsidRDefault="00BF35DF" w:rsidP="006909F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6AA77037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1595" w:type="dxa"/>
          </w:tcPr>
          <w:p w14:paraId="22A92166" w14:textId="142F038A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4D731BB2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53FA6D1B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49387ECC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</w:tr>
      <w:tr w:rsidR="00BF35DF" w:rsidRPr="00D13C5A" w14:paraId="42F846B3" w14:textId="77777777" w:rsidTr="0012162E">
        <w:trPr>
          <w:trHeight w:val="229"/>
        </w:trPr>
        <w:tc>
          <w:tcPr>
            <w:tcW w:w="623" w:type="dxa"/>
          </w:tcPr>
          <w:p w14:paraId="18A40540" w14:textId="77777777" w:rsidR="00BF35DF" w:rsidRPr="00D13C5A" w:rsidRDefault="00BF35DF" w:rsidP="007172DE">
            <w:pPr>
              <w:ind w:left="113" w:right="113"/>
              <w:rPr>
                <w:rFonts w:asciiTheme="minorHAnsi" w:hAnsiTheme="minorHAnsi" w:cstheme="minorHAnsi"/>
                <w:sz w:val="18"/>
                <w:szCs w:val="18"/>
              </w:rPr>
            </w:pPr>
            <w:r w:rsidRPr="00D13C5A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594" w:type="dxa"/>
          </w:tcPr>
          <w:p w14:paraId="676A2CF5" w14:textId="77777777" w:rsidR="00BF35DF" w:rsidRPr="00D13C5A" w:rsidRDefault="00BF35DF" w:rsidP="0016380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6F4BA27F" w14:textId="77777777" w:rsidR="00BF35DF" w:rsidRPr="00D13C5A" w:rsidRDefault="00BF35DF" w:rsidP="0076457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43A5C6C4" w14:textId="77777777" w:rsidR="00BF35DF" w:rsidRPr="00D13C5A" w:rsidRDefault="00BF35DF" w:rsidP="006909F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2FB650BB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1595" w:type="dxa"/>
          </w:tcPr>
          <w:p w14:paraId="49C724F2" w14:textId="08DD5FF1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4" w:type="dxa"/>
          </w:tcPr>
          <w:p w14:paraId="77E12649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1386BE93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  <w:tc>
          <w:tcPr>
            <w:tcW w:w="1595" w:type="dxa"/>
          </w:tcPr>
          <w:p w14:paraId="3349D137" w14:textId="77777777" w:rsidR="00BF35DF" w:rsidRPr="00D13C5A" w:rsidRDefault="00BF35DF" w:rsidP="00554330">
            <w:pPr>
              <w:pStyle w:val="RosAnswer"/>
              <w:jc w:val="center"/>
              <w:rPr>
                <w:rFonts w:asciiTheme="minorHAnsi" w:hAnsiTheme="minorHAnsi" w:cstheme="minorHAnsi"/>
                <w:szCs w:val="16"/>
              </w:rPr>
            </w:pPr>
            <w:r w:rsidRPr="00D13C5A">
              <w:rPr>
                <w:rFonts w:asciiTheme="minorHAnsi" w:hAnsiTheme="minorHAnsi" w:cstheme="minorHAnsi"/>
                <w:szCs w:val="16"/>
              </w:rPr>
              <w:t>|___|</w:t>
            </w:r>
          </w:p>
        </w:tc>
      </w:tr>
    </w:tbl>
    <w:p w14:paraId="66105950" w14:textId="77777777" w:rsidR="00C76594" w:rsidRDefault="00C76594">
      <w:pPr>
        <w:rPr>
          <w:rFonts w:ascii="Arial" w:hAnsi="Arial" w:cs="Arial"/>
          <w:b/>
        </w:rPr>
      </w:pPr>
      <w:r w:rsidRPr="005A1B08">
        <w:rPr>
          <w:rFonts w:ascii="Arial" w:hAnsi="Arial" w:cs="Arial"/>
          <w:b/>
          <w:highlight w:val="yellow"/>
        </w:rPr>
        <w:t>RSI selection here</w:t>
      </w:r>
    </w:p>
    <w:p w14:paraId="649A88BD" w14:textId="1691B167" w:rsidR="00E80D63" w:rsidRPr="00E80D63" w:rsidRDefault="00C765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QHPHONE1 </w:t>
      </w:r>
      <w:r w:rsidRPr="00E80D63">
        <w:rPr>
          <w:rFonts w:ascii="Arial" w:hAnsi="Arial" w:cs="Arial"/>
          <w:b/>
        </w:rPr>
        <w:t>Interviewer: fill in phone number 1</w:t>
      </w:r>
      <w:r>
        <w:rPr>
          <w:rFonts w:ascii="Arial" w:hAnsi="Arial" w:cs="Arial"/>
          <w:b/>
        </w:rPr>
        <w:t xml:space="preserve"> </w:t>
      </w:r>
      <w:r w:rsidR="00CE2BC9">
        <w:rPr>
          <w:rFonts w:ascii="Arial" w:hAnsi="Arial" w:cs="Arial"/>
          <w:b/>
        </w:rPr>
        <w:t xml:space="preserve">  +   </w:t>
      </w:r>
      <w:r w:rsidR="00E80D63" w:rsidRPr="00E80D63">
        <w:rPr>
          <w:rFonts w:ascii="Arial" w:hAnsi="Arial" w:cs="Arial"/>
          <w:b/>
        </w:rPr>
        <w:t>QHPHONECALL1</w:t>
      </w:r>
      <w:r w:rsidR="00E80D63">
        <w:rPr>
          <w:rFonts w:ascii="Arial" w:hAnsi="Arial" w:cs="Arial"/>
          <w:b/>
        </w:rPr>
        <w:t xml:space="preserve">: </w:t>
      </w:r>
      <w:r w:rsidR="00E80D63" w:rsidRPr="00E80D63">
        <w:rPr>
          <w:rFonts w:ascii="Arial" w:hAnsi="Arial" w:cs="Arial"/>
          <w:b/>
        </w:rPr>
        <w:t>Interviewer: what is the result of phone call 1</w:t>
      </w:r>
    </w:p>
    <w:p w14:paraId="2707FCD0" w14:textId="6EFF42F7" w:rsidR="002F29C8" w:rsidRDefault="00C76594" w:rsidP="00D10763">
      <w:pPr>
        <w:rPr>
          <w:rFonts w:ascii="Arial" w:hAnsi="Arial" w:cs="Arial"/>
          <w:b/>
          <w:color w:val="000000" w:themeColor="text1"/>
          <w:sz w:val="24"/>
          <w:szCs w:val="24"/>
        </w:rPr>
        <w:sectPr w:rsidR="002F29C8" w:rsidSect="001F603C">
          <w:pgSz w:w="16840" w:h="11907" w:orient="landscape" w:code="9"/>
          <w:pgMar w:top="1418" w:right="1440" w:bottom="1418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/>
        </w:rPr>
        <w:t>QHPHONE2</w:t>
      </w:r>
      <w:r w:rsidR="00E80D63">
        <w:rPr>
          <w:rFonts w:ascii="Arial" w:hAnsi="Arial" w:cs="Arial"/>
          <w:b/>
        </w:rPr>
        <w:t xml:space="preserve"> </w:t>
      </w:r>
      <w:r w:rsidR="00E80D63" w:rsidRPr="0074561B">
        <w:rPr>
          <w:rFonts w:ascii="Arial" w:hAnsi="Arial" w:cs="Arial"/>
          <w:b/>
        </w:rPr>
        <w:t xml:space="preserve">Interviewer: fill in phone number </w:t>
      </w:r>
      <w:r w:rsidR="00E80D63">
        <w:rPr>
          <w:rFonts w:ascii="Arial" w:hAnsi="Arial" w:cs="Arial"/>
          <w:b/>
        </w:rPr>
        <w:t xml:space="preserve">2 </w:t>
      </w:r>
      <w:r w:rsidR="00CE2BC9">
        <w:rPr>
          <w:rFonts w:ascii="Arial" w:hAnsi="Arial" w:cs="Arial"/>
          <w:b/>
        </w:rPr>
        <w:t xml:space="preserve">   +   </w:t>
      </w:r>
      <w:r w:rsidR="00E80D63" w:rsidRPr="00E80D63">
        <w:rPr>
          <w:rFonts w:ascii="Arial" w:hAnsi="Arial" w:cs="Arial"/>
          <w:b/>
        </w:rPr>
        <w:t>QHPHONECALL</w:t>
      </w:r>
      <w:r w:rsidR="00E80D63">
        <w:rPr>
          <w:rFonts w:ascii="Arial" w:hAnsi="Arial" w:cs="Arial"/>
          <w:b/>
        </w:rPr>
        <w:t xml:space="preserve">2: </w:t>
      </w:r>
      <w:r w:rsidR="00E80D63" w:rsidRPr="00E80D63">
        <w:rPr>
          <w:rFonts w:ascii="Arial" w:hAnsi="Arial" w:cs="Arial"/>
          <w:b/>
        </w:rPr>
        <w:t xml:space="preserve">Interviewer: what is the result of phone call </w:t>
      </w:r>
      <w:r w:rsidR="00E80D63">
        <w:rPr>
          <w:rFonts w:ascii="Arial" w:hAnsi="Arial" w:cs="Arial"/>
          <w:b/>
        </w:rPr>
        <w:t>2</w:t>
      </w:r>
    </w:p>
    <w:p w14:paraId="634BBAE8" w14:textId="71740704" w:rsidR="00D10763" w:rsidRDefault="00D10763" w:rsidP="00D10763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Section </w:t>
      </w:r>
      <w:r w:rsidR="00594D8B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Pr="00544D56">
        <w:rPr>
          <w:rFonts w:ascii="Arial" w:hAnsi="Arial" w:cs="Arial"/>
          <w:b/>
          <w:color w:val="000000" w:themeColor="text1"/>
          <w:sz w:val="24"/>
          <w:szCs w:val="24"/>
        </w:rPr>
        <w:t xml:space="preserve">: Household </w:t>
      </w:r>
      <w:r w:rsidR="00D4450F">
        <w:rPr>
          <w:rFonts w:ascii="Arial" w:hAnsi="Arial" w:cs="Arial"/>
          <w:b/>
          <w:color w:val="000000" w:themeColor="text1"/>
          <w:sz w:val="24"/>
          <w:szCs w:val="24"/>
        </w:rPr>
        <w:t>Economy</w:t>
      </w:r>
      <w:r w:rsidR="00365B1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65B17" w:rsidRPr="00365B17">
        <w:rPr>
          <w:rFonts w:ascii="Arial" w:hAnsi="Arial" w:cs="Arial"/>
          <w:b/>
          <w:color w:val="FF0000"/>
          <w:sz w:val="24"/>
          <w:szCs w:val="24"/>
        </w:rPr>
        <w:t>(HE)</w:t>
      </w:r>
    </w:p>
    <w:tbl>
      <w:tblPr>
        <w:tblW w:w="5046" w:type="pct"/>
        <w:tblInd w:w="-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90"/>
        <w:gridCol w:w="2038"/>
        <w:gridCol w:w="3328"/>
        <w:gridCol w:w="90"/>
        <w:gridCol w:w="90"/>
        <w:gridCol w:w="183"/>
        <w:gridCol w:w="1082"/>
        <w:gridCol w:w="539"/>
        <w:gridCol w:w="1098"/>
      </w:tblGrid>
      <w:tr w:rsidR="00746D2B" w:rsidRPr="00746D2B" w14:paraId="3A222F6B" w14:textId="77777777" w:rsidTr="00AF59EB">
        <w:trPr>
          <w:trHeight w:val="145"/>
        </w:trPr>
        <w:tc>
          <w:tcPr>
            <w:tcW w:w="378" w:type="pct"/>
            <w:shd w:val="clear" w:color="auto" w:fill="auto"/>
            <w:vAlign w:val="center"/>
          </w:tcPr>
          <w:p w14:paraId="211F04A6" w14:textId="79971A33" w:rsidR="006624AA" w:rsidRPr="00746D2B" w:rsidRDefault="00594D8B" w:rsidP="006624AA">
            <w:pPr>
              <w:pStyle w:val="RosNumber"/>
              <w:rPr>
                <w:rFonts w:asciiTheme="minorHAnsi" w:hAnsiTheme="minorHAnsi" w:cstheme="minorHAnsi"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01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</w:tcPr>
          <w:p w14:paraId="4881EA37" w14:textId="77777777" w:rsidR="00DC54C3" w:rsidRPr="00A94EF6" w:rsidRDefault="00C72693" w:rsidP="00C72693">
            <w:pPr>
              <w:rPr>
                <w:rFonts w:asciiTheme="minorHAnsi" w:hAnsiTheme="minorHAnsi" w:cstheme="minorHAnsi"/>
                <w:color w:val="000000"/>
              </w:rPr>
            </w:pPr>
            <w:r w:rsidRPr="00A94EF6">
              <w:rPr>
                <w:rFonts w:asciiTheme="minorHAnsi" w:hAnsiTheme="minorHAnsi" w:cstheme="minorHAnsi"/>
                <w:color w:val="000000"/>
              </w:rPr>
              <w:t xml:space="preserve">During the past 12 months, which of the following were your household’s sources of livelihood? </w:t>
            </w:r>
          </w:p>
          <w:p w14:paraId="025B4F72" w14:textId="77777777" w:rsidR="00DC54C3" w:rsidRPr="00A94EF6" w:rsidRDefault="00DC54C3" w:rsidP="00C72693">
            <w:pPr>
              <w:rPr>
                <w:rFonts w:asciiTheme="minorHAnsi" w:hAnsiTheme="minorHAnsi" w:cstheme="minorHAnsi"/>
                <w:color w:val="000000"/>
              </w:rPr>
            </w:pPr>
          </w:p>
          <w:p w14:paraId="17EF8F6B" w14:textId="3B0322D0" w:rsidR="00C72693" w:rsidRPr="00A94EF6" w:rsidRDefault="00C72693" w:rsidP="00C72693">
            <w:pPr>
              <w:rPr>
                <w:rFonts w:asciiTheme="minorHAnsi" w:hAnsiTheme="minorHAnsi" w:cstheme="minorHAnsi"/>
                <w:color w:val="000000"/>
              </w:rPr>
            </w:pPr>
            <w:r w:rsidRPr="00A94EF6">
              <w:rPr>
                <w:rFonts w:asciiTheme="minorHAnsi" w:hAnsiTheme="minorHAnsi" w:cstheme="minorHAnsi"/>
                <w:color w:val="000000"/>
              </w:rPr>
              <w:t xml:space="preserve">(excl. in-kind support). </w:t>
            </w:r>
          </w:p>
          <w:p w14:paraId="1310E481" w14:textId="77777777" w:rsidR="00C72693" w:rsidRPr="00A94EF6" w:rsidRDefault="00C72693" w:rsidP="00C72693">
            <w:pPr>
              <w:rPr>
                <w:rFonts w:asciiTheme="minorHAnsi" w:hAnsiTheme="minorHAnsi" w:cstheme="minorHAnsi"/>
                <w:color w:val="000000"/>
              </w:rPr>
            </w:pPr>
          </w:p>
          <w:p w14:paraId="56AEC6F4" w14:textId="53E7ADB2" w:rsidR="00C72693" w:rsidRPr="00256752" w:rsidRDefault="00256752" w:rsidP="00C72693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56752">
              <w:rPr>
                <w:rFonts w:asciiTheme="minorHAnsi" w:hAnsiTheme="minorHAnsi" w:cstheme="minorHAnsi"/>
                <w:b/>
                <w:bCs/>
                <w:color w:val="000000"/>
              </w:rPr>
              <w:t>Select</w:t>
            </w:r>
            <w:r w:rsidR="00C72693" w:rsidRPr="0025675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all that apply</w:t>
            </w:r>
          </w:p>
          <w:p w14:paraId="3E020708" w14:textId="789BD593" w:rsidR="006624AA" w:rsidRPr="00A94EF6" w:rsidRDefault="006624AA" w:rsidP="006624AA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2611" w:type="pct"/>
            <w:gridSpan w:val="5"/>
          </w:tcPr>
          <w:p w14:paraId="5537E160" w14:textId="77777777" w:rsidR="00746D2B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Wage employment of household members as salaried workers</w:t>
            </w:r>
          </w:p>
          <w:p w14:paraId="5BCE0135" w14:textId="6E411D49" w:rsidR="00746D2B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Work of household members as daily laborers</w:t>
            </w:r>
          </w:p>
          <w:p w14:paraId="09112639" w14:textId="77777777" w:rsidR="00746D2B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Self-employment or household work in agriculture</w:t>
            </w:r>
          </w:p>
          <w:p w14:paraId="71F4159F" w14:textId="77777777" w:rsidR="00746D2B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Self-employment or household work outside of agriculture</w:t>
            </w:r>
          </w:p>
          <w:p w14:paraId="3BEE6874" w14:textId="77777777" w:rsidR="00746D2B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Unemployment benefits</w:t>
            </w:r>
          </w:p>
          <w:p w14:paraId="4429EF00" w14:textId="77777777" w:rsidR="00746D2B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Remittances/transfers from family/relatives abroad</w:t>
            </w:r>
          </w:p>
          <w:p w14:paraId="17C2AA12" w14:textId="77777777" w:rsidR="00746D2B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Assistance/transfer from family/relatives within the country</w:t>
            </w:r>
          </w:p>
          <w:p w14:paraId="22032A91" w14:textId="20237583" w:rsidR="00746D2B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Income from properties, </w:t>
            </w:r>
            <w:r w:rsidR="00146F91"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investment,</w:t>
            </w: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or savings</w:t>
            </w:r>
          </w:p>
          <w:p w14:paraId="6E84AEBA" w14:textId="77777777" w:rsidR="00746D2B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Pension</w:t>
            </w:r>
          </w:p>
          <w:p w14:paraId="732FFC4B" w14:textId="77777777" w:rsidR="00746D2B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Assistance from the government</w:t>
            </w:r>
          </w:p>
          <w:p w14:paraId="5AA50D26" w14:textId="5F2F6D72" w:rsidR="006624AA" w:rsidRPr="00746D2B" w:rsidRDefault="00746D2B" w:rsidP="00146F91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Assistance from NGOs /charitable organization</w:t>
            </w:r>
            <w:r w:rsidR="00954E2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295" w:type="pct"/>
          </w:tcPr>
          <w:p w14:paraId="43C8102D" w14:textId="6BAB7E5F" w:rsidR="00146F91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</w:t>
            </w:r>
          </w:p>
          <w:p w14:paraId="6D21645D" w14:textId="2D1BF275" w:rsidR="00146F91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</w:t>
            </w:r>
          </w:p>
          <w:p w14:paraId="351431B5" w14:textId="2431345E" w:rsidR="00146F91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</w:t>
            </w:r>
          </w:p>
          <w:p w14:paraId="62C3B236" w14:textId="0EB2C707" w:rsidR="00146F91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</w:t>
            </w:r>
          </w:p>
          <w:p w14:paraId="0898AA12" w14:textId="7B8A18F4" w:rsidR="00146F91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</w:p>
          <w:p w14:paraId="63C12FF5" w14:textId="7BEC386E" w:rsidR="00146F91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</w:t>
            </w:r>
          </w:p>
          <w:p w14:paraId="0559A56C" w14:textId="303DD477" w:rsidR="00146F91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g</w:t>
            </w:r>
          </w:p>
          <w:p w14:paraId="5B2BC46C" w14:textId="4F0CA07D" w:rsidR="00146F91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</w:t>
            </w:r>
          </w:p>
          <w:p w14:paraId="391B592C" w14:textId="3275AB49" w:rsidR="00146F91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</w:t>
            </w:r>
          </w:p>
          <w:p w14:paraId="6938C313" w14:textId="6738DB1F" w:rsidR="00146F91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10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j</w:t>
            </w:r>
          </w:p>
          <w:p w14:paraId="6C7B7C2C" w14:textId="0B3B18AB" w:rsidR="006624AA" w:rsidRPr="00146F91" w:rsidRDefault="00146F91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</w:t>
            </w:r>
            <w:r w:rsidR="001D4D9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601" w:type="pct"/>
          </w:tcPr>
          <w:p w14:paraId="6D037EBE" w14:textId="51C3A73D" w:rsidR="006624AA" w:rsidRPr="00746D2B" w:rsidRDefault="006624AA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948AC" w:rsidRPr="00746D2B" w14:paraId="76529F10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92C961" w14:textId="7AC4F09A" w:rsidR="004948AC" w:rsidRPr="00746D2B" w:rsidRDefault="004948AC" w:rsidP="004948AC">
            <w:pPr>
              <w:pStyle w:val="RosNumber"/>
              <w:rPr>
                <w:rFonts w:asciiTheme="minorHAnsi" w:hAnsiTheme="minorHAnsi" w:cstheme="minorHAnsi"/>
                <w:noProof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02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46A4327B" w14:textId="77777777" w:rsidR="004948AC" w:rsidRDefault="004948AC" w:rsidP="004948AC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A94EF6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Which of the sources will you define as the </w:t>
            </w:r>
            <w:r w:rsidRPr="00A94EF6">
              <w:rPr>
                <w:rFonts w:asciiTheme="minorHAnsi" w:hAnsiTheme="minorHAnsi" w:cstheme="minorHAnsi"/>
                <w:bCs/>
                <w:color w:val="000000" w:themeColor="text1"/>
              </w:rPr>
              <w:t>main</w:t>
            </w:r>
            <w:r w:rsidRPr="00A94EF6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source of your household’s livelihood? </w:t>
            </w:r>
          </w:p>
          <w:p w14:paraId="734451BF" w14:textId="65389475" w:rsidR="004948AC" w:rsidRPr="00A94EF6" w:rsidRDefault="004948AC" w:rsidP="004948AC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A94EF6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(the one that provides the highest income). 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600BDB8" w14:textId="77777777" w:rsidR="004948AC" w:rsidRPr="00746D2B" w:rsidRDefault="004948AC" w:rsidP="004948A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Wage employment of household members as salaried workers</w:t>
            </w:r>
          </w:p>
          <w:p w14:paraId="557B17A1" w14:textId="77777777" w:rsidR="004948AC" w:rsidRPr="00746D2B" w:rsidRDefault="004948AC" w:rsidP="004948A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Work of household members as daily laborers</w:t>
            </w:r>
          </w:p>
          <w:p w14:paraId="6E4668E2" w14:textId="77777777" w:rsidR="004948AC" w:rsidRPr="00746D2B" w:rsidRDefault="004948AC" w:rsidP="004948A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Self-employment or household work in agriculture</w:t>
            </w:r>
          </w:p>
          <w:p w14:paraId="1E328770" w14:textId="77777777" w:rsidR="004948AC" w:rsidRPr="00746D2B" w:rsidRDefault="004948AC" w:rsidP="004948A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Self-employment or household work outside of agriculture</w:t>
            </w:r>
          </w:p>
          <w:p w14:paraId="1382855E" w14:textId="77777777" w:rsidR="004948AC" w:rsidRPr="00746D2B" w:rsidRDefault="004948AC" w:rsidP="004948A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Unemployment benefits</w:t>
            </w:r>
          </w:p>
          <w:p w14:paraId="11432B09" w14:textId="77777777" w:rsidR="004948AC" w:rsidRPr="00746D2B" w:rsidRDefault="004948AC" w:rsidP="004948A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Remittances/transfers from family/relatives abroad</w:t>
            </w:r>
          </w:p>
          <w:p w14:paraId="58D6C179" w14:textId="77777777" w:rsidR="004948AC" w:rsidRPr="00746D2B" w:rsidRDefault="004948AC" w:rsidP="004948A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Assistance/transfer from family/relatives within the country</w:t>
            </w:r>
          </w:p>
          <w:p w14:paraId="41C92A8E" w14:textId="77777777" w:rsidR="004948AC" w:rsidRPr="00746D2B" w:rsidRDefault="004948AC" w:rsidP="004948A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Income from properties, investment, or savings</w:t>
            </w:r>
          </w:p>
          <w:p w14:paraId="5D725D21" w14:textId="77777777" w:rsidR="004948AC" w:rsidRPr="00746D2B" w:rsidRDefault="004948AC" w:rsidP="004948A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Pension</w:t>
            </w:r>
          </w:p>
          <w:p w14:paraId="076BA923" w14:textId="77777777" w:rsidR="004948AC" w:rsidRPr="00746D2B" w:rsidRDefault="004948AC" w:rsidP="004948A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Assistance from the government</w:t>
            </w:r>
          </w:p>
          <w:p w14:paraId="1F00FF7B" w14:textId="3986863B" w:rsidR="004948AC" w:rsidRPr="00746D2B" w:rsidRDefault="004948AC" w:rsidP="004948AC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46D2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Assistance from NGOs /charitable organization</w:t>
            </w:r>
            <w:r w:rsidR="00954E2D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00E303B3" w14:textId="77777777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2011AAB1" w14:textId="77777777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60CE18C6" w14:textId="77777777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5D994C6A" w14:textId="77777777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  <w:p w14:paraId="5D1576FE" w14:textId="77777777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  <w:p w14:paraId="1B82CB1D" w14:textId="77777777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</w:p>
          <w:p w14:paraId="03B6CD0A" w14:textId="77777777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</w:p>
          <w:p w14:paraId="16E4A046" w14:textId="77777777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  <w:p w14:paraId="5BE55447" w14:textId="77777777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  <w:p w14:paraId="07DF0023" w14:textId="77777777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10</w:t>
            </w:r>
          </w:p>
          <w:p w14:paraId="0455C52A" w14:textId="1114F81D" w:rsidR="004948AC" w:rsidRPr="00146F91" w:rsidRDefault="004948AC" w:rsidP="004948A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46F91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9798790" w14:textId="77777777" w:rsidR="004948AC" w:rsidRPr="00746D2B" w:rsidRDefault="004948AC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746D2B" w:rsidRPr="00746D2B" w14:paraId="08975B37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AD1D66" w14:textId="2FC478CF" w:rsidR="002B04F5" w:rsidRPr="00746D2B" w:rsidRDefault="002B04F5" w:rsidP="0060200D">
            <w:pPr>
              <w:pStyle w:val="RosNumber"/>
              <w:rPr>
                <w:rFonts w:asciiTheme="minorHAnsi" w:hAnsiTheme="minorHAnsi" w:cstheme="minorHAnsi"/>
                <w:noProof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03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3E4DC42C" w14:textId="539D5AA1" w:rsidR="002B04F5" w:rsidRPr="00A94EF6" w:rsidRDefault="00B50187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50187">
              <w:rPr>
                <w:rFonts w:asciiTheme="minorHAnsi" w:hAnsiTheme="minorHAnsi" w:cstheme="minorHAnsi"/>
                <w:b w:val="0"/>
                <w:color w:val="000000" w:themeColor="text1"/>
              </w:rPr>
              <w:t>Do you or your household provide any financial support to your family or friends living in your home country or abroad?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D666C2D" w14:textId="77777777" w:rsidR="00F40DEA" w:rsidRDefault="00F40DEA" w:rsidP="00040606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F40DE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Yes, living in </w:t>
            </w:r>
            <w:r w:rsidRPr="00D13FFA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ETH/UGA</w:t>
            </w:r>
          </w:p>
          <w:p w14:paraId="47990305" w14:textId="693BFD04" w:rsidR="00F40DEA" w:rsidRPr="00F40DEA" w:rsidRDefault="00F40DEA" w:rsidP="00040606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F40DE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Yes, living in country of origin</w:t>
            </w:r>
          </w:p>
          <w:p w14:paraId="5415C1E3" w14:textId="77777777" w:rsidR="00F40DEA" w:rsidRPr="00F40DEA" w:rsidRDefault="00F40DEA" w:rsidP="00040606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F40DE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Yes, living elsewhere abroad</w:t>
            </w:r>
          </w:p>
          <w:p w14:paraId="486B97F6" w14:textId="61BC10F5" w:rsidR="002B04F5" w:rsidRPr="00746D2B" w:rsidRDefault="00F40DEA" w:rsidP="00040606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F40DE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27FF2998" w14:textId="77777777" w:rsidR="002B04F5" w:rsidRDefault="00D13FFA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6B32EFB3" w14:textId="77777777" w:rsidR="00D13FFA" w:rsidRDefault="00D13FFA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487CFDC1" w14:textId="77777777" w:rsidR="00D13FFA" w:rsidRDefault="00D13FFA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62B1993F" w14:textId="7E1FB23F" w:rsidR="00D13FFA" w:rsidRPr="00146F91" w:rsidRDefault="00D13FFA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25100C5" w14:textId="77777777" w:rsidR="002B04F5" w:rsidRPr="00746D2B" w:rsidRDefault="002B04F5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746D2B" w:rsidRPr="00746D2B" w14:paraId="049DD0E8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92F1B2" w14:textId="4276CCC2" w:rsidR="002B04F5" w:rsidRPr="004370DB" w:rsidRDefault="004370DB" w:rsidP="0060200D">
            <w:pPr>
              <w:pStyle w:val="RosNumb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18"/>
              </w:rPr>
            </w:pPr>
            <w:r w:rsidRPr="004370D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t>R</w:t>
            </w:r>
            <w:r w:rsidR="002B04F5" w:rsidRPr="004370D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begin"/>
            </w:r>
            <w:r w:rsidR="002B04F5" w:rsidRPr="004370D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="002B04F5" w:rsidRPr="004370D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separate"/>
            </w:r>
            <w:r w:rsidR="004E57F0" w:rsidRPr="004370DB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04</w:t>
            </w:r>
            <w:r w:rsidR="002B04F5" w:rsidRPr="004370D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6D4F13A7" w14:textId="330B4BD1" w:rsidR="002B04F5" w:rsidRPr="00A94EF6" w:rsidRDefault="00D13FFA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D13FFA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Did you own any </w:t>
            </w:r>
            <w:r w:rsidR="004370DB" w:rsidRPr="00D13FFA">
              <w:rPr>
                <w:rFonts w:asciiTheme="minorHAnsi" w:hAnsiTheme="minorHAnsi" w:cstheme="minorHAnsi"/>
                <w:b w:val="0"/>
                <w:color w:val="000000" w:themeColor="text1"/>
              </w:rPr>
              <w:t>property</w:t>
            </w:r>
            <w:r w:rsidRPr="00D13FFA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or assets in</w:t>
            </w:r>
            <w:r w:rsidR="004370DB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4370DB">
              <w:rPr>
                <w:rFonts w:asciiTheme="minorHAnsi" w:hAnsiTheme="minorHAnsi" w:cstheme="minorHAnsi"/>
                <w:bCs/>
                <w:color w:val="000000" w:themeColor="text1"/>
              </w:rPr>
              <w:t>[HOME COUNTRY]</w:t>
            </w:r>
            <w:r w:rsidRPr="00D13FFA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before you?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53B44C2" w14:textId="0923EB9B" w:rsidR="002B04F5" w:rsidRDefault="00844932" w:rsidP="00844932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Yes</w:t>
            </w:r>
          </w:p>
          <w:p w14:paraId="054D6247" w14:textId="77777777" w:rsidR="00844932" w:rsidRDefault="00844932" w:rsidP="00844932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</w:t>
            </w:r>
          </w:p>
          <w:p w14:paraId="0DB1CD48" w14:textId="7E7A8F44" w:rsidR="00844932" w:rsidRPr="00746D2B" w:rsidRDefault="00844932" w:rsidP="00844932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Refusal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2AB89911" w14:textId="77777777" w:rsidR="002B04F5" w:rsidRDefault="00844932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6CBBA9BF" w14:textId="77777777" w:rsidR="00844932" w:rsidRDefault="00844932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791CEDF0" w14:textId="2AC7668B" w:rsidR="00844932" w:rsidRPr="00146F91" w:rsidRDefault="00844932" w:rsidP="00844932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99AC1DF" w14:textId="77777777" w:rsidR="002B04F5" w:rsidRDefault="002B04F5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63F3A700" w14:textId="6867F81E" w:rsidR="00FD7B80" w:rsidRDefault="00FD7B80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FD7B8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 w:rsidR="00885951">
              <w:rPr>
                <w:rFonts w:asciiTheme="minorHAnsi" w:hAnsiTheme="minorHAnsi" w:cstheme="minorHAnsi"/>
                <w:color w:val="000000" w:themeColor="text1"/>
                <w:sz w:val="16"/>
              </w:rPr>
              <w:t>306</w:t>
            </w:r>
          </w:p>
          <w:p w14:paraId="65E10586" w14:textId="78EB2986" w:rsidR="00FD7B80" w:rsidRPr="00746D2B" w:rsidRDefault="00FD7B80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FD7B8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 w:rsidR="00885951">
              <w:rPr>
                <w:rFonts w:asciiTheme="minorHAnsi" w:hAnsiTheme="minorHAnsi" w:cstheme="minorHAnsi"/>
                <w:color w:val="000000" w:themeColor="text1"/>
                <w:sz w:val="16"/>
              </w:rPr>
              <w:t>306</w:t>
            </w:r>
          </w:p>
        </w:tc>
      </w:tr>
      <w:tr w:rsidR="00746D2B" w:rsidRPr="00746D2B" w14:paraId="51BDF011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56404FC" w14:textId="0BE2660D" w:rsidR="002B04F5" w:rsidRPr="00E9350A" w:rsidRDefault="00E9350A" w:rsidP="0060200D">
            <w:pPr>
              <w:pStyle w:val="RosNumb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18"/>
              </w:rPr>
            </w:pPr>
            <w:r w:rsidRPr="00E9350A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t>R</w:t>
            </w:r>
            <w:r w:rsidR="002B04F5" w:rsidRPr="00E9350A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begin"/>
            </w:r>
            <w:r w:rsidR="002B04F5" w:rsidRPr="00E9350A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="002B04F5" w:rsidRPr="00E9350A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separate"/>
            </w:r>
            <w:r w:rsidR="004E57F0" w:rsidRPr="00E9350A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05</w:t>
            </w:r>
            <w:r w:rsidR="002B04F5" w:rsidRPr="00E9350A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18D499C2" w14:textId="77777777" w:rsidR="00927740" w:rsidRPr="00927740" w:rsidRDefault="00927740" w:rsidP="00927740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927740">
              <w:rPr>
                <w:rFonts w:asciiTheme="minorHAnsi" w:hAnsiTheme="minorHAnsi" w:cstheme="minorHAnsi"/>
                <w:b w:val="0"/>
                <w:color w:val="000000" w:themeColor="text1"/>
              </w:rPr>
              <w:t>What did you own?</w:t>
            </w:r>
          </w:p>
          <w:p w14:paraId="086B4447" w14:textId="77777777" w:rsidR="00927740" w:rsidRDefault="00927740" w:rsidP="00927740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  <w:p w14:paraId="592013EF" w14:textId="04428516" w:rsidR="002B04F5" w:rsidRPr="00256752" w:rsidRDefault="00256752" w:rsidP="00927740">
            <w:pPr>
              <w:pStyle w:val="Question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56752">
              <w:rPr>
                <w:rFonts w:asciiTheme="minorHAnsi" w:hAnsiTheme="minorHAnsi" w:cstheme="minorHAnsi"/>
                <w:bCs/>
                <w:color w:val="000000" w:themeColor="text1"/>
              </w:rPr>
              <w:t>Select</w:t>
            </w:r>
            <w:r w:rsidR="00927740" w:rsidRPr="0025675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all that apply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D9CF49" w14:textId="77777777" w:rsidR="007B231C" w:rsidRPr="007B231C" w:rsidRDefault="007B231C" w:rsidP="007B231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B231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House and home property</w:t>
            </w:r>
          </w:p>
          <w:p w14:paraId="47F1EFA6" w14:textId="7D3E215B" w:rsidR="007B231C" w:rsidRPr="007B231C" w:rsidRDefault="007B231C" w:rsidP="007B231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B231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Business and business property outside of your home</w:t>
            </w:r>
          </w:p>
          <w:p w14:paraId="27837BC3" w14:textId="77777777" w:rsidR="007B231C" w:rsidRPr="007B231C" w:rsidRDefault="007B231C" w:rsidP="007B231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B231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Car/truck</w:t>
            </w:r>
          </w:p>
          <w:p w14:paraId="6B84F871" w14:textId="118A3D46" w:rsidR="002B04F5" w:rsidRDefault="007B231C" w:rsidP="007B231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B231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Motorbike or bicycle</w:t>
            </w:r>
          </w:p>
          <w:p w14:paraId="7EF11782" w14:textId="77777777" w:rsidR="00E9350A" w:rsidRPr="00E9350A" w:rsidRDefault="00E9350A" w:rsidP="00E9350A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9350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Equipment, tools, etc. used for income generating activities</w:t>
            </w:r>
          </w:p>
          <w:p w14:paraId="021FC8DF" w14:textId="77777777" w:rsidR="00E9350A" w:rsidRPr="00E9350A" w:rsidRDefault="00E9350A" w:rsidP="00E9350A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9350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Farmland</w:t>
            </w:r>
          </w:p>
          <w:p w14:paraId="3FBACEF9" w14:textId="5AAB736A" w:rsidR="00E9350A" w:rsidRDefault="00E9350A" w:rsidP="00E9350A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E9350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Livestock</w:t>
            </w:r>
          </w:p>
          <w:p w14:paraId="3EA9903D" w14:textId="4126493E" w:rsidR="002F3727" w:rsidRPr="002459CC" w:rsidRDefault="002F3727" w:rsidP="007B231C">
            <w:pPr>
              <w:pStyle w:val="Answer"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Other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6DE886C4" w14:textId="7C70AF7A" w:rsidR="002B04F5" w:rsidRDefault="007B231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  <w:r w:rsidR="00AA678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</w:t>
            </w:r>
          </w:p>
          <w:p w14:paraId="7D9AC71B" w14:textId="0A08C7AC" w:rsidR="007B231C" w:rsidRDefault="007B231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  <w:r w:rsidR="00AA678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</w:t>
            </w:r>
          </w:p>
          <w:p w14:paraId="2BB7AAA9" w14:textId="0DE0B7C7" w:rsidR="007B231C" w:rsidRDefault="007B231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  <w:r w:rsidR="00AA678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</w:t>
            </w:r>
          </w:p>
          <w:p w14:paraId="546B5217" w14:textId="00F6F9CE" w:rsidR="007B231C" w:rsidRDefault="007B231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  <w:r w:rsidR="00AA678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</w:t>
            </w:r>
          </w:p>
          <w:p w14:paraId="4DF33118" w14:textId="1DDA0345" w:rsidR="002F3727" w:rsidRDefault="002F3727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  <w:r w:rsidR="00AA678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</w:p>
          <w:p w14:paraId="04B06B3F" w14:textId="4FBC20B8" w:rsidR="00E9350A" w:rsidRDefault="00E9350A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  <w:r w:rsidR="00AA678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</w:t>
            </w:r>
          </w:p>
          <w:p w14:paraId="67E97963" w14:textId="7F401017" w:rsidR="00E9350A" w:rsidRDefault="00E9350A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  <w:r w:rsidR="00AA678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g</w:t>
            </w:r>
          </w:p>
          <w:p w14:paraId="0A0F5AE4" w14:textId="57B63166" w:rsidR="00E9350A" w:rsidRPr="00146F91" w:rsidRDefault="00E9350A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  <w:r w:rsidR="00AA678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A1E916E" w14:textId="77777777" w:rsidR="002B04F5" w:rsidRPr="00746D2B" w:rsidRDefault="002B04F5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DC4BF9" w:rsidRPr="00746D2B" w14:paraId="2B3187DB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AFA479" w14:textId="31A95BC8" w:rsidR="00DC4BF9" w:rsidRPr="00C062AB" w:rsidRDefault="00C062AB" w:rsidP="00DC4BF9">
            <w:pPr>
              <w:pStyle w:val="RosNumb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18"/>
              </w:rPr>
            </w:pPr>
            <w:r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t>R</w:t>
            </w:r>
            <w:r w:rsidR="00DC4BF9"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begin"/>
            </w:r>
            <w:r w:rsidR="00DC4BF9"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="00DC4BF9"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separate"/>
            </w:r>
            <w:r w:rsidR="004E57F0" w:rsidRPr="00C062AB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06</w:t>
            </w:r>
            <w:r w:rsidR="00DC4BF9"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60C9A2C2" w14:textId="4FE6C0E4" w:rsidR="00DC4BF9" w:rsidRDefault="00DC4BF9" w:rsidP="00DC4B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Were you able to bring any money from your home country when first arriving in [ETH/UGA]?</w:t>
            </w:r>
          </w:p>
          <w:p w14:paraId="3345B02B" w14:textId="77777777" w:rsidR="00DC4BF9" w:rsidRPr="00A94EF6" w:rsidRDefault="00DC4BF9" w:rsidP="00DC4BF9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A291875" w14:textId="77777777" w:rsidR="00DC4BF9" w:rsidRDefault="00DC4BF9" w:rsidP="00DC4BF9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Yes</w:t>
            </w:r>
          </w:p>
          <w:p w14:paraId="559C213C" w14:textId="77777777" w:rsidR="00DC4BF9" w:rsidRDefault="00DC4BF9" w:rsidP="00DC4BF9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</w:t>
            </w:r>
          </w:p>
          <w:p w14:paraId="13841EFE" w14:textId="61B3E7BE" w:rsidR="00DC4BF9" w:rsidRPr="00746D2B" w:rsidRDefault="00DC4BF9" w:rsidP="00DC4BF9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Refusal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4DCE41E8" w14:textId="77777777" w:rsidR="00DC4BF9" w:rsidRDefault="00DC4BF9" w:rsidP="00DC4BF9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7CC351F8" w14:textId="77777777" w:rsidR="00DC4BF9" w:rsidRDefault="00DC4BF9" w:rsidP="00DC4BF9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4EA5A0AF" w14:textId="6C2C9E7D" w:rsidR="00DC4BF9" w:rsidRPr="00146F91" w:rsidRDefault="00DC4BF9" w:rsidP="00DC4BF9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7A92736" w14:textId="77777777" w:rsidR="00DC4BF9" w:rsidRDefault="00DC4BF9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45C10653" w14:textId="440CFB3B" w:rsidR="00FD7B80" w:rsidRDefault="00FD7B80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FD7B8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 w:rsidR="006A5E38">
              <w:rPr>
                <w:rFonts w:asciiTheme="minorHAnsi" w:hAnsiTheme="minorHAnsi" w:cstheme="minorHAnsi"/>
                <w:color w:val="000000" w:themeColor="text1"/>
                <w:sz w:val="16"/>
              </w:rPr>
              <w:t>309</w:t>
            </w:r>
          </w:p>
          <w:p w14:paraId="43122C12" w14:textId="7FE332F0" w:rsidR="00FD7B80" w:rsidRPr="00746D2B" w:rsidRDefault="00FD7B80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FD7B8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 w:rsidR="006A5E38">
              <w:rPr>
                <w:rFonts w:asciiTheme="minorHAnsi" w:hAnsiTheme="minorHAnsi" w:cstheme="minorHAnsi"/>
                <w:color w:val="000000" w:themeColor="text1"/>
                <w:sz w:val="16"/>
              </w:rPr>
              <w:t>309</w:t>
            </w:r>
          </w:p>
        </w:tc>
      </w:tr>
      <w:tr w:rsidR="00AF59EB" w:rsidRPr="00746D2B" w14:paraId="59925287" w14:textId="77777777" w:rsidTr="00966856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635A3D1" w14:textId="17E42503" w:rsidR="00AF59EB" w:rsidRPr="00C062AB" w:rsidRDefault="00AF59EB" w:rsidP="00AF59EB">
            <w:pPr>
              <w:pStyle w:val="RosNumb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18"/>
              </w:rPr>
            </w:pPr>
            <w:r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t>R</w:t>
            </w:r>
            <w:r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begin"/>
            </w:r>
            <w:r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separate"/>
            </w:r>
            <w:r w:rsidR="004E57F0" w:rsidRPr="00C062AB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07</w:t>
            </w:r>
            <w:r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3B36D742" w14:textId="1008C100" w:rsidR="00AF59EB" w:rsidRDefault="00AF59EB" w:rsidP="00AF59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How much money did you bring in ETB/UGX currency?</w:t>
            </w:r>
          </w:p>
          <w:p w14:paraId="72DA58CC" w14:textId="77777777" w:rsidR="00AF59EB" w:rsidRPr="00A94EF6" w:rsidRDefault="00AF59EB" w:rsidP="00AF59EB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1919" w:type="pct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48A98D5" w14:textId="77777777" w:rsidR="00AF59EB" w:rsidRDefault="00AF59EB" w:rsidP="00AF59EB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|__|__|__|__|__|__| in </w:t>
            </w:r>
            <w:r w:rsidRPr="00C87461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ETB</w:t>
            </w:r>
          </w:p>
          <w:p w14:paraId="1415F43B" w14:textId="77777777" w:rsidR="00AF59EB" w:rsidRDefault="00AF59EB" w:rsidP="00AF59EB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|__|__|__|__|__|__|__|__| in </w:t>
            </w:r>
            <w:r w:rsidRPr="00C87461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UGX</w:t>
            </w:r>
          </w:p>
          <w:p w14:paraId="46C49D23" w14:textId="77777777" w:rsidR="00AF59EB" w:rsidRDefault="00AF59EB" w:rsidP="00F236B0">
            <w:pPr>
              <w:pStyle w:val="Answer"/>
              <w:keepNext/>
              <w:spacing w:after="120"/>
              <w:ind w:right="16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Refusal</w:t>
            </w:r>
          </w:p>
          <w:p w14:paraId="3D8D7C13" w14:textId="13FF5E33" w:rsidR="00AF59EB" w:rsidRPr="00746D2B" w:rsidRDefault="00AF59EB" w:rsidP="00AF59EB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87" w:type="pct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597A4D1" w14:textId="77777777" w:rsidR="00794132" w:rsidRDefault="00794132" w:rsidP="00794132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2CE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Max 6 digits</w:t>
            </w:r>
          </w:p>
          <w:p w14:paraId="059AE169" w14:textId="77777777" w:rsidR="00794132" w:rsidRPr="00102CE3" w:rsidRDefault="00794132" w:rsidP="00794132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740E9547" w14:textId="77777777" w:rsidR="00AF59EB" w:rsidRDefault="00794132" w:rsidP="00794132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2CE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Max 8 digits</w:t>
            </w:r>
          </w:p>
          <w:p w14:paraId="77DDC961" w14:textId="3B3BDC28" w:rsidR="00F236B0" w:rsidRPr="00146F91" w:rsidRDefault="00F236B0" w:rsidP="00794132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-1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2837E56" w14:textId="77777777" w:rsidR="00AF59EB" w:rsidRPr="00746D2B" w:rsidRDefault="00AF59EB" w:rsidP="00AF59E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746D2B" w:rsidRPr="00746D2B" w14:paraId="3F058135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74E21A" w14:textId="513647BA" w:rsidR="002B04F5" w:rsidRPr="00C062AB" w:rsidRDefault="00C062AB" w:rsidP="0060200D">
            <w:pPr>
              <w:pStyle w:val="RosNumb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18"/>
              </w:rPr>
            </w:pPr>
            <w:r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lastRenderedPageBreak/>
              <w:t>R</w:t>
            </w:r>
            <w:r w:rsidR="002B04F5"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begin"/>
            </w:r>
            <w:r w:rsidR="002B04F5"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="002B04F5"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separate"/>
            </w:r>
            <w:r w:rsidR="004E57F0" w:rsidRPr="00C062AB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08</w:t>
            </w:r>
            <w:r w:rsidR="002B04F5" w:rsidRPr="00C062AB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7226A7CC" w14:textId="7D8A7F94" w:rsidR="00C062AB" w:rsidRDefault="00C062AB" w:rsidP="00C062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What could this amount of money provide to you in [</w:t>
            </w:r>
            <w:r w:rsidRPr="00C8746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ETH/UGA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]?</w:t>
            </w:r>
          </w:p>
          <w:p w14:paraId="6812F036" w14:textId="77777777" w:rsidR="002B04F5" w:rsidRPr="00A94EF6" w:rsidRDefault="002B04F5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8BA0918" w14:textId="77777777" w:rsidR="009720BC" w:rsidRPr="009720BC" w:rsidRDefault="009720BC" w:rsidP="009720B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20B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More than enough to buy a house/home</w:t>
            </w:r>
          </w:p>
          <w:p w14:paraId="03FBAB20" w14:textId="77777777" w:rsidR="009720BC" w:rsidRPr="009720BC" w:rsidRDefault="009720BC" w:rsidP="009720B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20B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Enough money to start a business</w:t>
            </w:r>
          </w:p>
          <w:p w14:paraId="68E09016" w14:textId="77777777" w:rsidR="009720BC" w:rsidRPr="009720BC" w:rsidRDefault="009720BC" w:rsidP="009720B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20B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Enough to sustain our household for at least a year</w:t>
            </w:r>
          </w:p>
          <w:p w14:paraId="0A04954E" w14:textId="77777777" w:rsidR="009720BC" w:rsidRPr="009720BC" w:rsidRDefault="009720BC" w:rsidP="009720B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20B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More than enough to buy food for the family for a month</w:t>
            </w:r>
          </w:p>
          <w:p w14:paraId="39962F9E" w14:textId="19469504" w:rsidR="002B04F5" w:rsidRPr="00746D2B" w:rsidRDefault="009720BC" w:rsidP="009720B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20B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Not enough to buy food for the family for a month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3229AD31" w14:textId="77777777" w:rsidR="002B04F5" w:rsidRDefault="009720B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6989C747" w14:textId="77777777" w:rsidR="009720BC" w:rsidRDefault="009720B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0A9E533D" w14:textId="77777777" w:rsidR="009720BC" w:rsidRDefault="009720B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1DFD9ADC" w14:textId="77777777" w:rsidR="009720BC" w:rsidRDefault="009720B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  <w:p w14:paraId="51AD9EBB" w14:textId="252AB9A6" w:rsidR="009720BC" w:rsidRPr="00146F91" w:rsidRDefault="009720B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CAF6013" w14:textId="77777777" w:rsidR="002B04F5" w:rsidRPr="00746D2B" w:rsidRDefault="002B04F5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183872" w:rsidRPr="00746D2B" w14:paraId="7E5718A7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3AB2F5" w14:textId="445B2313" w:rsidR="00183872" w:rsidRPr="00CF33C4" w:rsidRDefault="00CF33C4" w:rsidP="00183872">
            <w:pPr>
              <w:pStyle w:val="RosNumb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18"/>
              </w:rPr>
            </w:pPr>
            <w:r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t>R</w:t>
            </w:r>
            <w:r w:rsidR="00183872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begin"/>
            </w:r>
            <w:r w:rsidR="00183872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="00183872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separate"/>
            </w:r>
            <w:r w:rsidR="004E57F0" w:rsidRPr="00CF33C4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09</w:t>
            </w:r>
            <w:r w:rsidR="00183872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53F03FA3" w14:textId="15ECB337" w:rsidR="00183872" w:rsidRPr="00A94EF6" w:rsidRDefault="00183872" w:rsidP="00183872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A58AB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Were you able to sell off any assets in your home country before </w:t>
            </w:r>
            <w:r w:rsidR="00926F4E">
              <w:rPr>
                <w:rFonts w:asciiTheme="minorHAnsi" w:hAnsiTheme="minorHAnsi" w:cstheme="minorHAnsi"/>
                <w:b w:val="0"/>
                <w:color w:val="000000" w:themeColor="text1"/>
              </w:rPr>
              <w:t>you left</w:t>
            </w:r>
            <w:r w:rsidRPr="002A58AB">
              <w:rPr>
                <w:rFonts w:asciiTheme="minorHAnsi" w:hAnsiTheme="minorHAnsi" w:cstheme="minorHAnsi"/>
                <w:b w:val="0"/>
                <w:color w:val="000000" w:themeColor="text1"/>
              </w:rPr>
              <w:t>?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F2A4F29" w14:textId="77777777" w:rsidR="00183872" w:rsidRDefault="00183872" w:rsidP="00183872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Yes</w:t>
            </w:r>
          </w:p>
          <w:p w14:paraId="452BC18B" w14:textId="77777777" w:rsidR="00183872" w:rsidRDefault="00183872" w:rsidP="00183872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</w:t>
            </w:r>
          </w:p>
          <w:p w14:paraId="42C639DD" w14:textId="3AACCFD5" w:rsidR="00183872" w:rsidRPr="00746D2B" w:rsidRDefault="00183872" w:rsidP="00183872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Refusal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12ADEC28" w14:textId="77777777" w:rsidR="00183872" w:rsidRDefault="00183872" w:rsidP="00183872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354982D7" w14:textId="77777777" w:rsidR="00183872" w:rsidRDefault="00183872" w:rsidP="00183872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49A6B178" w14:textId="602D3072" w:rsidR="00183872" w:rsidRPr="00146F91" w:rsidRDefault="00183872" w:rsidP="00183872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BADB41F" w14:textId="77777777" w:rsidR="00183872" w:rsidRDefault="00183872" w:rsidP="00183872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621B7B40" w14:textId="5E31E073" w:rsidR="000C3100" w:rsidRDefault="000C3100" w:rsidP="00183872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0C310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R311</w:t>
            </w:r>
          </w:p>
          <w:p w14:paraId="1AF32ECC" w14:textId="6931020C" w:rsidR="000C3100" w:rsidRPr="00746D2B" w:rsidRDefault="000C3100" w:rsidP="00183872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0C310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R311</w:t>
            </w:r>
          </w:p>
        </w:tc>
      </w:tr>
      <w:tr w:rsidR="00746D2B" w:rsidRPr="00746D2B" w14:paraId="07AAB4D8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E59C8FC" w14:textId="277EE6CA" w:rsidR="002B04F5" w:rsidRPr="00CF33C4" w:rsidRDefault="00CF33C4" w:rsidP="0060200D">
            <w:pPr>
              <w:pStyle w:val="RosNumb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18"/>
              </w:rPr>
            </w:pPr>
            <w:r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t>R</w:t>
            </w:r>
            <w:r w:rsidR="002B04F5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begin"/>
            </w:r>
            <w:r w:rsidR="002B04F5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="002B04F5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separate"/>
            </w:r>
            <w:r w:rsidR="004E57F0" w:rsidRPr="00CF33C4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10</w:t>
            </w:r>
            <w:r w:rsidR="002B04F5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226C3B31" w14:textId="75F3A7DA" w:rsidR="00183872" w:rsidRDefault="00183872" w:rsidP="00183872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183872">
              <w:rPr>
                <w:rFonts w:asciiTheme="minorHAnsi" w:hAnsiTheme="minorHAnsi" w:cstheme="minorHAnsi"/>
                <w:b w:val="0"/>
                <w:color w:val="000000" w:themeColor="text1"/>
              </w:rPr>
              <w:t>What type of assets did you sell?</w:t>
            </w:r>
          </w:p>
          <w:p w14:paraId="1F7B5BB8" w14:textId="5A7A6FB1" w:rsidR="00256752" w:rsidRDefault="00256752" w:rsidP="00183872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  <w:p w14:paraId="261BCEF1" w14:textId="77777777" w:rsidR="00256752" w:rsidRPr="00183872" w:rsidRDefault="00256752" w:rsidP="00183872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  <w:p w14:paraId="05805161" w14:textId="0D6122EC" w:rsidR="002B04F5" w:rsidRPr="00256752" w:rsidRDefault="00256752" w:rsidP="00183872">
            <w:pPr>
              <w:pStyle w:val="Question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56752">
              <w:rPr>
                <w:rFonts w:asciiTheme="minorHAnsi" w:hAnsiTheme="minorHAnsi" w:cstheme="minorHAnsi"/>
                <w:bCs/>
                <w:color w:val="000000" w:themeColor="text1"/>
              </w:rPr>
              <w:t>Select</w:t>
            </w:r>
            <w:r w:rsidR="00183872" w:rsidRPr="0025675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all that apply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B8DD8F1" w14:textId="77777777" w:rsidR="007048CC" w:rsidRPr="007048CC" w:rsidRDefault="007048CC" w:rsidP="007048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House and home property</w:t>
            </w:r>
          </w:p>
          <w:p w14:paraId="1BC864AD" w14:textId="77777777" w:rsidR="007048CC" w:rsidRPr="007048CC" w:rsidRDefault="007048CC" w:rsidP="007048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Business and business property</w:t>
            </w:r>
          </w:p>
          <w:p w14:paraId="71CB137E" w14:textId="77777777" w:rsidR="007048CC" w:rsidRPr="007048CC" w:rsidRDefault="007048CC" w:rsidP="007048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Car/truck</w:t>
            </w:r>
          </w:p>
          <w:p w14:paraId="16B7B007" w14:textId="77777777" w:rsidR="007048CC" w:rsidRPr="007048CC" w:rsidRDefault="007048CC" w:rsidP="007048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Motorbike or bicycle</w:t>
            </w:r>
          </w:p>
          <w:p w14:paraId="1FE8BBB6" w14:textId="77777777" w:rsidR="007048CC" w:rsidRPr="007048CC" w:rsidRDefault="007048CC" w:rsidP="007048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Equipment, tools, etc. used for income generating activities</w:t>
            </w:r>
          </w:p>
          <w:p w14:paraId="3E75ED50" w14:textId="77777777" w:rsidR="007048CC" w:rsidRPr="007048CC" w:rsidRDefault="007048CC" w:rsidP="007048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Farmland</w:t>
            </w:r>
          </w:p>
          <w:p w14:paraId="7E31AAAF" w14:textId="77777777" w:rsidR="002B04F5" w:rsidRDefault="007048CC" w:rsidP="007048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Livestock</w:t>
            </w:r>
          </w:p>
          <w:p w14:paraId="26BEA405" w14:textId="2874FBFC" w:rsidR="007048CC" w:rsidRPr="002459CC" w:rsidRDefault="007048CC" w:rsidP="007048CC">
            <w:pPr>
              <w:pStyle w:val="Answer"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Other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2AEFE1D8" w14:textId="6CB1BEC5" w:rsidR="002B04F5" w:rsidRDefault="007048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  <w:r w:rsidR="00F1523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</w:t>
            </w:r>
          </w:p>
          <w:p w14:paraId="21991494" w14:textId="79F07DD4" w:rsidR="007048CC" w:rsidRDefault="007048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  <w:r w:rsidR="00F1523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</w:t>
            </w:r>
          </w:p>
          <w:p w14:paraId="727993F4" w14:textId="1A182E5F" w:rsidR="007048CC" w:rsidRDefault="007048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  <w:r w:rsidR="00F1523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</w:t>
            </w:r>
          </w:p>
          <w:p w14:paraId="2DF8ED08" w14:textId="2CB7ABD5" w:rsidR="007048CC" w:rsidRDefault="007048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  <w:r w:rsidR="00F1523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</w:t>
            </w:r>
          </w:p>
          <w:p w14:paraId="14B9BC3C" w14:textId="1D47E27F" w:rsidR="007048CC" w:rsidRDefault="007048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  <w:r w:rsidR="00F1523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</w:p>
          <w:p w14:paraId="09CDC8D4" w14:textId="69C8ECFD" w:rsidR="007048CC" w:rsidRDefault="007048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  <w:r w:rsidR="00F1523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</w:t>
            </w:r>
          </w:p>
          <w:p w14:paraId="4DB3384F" w14:textId="5C38915B" w:rsidR="007048CC" w:rsidRDefault="007048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  <w:r w:rsidR="00F1523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g</w:t>
            </w:r>
          </w:p>
          <w:p w14:paraId="7AA72CFA" w14:textId="6C6748F7" w:rsidR="00F1523A" w:rsidRPr="00146F91" w:rsidRDefault="007048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  <w:r w:rsidR="00F1523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A7578DD" w14:textId="77777777" w:rsidR="002B04F5" w:rsidRPr="00746D2B" w:rsidRDefault="002B04F5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5543C0" w:rsidRPr="00746D2B" w14:paraId="42C5A242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E86E01" w14:textId="6A47B65A" w:rsidR="005543C0" w:rsidRPr="00CF33C4" w:rsidRDefault="00CF33C4" w:rsidP="005543C0">
            <w:pPr>
              <w:pStyle w:val="RosNumb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18"/>
              </w:rPr>
            </w:pPr>
            <w:r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t>R</w:t>
            </w:r>
            <w:r w:rsidR="005543C0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begin"/>
            </w:r>
            <w:r w:rsidR="005543C0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="005543C0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separate"/>
            </w:r>
            <w:r w:rsidR="004E57F0" w:rsidRPr="00CF33C4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11</w:t>
            </w:r>
            <w:r w:rsidR="005543C0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01D0E44C" w14:textId="536851E3" w:rsidR="005543C0" w:rsidRPr="00A94EF6" w:rsidRDefault="005543C0" w:rsidP="005543C0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5543C0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Do you </w:t>
            </w:r>
            <w:r w:rsidR="003A0D3E">
              <w:rPr>
                <w:rFonts w:asciiTheme="minorHAnsi" w:hAnsiTheme="minorHAnsi" w:cstheme="minorHAnsi"/>
                <w:b w:val="0"/>
                <w:color w:val="000000" w:themeColor="text1"/>
              </w:rPr>
              <w:t>currently</w:t>
            </w:r>
            <w:r w:rsidR="003A0D3E" w:rsidRPr="005543C0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5543C0">
              <w:rPr>
                <w:rFonts w:asciiTheme="minorHAnsi" w:hAnsiTheme="minorHAnsi" w:cstheme="minorHAnsi"/>
                <w:b w:val="0"/>
                <w:color w:val="000000" w:themeColor="text1"/>
              </w:rPr>
              <w:t>own any assets in [</w:t>
            </w:r>
            <w:r w:rsidR="00C6427F" w:rsidRPr="00C6427F">
              <w:rPr>
                <w:rFonts w:asciiTheme="minorHAnsi" w:hAnsiTheme="minorHAnsi" w:cstheme="minorHAnsi"/>
                <w:bCs/>
                <w:color w:val="000000" w:themeColor="text1"/>
              </w:rPr>
              <w:t>HOME COUNTRY</w:t>
            </w:r>
            <w:r w:rsidRPr="005543C0">
              <w:rPr>
                <w:rFonts w:asciiTheme="minorHAnsi" w:hAnsiTheme="minorHAnsi" w:cstheme="minorHAnsi"/>
                <w:b w:val="0"/>
                <w:color w:val="000000" w:themeColor="text1"/>
              </w:rPr>
              <w:t>]?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BD38F9D" w14:textId="77777777" w:rsidR="005543C0" w:rsidRDefault="005543C0" w:rsidP="005543C0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Yes</w:t>
            </w:r>
          </w:p>
          <w:p w14:paraId="1E39360E" w14:textId="77777777" w:rsidR="005543C0" w:rsidRDefault="005543C0" w:rsidP="005543C0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</w:t>
            </w:r>
          </w:p>
          <w:p w14:paraId="45D2F979" w14:textId="13DB7D86" w:rsidR="005543C0" w:rsidRPr="00746D2B" w:rsidRDefault="005543C0" w:rsidP="005543C0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Refusal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666B2743" w14:textId="77777777" w:rsidR="005543C0" w:rsidRDefault="005543C0" w:rsidP="005543C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37CE2E46" w14:textId="77777777" w:rsidR="005543C0" w:rsidRDefault="005543C0" w:rsidP="005543C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49B963D6" w14:textId="7BD213B6" w:rsidR="005543C0" w:rsidRPr="00146F91" w:rsidRDefault="005543C0" w:rsidP="005543C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400DCD6" w14:textId="77777777" w:rsidR="005543C0" w:rsidRDefault="005543C0" w:rsidP="005543C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02C63B82" w14:textId="54F76A28" w:rsidR="000C3100" w:rsidRDefault="000C3100" w:rsidP="005543C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0C310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313</w:t>
            </w:r>
          </w:p>
          <w:p w14:paraId="6837E128" w14:textId="031309AD" w:rsidR="000C3100" w:rsidRPr="00746D2B" w:rsidRDefault="000C3100" w:rsidP="005543C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0C310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313</w:t>
            </w:r>
          </w:p>
        </w:tc>
      </w:tr>
      <w:tr w:rsidR="00562AA5" w:rsidRPr="00746D2B" w14:paraId="3AC7E917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EE98F1" w14:textId="47DC8D57" w:rsidR="00562AA5" w:rsidRPr="00CF33C4" w:rsidRDefault="00CF33C4" w:rsidP="00562AA5">
            <w:pPr>
              <w:pStyle w:val="RosNumb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18"/>
              </w:rPr>
            </w:pPr>
            <w:r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t>R</w:t>
            </w:r>
            <w:r w:rsidR="00562AA5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begin"/>
            </w:r>
            <w:r w:rsidR="00562AA5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="00562AA5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separate"/>
            </w:r>
            <w:r w:rsidR="004E57F0" w:rsidRPr="00CF33C4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b/>
                <w:bCs/>
                <w:noProof/>
                <w:szCs w:val="18"/>
                <w:lang w:val="en-GB"/>
              </w:rPr>
              <w:t>12</w:t>
            </w:r>
            <w:r w:rsidR="00562AA5" w:rsidRPr="00CF33C4">
              <w:rPr>
                <w:rFonts w:asciiTheme="minorHAnsi" w:hAnsiTheme="minorHAnsi" w:cstheme="minorHAnsi"/>
                <w:b/>
                <w:bCs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7404012F" w14:textId="641A5DCF" w:rsidR="00F1523A" w:rsidRDefault="00562AA5" w:rsidP="00562AA5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44320B">
              <w:rPr>
                <w:rFonts w:asciiTheme="minorHAnsi" w:hAnsiTheme="minorHAnsi" w:cstheme="minorHAnsi"/>
                <w:b w:val="0"/>
                <w:color w:val="000000" w:themeColor="text1"/>
              </w:rPr>
              <w:t>What type of assets d</w:t>
            </w:r>
            <w:r w:rsidR="005C34AF">
              <w:rPr>
                <w:rFonts w:asciiTheme="minorHAnsi" w:hAnsiTheme="minorHAnsi" w:cstheme="minorHAnsi"/>
                <w:b w:val="0"/>
                <w:color w:val="000000" w:themeColor="text1"/>
              </w:rPr>
              <w:t>id</w:t>
            </w:r>
            <w:r w:rsidRPr="0044320B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you own in [</w:t>
            </w:r>
            <w:r w:rsidR="00C6427F">
              <w:rPr>
                <w:rFonts w:asciiTheme="minorHAnsi" w:hAnsiTheme="minorHAnsi" w:cstheme="minorHAnsi"/>
                <w:bCs/>
                <w:color w:val="000000" w:themeColor="text1"/>
              </w:rPr>
              <w:t>HOME COUNTRY</w:t>
            </w:r>
            <w:r w:rsidRPr="0044320B">
              <w:rPr>
                <w:rFonts w:asciiTheme="minorHAnsi" w:hAnsiTheme="minorHAnsi" w:cstheme="minorHAnsi"/>
                <w:b w:val="0"/>
                <w:color w:val="000000" w:themeColor="text1"/>
              </w:rPr>
              <w:t>]?</w:t>
            </w:r>
          </w:p>
          <w:p w14:paraId="47EFA712" w14:textId="77777777" w:rsidR="00D44168" w:rsidRDefault="00D44168" w:rsidP="00562AA5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  <w:p w14:paraId="066E1CA9" w14:textId="0103DD79" w:rsidR="00D44168" w:rsidRPr="00A94EF6" w:rsidRDefault="00D44168" w:rsidP="00562AA5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56752">
              <w:rPr>
                <w:rFonts w:asciiTheme="minorHAnsi" w:hAnsiTheme="minorHAnsi" w:cstheme="minorHAnsi"/>
                <w:bCs/>
                <w:color w:val="000000" w:themeColor="text1"/>
              </w:rPr>
              <w:t>Select all that apply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1C29793" w14:textId="77777777" w:rsidR="00562AA5" w:rsidRPr="007048CC" w:rsidRDefault="00562AA5" w:rsidP="00562AA5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House and home property</w:t>
            </w:r>
          </w:p>
          <w:p w14:paraId="213DA52A" w14:textId="77777777" w:rsidR="00562AA5" w:rsidRPr="007048CC" w:rsidRDefault="00562AA5" w:rsidP="00562AA5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Business and business property</w:t>
            </w:r>
          </w:p>
          <w:p w14:paraId="54F61007" w14:textId="77777777" w:rsidR="00562AA5" w:rsidRPr="007048CC" w:rsidRDefault="00562AA5" w:rsidP="00562AA5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Car/truck</w:t>
            </w:r>
          </w:p>
          <w:p w14:paraId="7ED1D03B" w14:textId="77777777" w:rsidR="00562AA5" w:rsidRPr="007048CC" w:rsidRDefault="00562AA5" w:rsidP="00562AA5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Motorbike or bicycle</w:t>
            </w:r>
          </w:p>
          <w:p w14:paraId="522E52A8" w14:textId="77777777" w:rsidR="00562AA5" w:rsidRPr="007048CC" w:rsidRDefault="00562AA5" w:rsidP="00562AA5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Equipment, tools, etc. used for income generating activities</w:t>
            </w:r>
          </w:p>
          <w:p w14:paraId="5625CE2C" w14:textId="77777777" w:rsidR="00562AA5" w:rsidRPr="007048CC" w:rsidRDefault="00562AA5" w:rsidP="00562AA5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Farmland</w:t>
            </w:r>
          </w:p>
          <w:p w14:paraId="03635158" w14:textId="77777777" w:rsidR="00562AA5" w:rsidRDefault="00562AA5" w:rsidP="00562AA5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048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Livestock</w:t>
            </w:r>
          </w:p>
          <w:p w14:paraId="494E4155" w14:textId="65F4C3A2" w:rsidR="00562AA5" w:rsidRPr="002459CC" w:rsidRDefault="00562AA5" w:rsidP="00562AA5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 xml:space="preserve">Other 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352A40A8" w14:textId="296DFFFC" w:rsidR="00562AA5" w:rsidRDefault="00562AA5" w:rsidP="00562AA5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</w:t>
            </w:r>
          </w:p>
          <w:p w14:paraId="30FF4479" w14:textId="7C0225B5" w:rsidR="00562AA5" w:rsidRDefault="00562AA5" w:rsidP="00562AA5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</w:t>
            </w:r>
          </w:p>
          <w:p w14:paraId="4BF2AED2" w14:textId="796D95AC" w:rsidR="00562AA5" w:rsidRDefault="00562AA5" w:rsidP="00562AA5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</w:t>
            </w:r>
          </w:p>
          <w:p w14:paraId="38299877" w14:textId="7C13F0AD" w:rsidR="00562AA5" w:rsidRDefault="00562AA5" w:rsidP="00562AA5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</w:t>
            </w:r>
          </w:p>
          <w:p w14:paraId="2ECACF78" w14:textId="24050D2B" w:rsidR="00562AA5" w:rsidRDefault="00562AA5" w:rsidP="00562AA5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</w:p>
          <w:p w14:paraId="3585F7F3" w14:textId="70D6E8E2" w:rsidR="00562AA5" w:rsidRDefault="00562AA5" w:rsidP="00562AA5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</w:t>
            </w:r>
          </w:p>
          <w:p w14:paraId="6F85F872" w14:textId="7FB12421" w:rsidR="00562AA5" w:rsidRDefault="00562AA5" w:rsidP="00562AA5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g</w:t>
            </w:r>
          </w:p>
          <w:p w14:paraId="5A2D2DB9" w14:textId="49C3F3E8" w:rsidR="00562AA5" w:rsidRPr="00146F91" w:rsidRDefault="00562AA5" w:rsidP="00562AA5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23FF5DD" w14:textId="77777777" w:rsidR="00562AA5" w:rsidRPr="00746D2B" w:rsidRDefault="00562AA5" w:rsidP="00562AA5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746D2B" w:rsidRPr="00746D2B" w14:paraId="4A988F19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245EDFA" w14:textId="706B8E27" w:rsidR="002B04F5" w:rsidRPr="00746D2B" w:rsidRDefault="002B04F5" w:rsidP="0060200D">
            <w:pPr>
              <w:pStyle w:val="RosNumber"/>
              <w:rPr>
                <w:rFonts w:asciiTheme="minorHAnsi" w:hAnsiTheme="minorHAnsi" w:cstheme="minorHAnsi"/>
                <w:noProof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13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5D45557A" w14:textId="628DC110" w:rsidR="002B04F5" w:rsidRDefault="007B7CE1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7B7CE1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Do you or </w:t>
            </w:r>
            <w:r w:rsidR="00436153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any member of </w:t>
            </w:r>
            <w:r w:rsidRPr="007B7CE1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your household </w:t>
            </w:r>
            <w:r w:rsidR="00D50659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currently </w:t>
            </w:r>
            <w:r w:rsidRPr="007B7CE1">
              <w:rPr>
                <w:rFonts w:asciiTheme="minorHAnsi" w:hAnsiTheme="minorHAnsi" w:cstheme="minorHAnsi"/>
                <w:b w:val="0"/>
                <w:color w:val="000000" w:themeColor="text1"/>
              </w:rPr>
              <w:t>ha</w:t>
            </w:r>
            <w:r w:rsidR="00232E70">
              <w:rPr>
                <w:rFonts w:asciiTheme="minorHAnsi" w:hAnsiTheme="minorHAnsi" w:cstheme="minorHAnsi"/>
                <w:b w:val="0"/>
                <w:color w:val="000000" w:themeColor="text1"/>
              </w:rPr>
              <w:t>ve</w:t>
            </w:r>
            <w:r w:rsidRPr="007B7CE1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…?</w:t>
            </w:r>
          </w:p>
          <w:p w14:paraId="6B70E420" w14:textId="77777777" w:rsidR="00C34B8A" w:rsidRDefault="00C34B8A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  <w:p w14:paraId="6FC74265" w14:textId="6EF0C94E" w:rsidR="00C34B8A" w:rsidRPr="00A94EF6" w:rsidRDefault="00C34B8A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Mark all that apply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88D0B21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House or apartment</w:t>
            </w:r>
          </w:p>
          <w:p w14:paraId="05F0EE0C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Agricultural land</w:t>
            </w:r>
          </w:p>
          <w:p w14:paraId="06E8FBE8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Livestock</w:t>
            </w:r>
          </w:p>
          <w:p w14:paraId="3314B9F1" w14:textId="79662FE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Car or other larger motorized vehicles</w:t>
            </w:r>
          </w:p>
          <w:p w14:paraId="3D2E110B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Motorbikes or bicycle</w:t>
            </w:r>
          </w:p>
          <w:p w14:paraId="2B509935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Cart</w:t>
            </w:r>
          </w:p>
          <w:p w14:paraId="4E12414C" w14:textId="5FFF0129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Refrigerator</w:t>
            </w:r>
          </w:p>
          <w:p w14:paraId="2D5FDF8C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Television</w:t>
            </w:r>
          </w:p>
          <w:p w14:paraId="520FB6A7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Mobile phones</w:t>
            </w:r>
          </w:p>
          <w:p w14:paraId="3FDF18BB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Computers</w:t>
            </w:r>
          </w:p>
          <w:p w14:paraId="6CC4A5A2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Metal or wooden bed</w:t>
            </w:r>
          </w:p>
          <w:p w14:paraId="4F1320AD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Modern chair</w:t>
            </w:r>
          </w:p>
          <w:p w14:paraId="2BD96B2F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Tables</w:t>
            </w:r>
          </w:p>
          <w:p w14:paraId="4EF1B7D9" w14:textId="77777777" w:rsidR="007D2DEC" w:rsidRPr="007D2DEC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Improved charcoal or woodstove</w:t>
            </w:r>
          </w:p>
          <w:p w14:paraId="6245C079" w14:textId="4AFC6071" w:rsidR="002B04F5" w:rsidRDefault="007D2DEC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D2DE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Jewelry: gold, silver, wristwatches</w:t>
            </w:r>
          </w:p>
          <w:p w14:paraId="4F0CB0C2" w14:textId="67C1EB30" w:rsidR="008747D7" w:rsidRDefault="008747D7" w:rsidP="007D2DE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8E127B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highlight w:val="yellow"/>
              </w:rPr>
              <w:t>Solar panel</w:t>
            </w:r>
          </w:p>
          <w:p w14:paraId="4A4B0DD5" w14:textId="7A021D9A" w:rsidR="00436153" w:rsidRPr="002459CC" w:rsidRDefault="00436153" w:rsidP="007D2DEC">
            <w:pPr>
              <w:pStyle w:val="Answer"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 xml:space="preserve">Other 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511405ED" w14:textId="71C488E5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</w:t>
            </w:r>
          </w:p>
          <w:p w14:paraId="08343AA1" w14:textId="1BC49B20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</w:t>
            </w:r>
          </w:p>
          <w:p w14:paraId="56B9EAAF" w14:textId="607FDDAF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</w:t>
            </w:r>
          </w:p>
          <w:p w14:paraId="356D1E41" w14:textId="24687238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</w:t>
            </w:r>
          </w:p>
          <w:p w14:paraId="362E85EC" w14:textId="55F29A8B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</w:p>
          <w:p w14:paraId="31D46E33" w14:textId="571FBC48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</w:t>
            </w:r>
          </w:p>
          <w:p w14:paraId="3D946E99" w14:textId="778704AC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g</w:t>
            </w:r>
          </w:p>
          <w:p w14:paraId="0263B5C8" w14:textId="11CB379E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</w:t>
            </w:r>
          </w:p>
          <w:p w14:paraId="46417719" w14:textId="3C216910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</w:t>
            </w:r>
          </w:p>
          <w:p w14:paraId="5882D1D3" w14:textId="2ED9B008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10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j</w:t>
            </w:r>
          </w:p>
          <w:p w14:paraId="2DB87108" w14:textId="6962DC81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k</w:t>
            </w:r>
          </w:p>
          <w:p w14:paraId="17D51088" w14:textId="10B22AAA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12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l</w:t>
            </w:r>
          </w:p>
          <w:p w14:paraId="63E7F5F7" w14:textId="1E1B8185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13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</w:t>
            </w:r>
          </w:p>
          <w:p w14:paraId="54D3E649" w14:textId="204482EA" w:rsidR="00493D3B" w:rsidRPr="00493D3B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14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</w:t>
            </w:r>
          </w:p>
          <w:p w14:paraId="0CF01679" w14:textId="7F5F1C4D" w:rsidR="002B04F5" w:rsidRDefault="00493D3B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93D3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15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</w:t>
            </w:r>
          </w:p>
          <w:p w14:paraId="2632768C" w14:textId="77777777" w:rsidR="00436153" w:rsidRDefault="00436153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16</w:t>
            </w:r>
            <w:r w:rsidR="008B72A0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</w:t>
            </w:r>
          </w:p>
          <w:p w14:paraId="3C5E8902" w14:textId="68C64D55" w:rsidR="006C6FF1" w:rsidRPr="00146F91" w:rsidRDefault="006C6FF1" w:rsidP="00493D3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17</w:t>
            </w:r>
            <w:r w:rsidR="007E5DB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q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70A423CB" w14:textId="77777777" w:rsidR="002B04F5" w:rsidRDefault="002B04F5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288F6A71" w14:textId="77777777" w:rsidR="00C34B8A" w:rsidRDefault="00C34B8A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2D42A465" w14:textId="77777777" w:rsidR="00C34B8A" w:rsidRDefault="00C34B8A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310406A5" w14:textId="77777777" w:rsidR="00C34B8A" w:rsidRDefault="00C34B8A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7788065D" w14:textId="77777777" w:rsidR="00C34B8A" w:rsidRDefault="00C34B8A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325D2AD9" w14:textId="77777777" w:rsidR="00C34B8A" w:rsidRDefault="00C34B8A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5C737E0C" w14:textId="77777777" w:rsidR="00C34B8A" w:rsidRDefault="00C34B8A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11BAE965" w14:textId="28823556" w:rsidR="00C34B8A" w:rsidRPr="00746D2B" w:rsidRDefault="00C34B8A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746D2B" w:rsidRPr="00746D2B" w14:paraId="7DB0A887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9B68FE4" w14:textId="04523858" w:rsidR="002B04F5" w:rsidRPr="00746D2B" w:rsidRDefault="002B04F5" w:rsidP="0060200D">
            <w:pPr>
              <w:pStyle w:val="RosNumber"/>
              <w:rPr>
                <w:rFonts w:asciiTheme="minorHAnsi" w:hAnsiTheme="minorHAnsi" w:cstheme="minorHAnsi"/>
                <w:noProof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14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41D0DD97" w14:textId="1A926767" w:rsidR="002B04F5" w:rsidRDefault="00154CEF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How many of </w:t>
            </w:r>
            <w:r w:rsidR="00B305BC">
              <w:rPr>
                <w:rFonts w:asciiTheme="minorHAnsi" w:hAnsiTheme="minorHAnsi" w:cstheme="minorHAnsi"/>
                <w:b w:val="0"/>
                <w:color w:val="000000" w:themeColor="text1"/>
              </w:rPr>
              <w:t>them are</w:t>
            </w:r>
            <w:r w:rsidR="007D3A6C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="00B305BC">
              <w:rPr>
                <w:rFonts w:asciiTheme="minorHAnsi" w:hAnsiTheme="minorHAnsi" w:cstheme="minorHAnsi"/>
                <w:b w:val="0"/>
                <w:color w:val="000000" w:themeColor="text1"/>
              </w:rPr>
              <w:t>…</w:t>
            </w:r>
            <w:r w:rsidR="00F728A0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="00B305BC">
              <w:rPr>
                <w:rFonts w:asciiTheme="minorHAnsi" w:hAnsiTheme="minorHAnsi" w:cstheme="minorHAnsi"/>
                <w:b w:val="0"/>
                <w:color w:val="000000" w:themeColor="text1"/>
              </w:rPr>
              <w:t>?</w:t>
            </w:r>
          </w:p>
          <w:p w14:paraId="7FAC058E" w14:textId="77777777" w:rsidR="00B305BC" w:rsidRDefault="00B305BC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  <w:p w14:paraId="4BBB078D" w14:textId="666B49F2" w:rsidR="00B305BC" w:rsidRPr="00A94EF6" w:rsidRDefault="00B305BC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In Number</w:t>
            </w:r>
          </w:p>
        </w:tc>
        <w:tc>
          <w:tcPr>
            <w:tcW w:w="2019" w:type="pct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6221E20" w14:textId="71993CE3" w:rsidR="002B04F5" w:rsidRDefault="00B305BC" w:rsidP="00B305B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Smart mobile phones</w:t>
            </w:r>
          </w:p>
          <w:p w14:paraId="611D9160" w14:textId="49392ED6" w:rsidR="00B305BC" w:rsidRPr="00746D2B" w:rsidRDefault="00B305BC" w:rsidP="00B305B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Non-smart mobile phones</w:t>
            </w:r>
          </w:p>
        </w:tc>
        <w:tc>
          <w:tcPr>
            <w:tcW w:w="887" w:type="pct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D5CF6A0" w14:textId="77777777" w:rsidR="00B305BC" w:rsidRDefault="00B305BC" w:rsidP="00B305B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|___|___|</w:t>
            </w:r>
          </w:p>
          <w:p w14:paraId="465EF1F5" w14:textId="63955DF8" w:rsidR="00B305BC" w:rsidRPr="00146F91" w:rsidRDefault="00B305BC" w:rsidP="00B305B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|___|___|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437514ED" w14:textId="667AFA55" w:rsidR="002B04F5" w:rsidRPr="00746D2B" w:rsidRDefault="00154CEF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ASK if 9 is selected in 313</w:t>
            </w:r>
          </w:p>
        </w:tc>
      </w:tr>
      <w:tr w:rsidR="0008150A" w:rsidRPr="00746D2B" w14:paraId="3705E538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3E3A7A" w14:textId="2EC8ADA7" w:rsidR="0008150A" w:rsidRPr="00746D2B" w:rsidRDefault="0008150A" w:rsidP="0008150A">
            <w:pPr>
              <w:pStyle w:val="RosNumber"/>
              <w:rPr>
                <w:rFonts w:asciiTheme="minorHAnsi" w:hAnsiTheme="minorHAnsi" w:cstheme="minorHAnsi"/>
                <w:noProof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15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575648D7" w14:textId="2EBC8D6D" w:rsidR="0008150A" w:rsidRPr="00A94EF6" w:rsidRDefault="0008150A" w:rsidP="0008150A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F728A0">
              <w:rPr>
                <w:rFonts w:asciiTheme="minorHAnsi" w:hAnsiTheme="minorHAnsi" w:cstheme="minorHAnsi"/>
                <w:b w:val="0"/>
                <w:color w:val="000000" w:themeColor="text1"/>
              </w:rPr>
              <w:t>Do you or your household have any savings at present?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9E623B8" w14:textId="77777777" w:rsidR="0008150A" w:rsidRDefault="0008150A" w:rsidP="0008150A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Yes</w:t>
            </w:r>
          </w:p>
          <w:p w14:paraId="3CF5299A" w14:textId="77777777" w:rsidR="0008150A" w:rsidRDefault="0008150A" w:rsidP="0008150A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</w:t>
            </w:r>
          </w:p>
          <w:p w14:paraId="243536F3" w14:textId="2449D808" w:rsidR="0008150A" w:rsidRPr="00746D2B" w:rsidRDefault="0008150A" w:rsidP="0008150A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Refusal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3FF171A4" w14:textId="77777777" w:rsidR="0008150A" w:rsidRDefault="0008150A" w:rsidP="0008150A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2CA1660A" w14:textId="77777777" w:rsidR="0008150A" w:rsidRDefault="0008150A" w:rsidP="0008150A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2889CFC3" w14:textId="46D44FB8" w:rsidR="0008150A" w:rsidRPr="00146F91" w:rsidRDefault="0008150A" w:rsidP="0008150A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18CBD6E" w14:textId="77777777" w:rsidR="0008150A" w:rsidRDefault="0008150A" w:rsidP="0008150A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0F3C2252" w14:textId="4161B86B" w:rsidR="000C3100" w:rsidRDefault="000C3100" w:rsidP="0008150A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0C310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318</w:t>
            </w:r>
          </w:p>
          <w:p w14:paraId="49F42A41" w14:textId="16F9D09D" w:rsidR="000C3100" w:rsidRPr="00746D2B" w:rsidRDefault="000C3100" w:rsidP="0008150A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0C310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>
              <w:rPr>
                <w:rFonts w:asciiTheme="minorHAnsi" w:hAnsiTheme="minorHAnsi" w:cstheme="minorHAnsi"/>
                <w:color w:val="000000" w:themeColor="text1"/>
                <w:sz w:val="16"/>
              </w:rPr>
              <w:t>318</w:t>
            </w:r>
          </w:p>
        </w:tc>
      </w:tr>
      <w:tr w:rsidR="00746D2B" w:rsidRPr="00746D2B" w14:paraId="25F0671F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8375481" w14:textId="6A554713" w:rsidR="002B04F5" w:rsidRPr="00746D2B" w:rsidRDefault="002B04F5" w:rsidP="0060200D">
            <w:pPr>
              <w:pStyle w:val="RosNumber"/>
              <w:rPr>
                <w:rFonts w:asciiTheme="minorHAnsi" w:hAnsiTheme="minorHAnsi" w:cstheme="minorHAnsi"/>
                <w:noProof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16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40616CB3" w14:textId="1FC31A8C" w:rsidR="002B04F5" w:rsidRDefault="0008150A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8150A">
              <w:rPr>
                <w:rFonts w:asciiTheme="minorHAnsi" w:hAnsiTheme="minorHAnsi" w:cstheme="minorHAnsi"/>
                <w:b w:val="0"/>
                <w:color w:val="000000" w:themeColor="text1"/>
              </w:rPr>
              <w:t>How do you save?</w:t>
            </w:r>
          </w:p>
          <w:p w14:paraId="1ADE2B47" w14:textId="77777777" w:rsidR="00F7214B" w:rsidRDefault="00F7214B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  <w:p w14:paraId="7DB1DDC8" w14:textId="1028BE46" w:rsidR="001F382E" w:rsidRPr="00A94EF6" w:rsidRDefault="001F382E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Mark all that apply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5EEB3BD" w14:textId="2D60964E" w:rsidR="00970D02" w:rsidRPr="00970D02" w:rsidRDefault="00970D02" w:rsidP="00970D02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0D0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Bank account in </w:t>
            </w:r>
            <w:r w:rsidRPr="00970D02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[ETH/UGA]</w:t>
            </w:r>
          </w:p>
          <w:p w14:paraId="31721CB9" w14:textId="77777777" w:rsidR="00970D02" w:rsidRPr="00970D02" w:rsidRDefault="00970D02" w:rsidP="00970D02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0D0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Village Savings and Loan Association</w:t>
            </w:r>
          </w:p>
          <w:p w14:paraId="01C4AE7E" w14:textId="77777777" w:rsidR="00970D02" w:rsidRPr="00970D02" w:rsidRDefault="00970D02" w:rsidP="00970D02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0D0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Mobile money use</w:t>
            </w:r>
          </w:p>
          <w:p w14:paraId="7166BD9C" w14:textId="77777777" w:rsidR="00970D02" w:rsidRPr="00D11F05" w:rsidRDefault="00970D02" w:rsidP="00970D02">
            <w:pPr>
              <w:pStyle w:val="Answer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970D0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Transfer to bank account in </w:t>
            </w:r>
            <w:r w:rsidRPr="00D11F05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[HOME COUNTRY]</w:t>
            </w:r>
          </w:p>
          <w:p w14:paraId="5404D3A6" w14:textId="77777777" w:rsidR="002B04F5" w:rsidRDefault="00970D02" w:rsidP="00970D02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970D0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Keeping it at home</w:t>
            </w:r>
          </w:p>
          <w:p w14:paraId="2B964ADA" w14:textId="3E369189" w:rsidR="00D11F05" w:rsidRPr="002459CC" w:rsidRDefault="00D11F05" w:rsidP="00970D02">
            <w:pPr>
              <w:pStyle w:val="Answer"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Other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3A51A31A" w14:textId="06702E35" w:rsidR="002B04F5" w:rsidRDefault="00D11F05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  <w:r w:rsidR="00F320E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</w:t>
            </w:r>
          </w:p>
          <w:p w14:paraId="207B2876" w14:textId="18A96466" w:rsidR="00D11F05" w:rsidRDefault="00D11F05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  <w:r w:rsidR="00F320E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</w:t>
            </w:r>
          </w:p>
          <w:p w14:paraId="0C5A1B40" w14:textId="357D58EC" w:rsidR="00D11F05" w:rsidRDefault="00D11F05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  <w:r w:rsidR="00F320E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</w:t>
            </w:r>
          </w:p>
          <w:p w14:paraId="0110B15C" w14:textId="24C93498" w:rsidR="00D11F05" w:rsidRDefault="00D11F05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  <w:r w:rsidR="00F320E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</w:t>
            </w:r>
          </w:p>
          <w:p w14:paraId="63433A4F" w14:textId="55F38369" w:rsidR="00D11F05" w:rsidRDefault="00D11F05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  <w:r w:rsidR="00F320E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</w:p>
          <w:p w14:paraId="3FC25726" w14:textId="7A0524F7" w:rsidR="00D11F05" w:rsidRPr="00146F91" w:rsidRDefault="00D11F05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  <w:r w:rsidR="00F320EA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D96315C" w14:textId="77777777" w:rsidR="002B04F5" w:rsidRPr="00746D2B" w:rsidRDefault="002B04F5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966856" w:rsidRPr="00746D2B" w14:paraId="4A6FDBF2" w14:textId="77777777" w:rsidTr="00966856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B0DBCB" w14:textId="4DEC64A0" w:rsidR="00966856" w:rsidRPr="00746D2B" w:rsidRDefault="00966856" w:rsidP="00966856">
            <w:pPr>
              <w:pStyle w:val="RosNumber"/>
              <w:rPr>
                <w:rFonts w:asciiTheme="minorHAnsi" w:hAnsiTheme="minorHAnsi" w:cstheme="minorHAnsi"/>
                <w:noProof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lastRenderedPageBreak/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17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25ECB1D2" w14:textId="30874A9D" w:rsidR="00966856" w:rsidRPr="00A94EF6" w:rsidRDefault="00966856" w:rsidP="00966856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E77551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How much savings do you or your household have? In local currency </w:t>
            </w:r>
            <w:r w:rsidRPr="00C6427F">
              <w:rPr>
                <w:rFonts w:asciiTheme="minorHAnsi" w:hAnsiTheme="minorHAnsi" w:cstheme="minorHAnsi"/>
                <w:bCs/>
                <w:color w:val="000000" w:themeColor="text1"/>
              </w:rPr>
              <w:t>(UGX/ETB)</w:t>
            </w:r>
          </w:p>
        </w:tc>
        <w:tc>
          <w:tcPr>
            <w:tcW w:w="1870" w:type="pct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2759FD8" w14:textId="77777777" w:rsidR="00966856" w:rsidRDefault="00966856" w:rsidP="00966856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|__|__|__|__|__|__| in </w:t>
            </w:r>
            <w:r w:rsidRPr="00C87461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ETB</w:t>
            </w:r>
          </w:p>
          <w:p w14:paraId="25820D84" w14:textId="77777777" w:rsidR="00966856" w:rsidRDefault="00966856" w:rsidP="00966856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|__|__|__|__|__|__|__|__| in </w:t>
            </w:r>
            <w:r w:rsidRPr="00C87461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UGX</w:t>
            </w:r>
          </w:p>
          <w:p w14:paraId="7226D132" w14:textId="77777777" w:rsidR="00966856" w:rsidRDefault="00966856" w:rsidP="00966856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Refusal</w:t>
            </w:r>
          </w:p>
          <w:p w14:paraId="046E8C2D" w14:textId="56345257" w:rsidR="00966856" w:rsidRPr="00746D2B" w:rsidRDefault="00966856" w:rsidP="00966856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036" w:type="pct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987F811" w14:textId="77777777" w:rsidR="00966856" w:rsidRDefault="00966856" w:rsidP="00966856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2CE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Max 6 digits</w:t>
            </w:r>
          </w:p>
          <w:p w14:paraId="00448A9B" w14:textId="77777777" w:rsidR="00966856" w:rsidRPr="00102CE3" w:rsidRDefault="00966856" w:rsidP="00966856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0157A121" w14:textId="77777777" w:rsidR="00966856" w:rsidRDefault="00966856" w:rsidP="00966856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2CE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Max 8 digits</w:t>
            </w:r>
          </w:p>
          <w:p w14:paraId="20044762" w14:textId="0DBE6E0B" w:rsidR="001F382E" w:rsidRPr="00146F91" w:rsidRDefault="001F382E" w:rsidP="00966856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-1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5F333472" w14:textId="77777777" w:rsidR="00966856" w:rsidRPr="00746D2B" w:rsidRDefault="00966856" w:rsidP="00966856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2459CC" w:rsidRPr="00746D2B" w14:paraId="1E8F8B83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55A749" w14:textId="154985BF" w:rsidR="002459CC" w:rsidRPr="00746D2B" w:rsidRDefault="002459CC" w:rsidP="002459CC">
            <w:pPr>
              <w:pStyle w:val="RosNumber"/>
              <w:rPr>
                <w:rFonts w:asciiTheme="minorHAnsi" w:hAnsiTheme="minorHAnsi" w:cstheme="minorHAnsi"/>
                <w:noProof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18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30FF633A" w14:textId="7B9C47F6" w:rsidR="002459CC" w:rsidRPr="00A94EF6" w:rsidRDefault="002459CC" w:rsidP="002459CC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8648C">
              <w:rPr>
                <w:rFonts w:asciiTheme="minorHAnsi" w:hAnsiTheme="minorHAnsi" w:cstheme="minorHAnsi"/>
                <w:b w:val="0"/>
                <w:color w:val="000000" w:themeColor="text1"/>
              </w:rPr>
              <w:t>Do you or your household have any debt to lending institutions (provide examples) or individuals?</w:t>
            </w: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9CB18DE" w14:textId="77777777" w:rsidR="002459CC" w:rsidRDefault="002459CC" w:rsidP="002459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Yes</w:t>
            </w:r>
          </w:p>
          <w:p w14:paraId="1F85BB84" w14:textId="77777777" w:rsidR="002459CC" w:rsidRDefault="002459CC" w:rsidP="002459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</w:t>
            </w:r>
          </w:p>
          <w:p w14:paraId="508E7B64" w14:textId="687779A3" w:rsidR="002459CC" w:rsidRPr="00746D2B" w:rsidRDefault="002459CC" w:rsidP="002459CC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Refusal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4A825561" w14:textId="77777777" w:rsidR="002459CC" w:rsidRDefault="002459CC" w:rsidP="002459C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05124B0D" w14:textId="77777777" w:rsidR="002459CC" w:rsidRDefault="002459CC" w:rsidP="002459C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05208492" w14:textId="29D5D8E9" w:rsidR="002459CC" w:rsidRPr="00146F91" w:rsidRDefault="002459CC" w:rsidP="002459C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01B94855" w14:textId="77777777" w:rsidR="002459CC" w:rsidRDefault="002459CC" w:rsidP="002459C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  <w:p w14:paraId="5FBBA56E" w14:textId="0604E905" w:rsidR="000C3100" w:rsidRDefault="000C3100" w:rsidP="002459C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0C310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 w:rsidR="001F382E">
              <w:rPr>
                <w:rFonts w:asciiTheme="minorHAnsi" w:hAnsiTheme="minorHAnsi" w:cstheme="minorHAnsi"/>
                <w:color w:val="000000" w:themeColor="text1"/>
                <w:sz w:val="16"/>
              </w:rPr>
              <w:t>401</w:t>
            </w:r>
          </w:p>
          <w:p w14:paraId="4B8A9554" w14:textId="056C1872" w:rsidR="000C3100" w:rsidRPr="00746D2B" w:rsidRDefault="000C3100" w:rsidP="002459CC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  <w:r w:rsidRPr="000C3100">
              <w:rPr>
                <w:rFonts w:asciiTheme="minorHAnsi" w:hAnsiTheme="minorHAnsi" w:cstheme="minorHAnsi"/>
                <w:color w:val="000000" w:themeColor="text1"/>
                <w:sz w:val="16"/>
              </w:rPr>
              <w:sym w:font="Wingdings" w:char="F0E0"/>
            </w:r>
            <w:r w:rsidR="001F382E">
              <w:rPr>
                <w:rFonts w:asciiTheme="minorHAnsi" w:hAnsiTheme="minorHAnsi" w:cstheme="minorHAnsi"/>
                <w:color w:val="000000" w:themeColor="text1"/>
                <w:sz w:val="16"/>
              </w:rPr>
              <w:t>401</w:t>
            </w:r>
          </w:p>
        </w:tc>
      </w:tr>
      <w:tr w:rsidR="00746D2B" w:rsidRPr="00746D2B" w14:paraId="327371DE" w14:textId="77777777" w:rsidTr="00AF59EB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E7EBD2" w14:textId="739178A0" w:rsidR="002B04F5" w:rsidRPr="00746D2B" w:rsidRDefault="002B04F5" w:rsidP="0060200D">
            <w:pPr>
              <w:pStyle w:val="RosNumber"/>
              <w:rPr>
                <w:rFonts w:asciiTheme="minorHAnsi" w:hAnsiTheme="minorHAnsi" w:cstheme="minorHAnsi"/>
                <w:noProof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19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4352B7D3" w14:textId="054D5A1A" w:rsidR="002B04F5" w:rsidRDefault="002459CC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2459CC">
              <w:rPr>
                <w:rFonts w:asciiTheme="minorHAnsi" w:hAnsiTheme="minorHAnsi" w:cstheme="minorHAnsi"/>
                <w:b w:val="0"/>
                <w:color w:val="000000" w:themeColor="text1"/>
              </w:rPr>
              <w:t>From which sources?</w:t>
            </w:r>
          </w:p>
          <w:p w14:paraId="03864AC6" w14:textId="509970F5" w:rsidR="00F7214B" w:rsidRDefault="00F7214B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  <w:p w14:paraId="298F579F" w14:textId="233B4A39" w:rsidR="00F7214B" w:rsidRDefault="00F7214B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Mark all that apply</w:t>
            </w:r>
          </w:p>
          <w:p w14:paraId="734E98D9" w14:textId="748F94F7" w:rsidR="00F7214B" w:rsidRPr="00A94EF6" w:rsidRDefault="00F7214B" w:rsidP="0060200D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2611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F354DFB" w14:textId="77777777" w:rsidR="002459CC" w:rsidRPr="002459CC" w:rsidRDefault="002459CC" w:rsidP="002459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Bank</w:t>
            </w:r>
          </w:p>
          <w:p w14:paraId="3AFD86E0" w14:textId="77777777" w:rsidR="002459CC" w:rsidRPr="002459CC" w:rsidRDefault="002459CC" w:rsidP="002459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NGO</w:t>
            </w:r>
          </w:p>
          <w:p w14:paraId="2B2C2069" w14:textId="77777777" w:rsidR="002459CC" w:rsidRPr="002459CC" w:rsidRDefault="002459CC" w:rsidP="002459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Individual money lender</w:t>
            </w:r>
          </w:p>
          <w:p w14:paraId="56E4183C" w14:textId="77777777" w:rsidR="002459CC" w:rsidRPr="002459CC" w:rsidRDefault="002459CC" w:rsidP="002459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Friends</w:t>
            </w:r>
          </w:p>
          <w:p w14:paraId="560C71E3" w14:textId="77777777" w:rsidR="002B04F5" w:rsidRDefault="002459CC" w:rsidP="002459CC">
            <w:pPr>
              <w:pStyle w:val="Answ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Family</w:t>
            </w:r>
          </w:p>
          <w:p w14:paraId="294ABA90" w14:textId="1EF286A9" w:rsidR="002459CC" w:rsidRPr="002459CC" w:rsidRDefault="002459CC" w:rsidP="002459CC">
            <w:pPr>
              <w:pStyle w:val="Answer"/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2459C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Other</w:t>
            </w:r>
          </w:p>
        </w:tc>
        <w:tc>
          <w:tcPr>
            <w:tcW w:w="295" w:type="pct"/>
            <w:tcBorders>
              <w:top w:val="dotted" w:sz="4" w:space="0" w:color="auto"/>
              <w:bottom w:val="dotted" w:sz="4" w:space="0" w:color="auto"/>
            </w:tcBorders>
          </w:tcPr>
          <w:p w14:paraId="78B9DB27" w14:textId="4A33B2D5" w:rsidR="002B04F5" w:rsidRDefault="002459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  <w:r w:rsidR="00CA5F9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</w:t>
            </w:r>
          </w:p>
          <w:p w14:paraId="0CD44818" w14:textId="3C605F55" w:rsidR="002459CC" w:rsidRDefault="002459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  <w:r w:rsidR="00CA5F9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</w:t>
            </w:r>
          </w:p>
          <w:p w14:paraId="498ADE4C" w14:textId="5836246E" w:rsidR="002459CC" w:rsidRDefault="002459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  <w:r w:rsidR="00CA5F9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</w:t>
            </w:r>
          </w:p>
          <w:p w14:paraId="29B338F9" w14:textId="30208706" w:rsidR="002459CC" w:rsidRDefault="002459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  <w:r w:rsidR="00CA5F9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d</w:t>
            </w:r>
          </w:p>
          <w:p w14:paraId="4B42BD36" w14:textId="6AE8BCB5" w:rsidR="002459CC" w:rsidRDefault="002459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  <w:r w:rsidR="00CA5F9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</w:p>
          <w:p w14:paraId="32E3F85C" w14:textId="7D9C4930" w:rsidR="002459CC" w:rsidRPr="00146F91" w:rsidRDefault="002459CC" w:rsidP="00146F91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  <w:r w:rsidR="00CA5F9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6EBBB74A" w14:textId="77777777" w:rsidR="002B04F5" w:rsidRPr="00746D2B" w:rsidRDefault="002B04F5" w:rsidP="00FD7B80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  <w:tr w:rsidR="00966856" w:rsidRPr="00746D2B" w14:paraId="2B9BFE6F" w14:textId="77777777" w:rsidTr="00966856">
        <w:trPr>
          <w:cantSplit/>
          <w:trHeight w:val="145"/>
        </w:trPr>
        <w:tc>
          <w:tcPr>
            <w:tcW w:w="378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B2E3D1" w14:textId="4895CDBC" w:rsidR="00966856" w:rsidRPr="00746D2B" w:rsidRDefault="00966856" w:rsidP="00966856">
            <w:pPr>
              <w:pStyle w:val="RosNumber"/>
              <w:rPr>
                <w:rFonts w:asciiTheme="minorHAnsi" w:hAnsiTheme="minorHAnsi" w:cstheme="minorHAnsi"/>
                <w:noProof/>
                <w:color w:val="000000" w:themeColor="text1"/>
                <w:szCs w:val="18"/>
              </w:rPr>
            </w:pP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begin"/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instrText xml:space="preserve"> SEQ HE\# "300" \* MERGEFORMAT \* MERGEFORMAT  \* MERGEFORMAT  \* MERGEFORMAT  \* MERGEFORMAT </w:instrTex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separate"/>
            </w:r>
            <w:r w:rsidR="004E57F0" w:rsidRPr="00746D2B">
              <w:rPr>
                <w:rFonts w:asciiTheme="minorHAnsi" w:hAnsiTheme="minorHAnsi" w:cstheme="minorHAnsi"/>
                <w:noProof/>
                <w:szCs w:val="18"/>
                <w:lang w:val="en-GB"/>
              </w:rPr>
              <w:t>3</w:t>
            </w:r>
            <w:r w:rsidR="004E57F0">
              <w:rPr>
                <w:rFonts w:asciiTheme="minorHAnsi" w:hAnsiTheme="minorHAnsi" w:cstheme="minorHAnsi"/>
                <w:noProof/>
                <w:szCs w:val="18"/>
                <w:lang w:val="en-GB"/>
              </w:rPr>
              <w:t>20</w:t>
            </w:r>
            <w:r w:rsidRPr="00746D2B">
              <w:rPr>
                <w:rFonts w:asciiTheme="minorHAnsi" w:hAnsiTheme="minorHAnsi"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115" w:type="pct"/>
            <w:tcBorders>
              <w:top w:val="dotted" w:sz="4" w:space="0" w:color="auto"/>
              <w:bottom w:val="dotted" w:sz="4" w:space="0" w:color="auto"/>
            </w:tcBorders>
          </w:tcPr>
          <w:p w14:paraId="07DA8BFE" w14:textId="28ABECE9" w:rsidR="00966856" w:rsidRPr="00A94EF6" w:rsidRDefault="00966856" w:rsidP="00966856">
            <w:pPr>
              <w:pStyle w:val="Question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In total, h</w:t>
            </w:r>
            <w:r w:rsidRPr="00E77551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ow much 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debt</w:t>
            </w:r>
            <w:r w:rsidRPr="00E77551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do you or your household have? In local currency </w:t>
            </w:r>
            <w:r w:rsidRPr="00C6427F">
              <w:rPr>
                <w:rFonts w:asciiTheme="minorHAnsi" w:hAnsiTheme="minorHAnsi" w:cstheme="minorHAnsi"/>
                <w:bCs/>
                <w:color w:val="000000" w:themeColor="text1"/>
              </w:rPr>
              <w:t>(UGX/ETB)</w:t>
            </w:r>
          </w:p>
        </w:tc>
        <w:tc>
          <w:tcPr>
            <w:tcW w:w="1821" w:type="pct"/>
            <w:tcBorders>
              <w:top w:val="dotted" w:sz="4" w:space="0" w:color="auto"/>
              <w:bottom w:val="dotted" w:sz="4" w:space="0" w:color="auto"/>
            </w:tcBorders>
          </w:tcPr>
          <w:p w14:paraId="4D6DE876" w14:textId="77777777" w:rsidR="00966856" w:rsidRDefault="00966856" w:rsidP="00966856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|__|__|__|__|__|__| in </w:t>
            </w:r>
            <w:r w:rsidRPr="00C87461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ETB</w:t>
            </w:r>
          </w:p>
          <w:p w14:paraId="0C7BC40C" w14:textId="77777777" w:rsidR="00966856" w:rsidRDefault="00966856" w:rsidP="00966856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|__|__|__|__|__|__|__|__| in </w:t>
            </w:r>
            <w:r w:rsidRPr="00C87461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>UGX</w:t>
            </w:r>
          </w:p>
          <w:p w14:paraId="2373C4DF" w14:textId="469E6F64" w:rsidR="00966856" w:rsidRDefault="002D53D0" w:rsidP="005A1B08">
            <w:pPr>
              <w:pStyle w:val="Answer"/>
              <w:keepNext/>
              <w:spacing w:after="120"/>
              <w:ind w:right="3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 w:rsidR="0096685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Refusal</w:t>
            </w:r>
          </w:p>
          <w:p w14:paraId="39884BCA" w14:textId="2B546F1D" w:rsidR="00966856" w:rsidRPr="00746D2B" w:rsidRDefault="00966856" w:rsidP="00966856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085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5449C41" w14:textId="77777777" w:rsidR="00966856" w:rsidRDefault="00966856" w:rsidP="00966856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2CE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Max 6 digits</w:t>
            </w:r>
          </w:p>
          <w:p w14:paraId="542B2D7F" w14:textId="77777777" w:rsidR="00966856" w:rsidRPr="00102CE3" w:rsidRDefault="00966856" w:rsidP="00966856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4EDC2C47" w14:textId="77777777" w:rsidR="00966856" w:rsidRDefault="00966856" w:rsidP="00966856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02CE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Max 8 digits</w:t>
            </w:r>
          </w:p>
          <w:p w14:paraId="3CD04C8A" w14:textId="779405BD" w:rsidR="002D53D0" w:rsidRPr="00146F91" w:rsidRDefault="002D53D0" w:rsidP="00966856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-1</w:t>
            </w:r>
          </w:p>
        </w:tc>
        <w:tc>
          <w:tcPr>
            <w:tcW w:w="601" w:type="pct"/>
            <w:tcBorders>
              <w:top w:val="dotted" w:sz="4" w:space="0" w:color="auto"/>
              <w:bottom w:val="dotted" w:sz="4" w:space="0" w:color="auto"/>
            </w:tcBorders>
          </w:tcPr>
          <w:p w14:paraId="1E1520E7" w14:textId="77777777" w:rsidR="00966856" w:rsidRPr="00746D2B" w:rsidRDefault="00966856" w:rsidP="00966856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</w:rPr>
            </w:pPr>
          </w:p>
        </w:tc>
      </w:tr>
    </w:tbl>
    <w:p w14:paraId="5862D965" w14:textId="77777777" w:rsidR="00553F90" w:rsidRDefault="00553F90" w:rsidP="00D815C6">
      <w:pPr>
        <w:pStyle w:val="SectionHeading"/>
        <w:spacing w:after="120"/>
        <w:rPr>
          <w:color w:val="000000" w:themeColor="text1"/>
        </w:rPr>
      </w:pPr>
    </w:p>
    <w:p w14:paraId="23FB6134" w14:textId="5B6D0988" w:rsidR="00553F90" w:rsidRDefault="00D10763" w:rsidP="00A9714B">
      <w:pPr>
        <w:pStyle w:val="SectionHeading"/>
        <w:spacing w:after="120"/>
        <w:rPr>
          <w:b w:val="0"/>
          <w:bCs/>
          <w:color w:val="365F91"/>
          <w:sz w:val="36"/>
          <w:szCs w:val="36"/>
        </w:rPr>
      </w:pPr>
      <w:r>
        <w:rPr>
          <w:color w:val="000000" w:themeColor="text1"/>
        </w:rPr>
        <w:t xml:space="preserve">Section </w:t>
      </w:r>
      <w:r w:rsidR="00142B7E">
        <w:rPr>
          <w:color w:val="000000" w:themeColor="text1"/>
        </w:rPr>
        <w:t>5</w:t>
      </w:r>
      <w:r w:rsidRPr="00544D56">
        <w:rPr>
          <w:color w:val="000000" w:themeColor="text1"/>
        </w:rPr>
        <w:t xml:space="preserve">: </w:t>
      </w:r>
      <w:r w:rsidR="00A9714B">
        <w:rPr>
          <w:color w:val="000000" w:themeColor="text1"/>
        </w:rPr>
        <w:t>Living standards</w:t>
      </w:r>
      <w:r w:rsidRPr="00544D56">
        <w:rPr>
          <w:color w:val="000000" w:themeColor="text1"/>
        </w:rPr>
        <w:t xml:space="preserve"> </w:t>
      </w:r>
      <w:r w:rsidR="00AE7F8A">
        <w:rPr>
          <w:color w:val="000000" w:themeColor="text1"/>
        </w:rPr>
        <w:t>(</w:t>
      </w:r>
      <w:r w:rsidR="00A9714B">
        <w:rPr>
          <w:color w:val="000000" w:themeColor="text1"/>
        </w:rPr>
        <w:t>LS</w:t>
      </w:r>
      <w:r w:rsidR="00AE7F8A">
        <w:rPr>
          <w:color w:val="000000" w:themeColor="text1"/>
        </w:rPr>
        <w:t>)</w:t>
      </w:r>
    </w:p>
    <w:tbl>
      <w:tblPr>
        <w:tblW w:w="9359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46"/>
        <w:gridCol w:w="2511"/>
        <w:gridCol w:w="1171"/>
        <w:gridCol w:w="2699"/>
        <w:gridCol w:w="844"/>
        <w:gridCol w:w="429"/>
        <w:gridCol w:w="859"/>
      </w:tblGrid>
      <w:tr w:rsidR="00A9714B" w:rsidRPr="00787077" w14:paraId="74915D95" w14:textId="77777777" w:rsidTr="00527036">
        <w:trPr>
          <w:trHeight w:val="904"/>
        </w:trPr>
        <w:tc>
          <w:tcPr>
            <w:tcW w:w="846" w:type="dxa"/>
            <w:shd w:val="clear" w:color="auto" w:fill="auto"/>
          </w:tcPr>
          <w:p w14:paraId="2CACF7B2" w14:textId="132D9736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01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02A73EE3" w14:textId="2A227281" w:rsidR="00A9714B" w:rsidRPr="00DC555F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What type of dwelling is it?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37EA658B" w14:textId="77777777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Independent house</w:t>
            </w:r>
          </w:p>
          <w:p w14:paraId="549AA93F" w14:textId="77777777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Tenement (</w:t>
            </w:r>
            <w:proofErr w:type="spellStart"/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Muzigo</w:t>
            </w:r>
            <w:proofErr w:type="spellEnd"/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)</w:t>
            </w:r>
          </w:p>
          <w:p w14:paraId="0363ABA9" w14:textId="77777777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Independent flat/apartment</w:t>
            </w:r>
          </w:p>
          <w:p w14:paraId="410E68FF" w14:textId="77777777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Sharing house/flat/apartment</w:t>
            </w:r>
          </w:p>
          <w:p w14:paraId="66759497" w14:textId="77777777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Hut</w:t>
            </w:r>
          </w:p>
          <w:p w14:paraId="0BC24D01" w14:textId="57BBB695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Uniport</w:t>
            </w:r>
          </w:p>
          <w:p w14:paraId="57584419" w14:textId="70083A61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Condominium</w:t>
            </w:r>
          </w:p>
          <w:p w14:paraId="06B49899" w14:textId="6D04BCC3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Villa</w:t>
            </w:r>
          </w:p>
          <w:p w14:paraId="69CA70E2" w14:textId="4C149870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Private apartment</w:t>
            </w:r>
          </w:p>
          <w:p w14:paraId="4D28CC97" w14:textId="25BF4964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Kebele house</w:t>
            </w:r>
          </w:p>
          <w:p w14:paraId="366F5147" w14:textId="5298B8EF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Shelter</w:t>
            </w:r>
          </w:p>
          <w:p w14:paraId="145DA477" w14:textId="77777777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Other</w:t>
            </w:r>
          </w:p>
          <w:p w14:paraId="65243390" w14:textId="7FF5D0F1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3" w:type="dxa"/>
            <w:gridSpan w:val="2"/>
            <w:shd w:val="clear" w:color="auto" w:fill="auto"/>
          </w:tcPr>
          <w:p w14:paraId="1DFD277C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708C7E19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57066625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55D4A120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  <w:p w14:paraId="3B3065DB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  <w:p w14:paraId="6FABF2A3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</w:p>
          <w:p w14:paraId="6E8A52CF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</w:p>
          <w:p w14:paraId="71DA69FF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  <w:p w14:paraId="066461D6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  <w:p w14:paraId="162E64A2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10</w:t>
            </w:r>
          </w:p>
          <w:p w14:paraId="272828EC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</w:t>
            </w:r>
          </w:p>
          <w:p w14:paraId="38DAFA23" w14:textId="5A7C7A26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859" w:type="dxa"/>
            <w:shd w:val="clear" w:color="auto" w:fill="auto"/>
          </w:tcPr>
          <w:p w14:paraId="16FFDA43" w14:textId="5B0767EF" w:rsidR="00A9714B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</w:t>
            </w:r>
          </w:p>
          <w:p w14:paraId="60D25F21" w14:textId="507B6EF3" w:rsidR="00A9714B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</w:t>
            </w:r>
          </w:p>
          <w:p w14:paraId="7E3364F6" w14:textId="2D86AACF" w:rsidR="00A9714B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</w:t>
            </w:r>
          </w:p>
          <w:p w14:paraId="37AE24B8" w14:textId="01091A36" w:rsidR="00A9714B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</w:t>
            </w:r>
          </w:p>
          <w:p w14:paraId="7C33BFF6" w14:textId="77964941" w:rsidR="00A9714B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</w:t>
            </w:r>
          </w:p>
          <w:p w14:paraId="2C7C7025" w14:textId="1D8B83E9" w:rsidR="00A9714B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</w:t>
            </w:r>
          </w:p>
          <w:p w14:paraId="57C9E376" w14:textId="02AE3B43" w:rsidR="00A9714B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</w:p>
          <w:p w14:paraId="138AC356" w14:textId="42702F62" w:rsidR="00A9714B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</w:p>
          <w:p w14:paraId="7E0C2E72" w14:textId="248A3BC9" w:rsidR="00A9714B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</w:p>
          <w:p w14:paraId="5E8FEE3A" w14:textId="6235BDC8" w:rsidR="00A9714B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10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br/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</w:t>
            </w:r>
            <w:r w:rsidR="00A9714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UE</w:t>
            </w:r>
          </w:p>
          <w:p w14:paraId="43BAE935" w14:textId="097D2A64" w:rsidR="004B2F21" w:rsidRPr="00781562" w:rsidRDefault="004B2F21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12UE</w:t>
            </w:r>
          </w:p>
        </w:tc>
      </w:tr>
      <w:tr w:rsidR="00A9714B" w:rsidRPr="00787077" w14:paraId="17486E04" w14:textId="77777777" w:rsidTr="00527036">
        <w:trPr>
          <w:trHeight w:val="904"/>
        </w:trPr>
        <w:tc>
          <w:tcPr>
            <w:tcW w:w="846" w:type="dxa"/>
            <w:shd w:val="clear" w:color="auto" w:fill="auto"/>
          </w:tcPr>
          <w:p w14:paraId="59C4FD13" w14:textId="6765BFA1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02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752DA82D" w14:textId="7D0E8D99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What is the tenure status of the dwelling?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6C976939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Owned by household</w:t>
            </w:r>
          </w:p>
          <w:p w14:paraId="3EA56360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Rented</w:t>
            </w:r>
          </w:p>
          <w:p w14:paraId="27162632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Supplied free by relative or employer</w:t>
            </w:r>
          </w:p>
          <w:p w14:paraId="7399C439" w14:textId="514C78A4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3" w:type="dxa"/>
            <w:gridSpan w:val="2"/>
            <w:shd w:val="clear" w:color="auto" w:fill="auto"/>
          </w:tcPr>
          <w:p w14:paraId="5CBA72B0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24288CF5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6D09C4E7" w14:textId="7FF40E9D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59" w:type="dxa"/>
            <w:shd w:val="clear" w:color="auto" w:fill="auto"/>
          </w:tcPr>
          <w:p w14:paraId="2AD3B80C" w14:textId="77777777" w:rsidR="00A9714B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A9714B" w:rsidRPr="00787077" w14:paraId="51679B45" w14:textId="77777777" w:rsidTr="00527036">
        <w:trPr>
          <w:trHeight w:val="904"/>
        </w:trPr>
        <w:tc>
          <w:tcPr>
            <w:tcW w:w="846" w:type="dxa"/>
            <w:shd w:val="clear" w:color="auto" w:fill="auto"/>
          </w:tcPr>
          <w:p w14:paraId="13884DFA" w14:textId="484FAEB7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03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55CBF365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What is the major construction material of the roof?</w:t>
            </w:r>
          </w:p>
          <w:p w14:paraId="5989FB13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6F241CED" w14:textId="30911E85" w:rsidR="00A9714B" w:rsidRPr="00D070C8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shd w:val="clear" w:color="auto" w:fill="auto"/>
          </w:tcPr>
          <w:p w14:paraId="089D47DF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That straw</w:t>
            </w:r>
          </w:p>
          <w:p w14:paraId="1251C21C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Mud</w:t>
            </w:r>
          </w:p>
          <w:p w14:paraId="0A1838DB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Wood, planks</w:t>
            </w:r>
          </w:p>
          <w:p w14:paraId="644CD50F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Iron sheets</w:t>
            </w:r>
          </w:p>
          <w:p w14:paraId="126AD5B7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Asbestos</w:t>
            </w:r>
          </w:p>
          <w:p w14:paraId="79724DC7" w14:textId="680F3AAD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Tiles</w:t>
            </w:r>
          </w:p>
          <w:p w14:paraId="5C1883B6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Tine</w:t>
            </w:r>
          </w:p>
          <w:p w14:paraId="160FF262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Concrete/Cement</w:t>
            </w:r>
          </w:p>
          <w:p w14:paraId="57769746" w14:textId="6F00EAF3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Other</w:t>
            </w:r>
          </w:p>
        </w:tc>
        <w:tc>
          <w:tcPr>
            <w:tcW w:w="1273" w:type="dxa"/>
            <w:gridSpan w:val="2"/>
            <w:shd w:val="clear" w:color="auto" w:fill="auto"/>
          </w:tcPr>
          <w:p w14:paraId="17AE6A78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16BFCEDF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747FE345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7FC14B00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  <w:p w14:paraId="7043C902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  <w:p w14:paraId="2EBE53D6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</w:p>
          <w:p w14:paraId="2E4AC7E8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</w:p>
          <w:p w14:paraId="758791B0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  <w:p w14:paraId="7B9636E9" w14:textId="6CED0EF0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859" w:type="dxa"/>
            <w:shd w:val="clear" w:color="auto" w:fill="auto"/>
          </w:tcPr>
          <w:p w14:paraId="4CC58AB8" w14:textId="77777777" w:rsidR="00A9714B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A9714B" w:rsidRPr="00787077" w14:paraId="5B33DCF2" w14:textId="77777777" w:rsidTr="00527036">
        <w:trPr>
          <w:trHeight w:val="904"/>
        </w:trPr>
        <w:tc>
          <w:tcPr>
            <w:tcW w:w="846" w:type="dxa"/>
            <w:shd w:val="clear" w:color="auto" w:fill="auto"/>
          </w:tcPr>
          <w:p w14:paraId="1D674149" w14:textId="5DD6B676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04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405D4AAB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What is the major construction material of the external wall?</w:t>
            </w:r>
          </w:p>
          <w:p w14:paraId="4AC0F808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1D405DD8" w14:textId="5C010B49" w:rsidR="00A9714B" w:rsidRPr="00C11F63" w:rsidRDefault="00A9714B" w:rsidP="00A9714B">
            <w:pPr>
              <w:pStyle w:val="Default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C11F63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This question is about the house, not the fence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172EFD9C" w14:textId="5D62ECB8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Thatch, straw</w:t>
            </w:r>
          </w:p>
          <w:p w14:paraId="418BC6BA" w14:textId="160606DA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Mud and poles</w:t>
            </w:r>
          </w:p>
          <w:p w14:paraId="00419345" w14:textId="644D4094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Sone with mud</w:t>
            </w:r>
          </w:p>
          <w:p w14:paraId="220350A7" w14:textId="1FEC59B8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Timber</w:t>
            </w:r>
          </w:p>
          <w:p w14:paraId="2155B2AE" w14:textId="04D32AC6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Iron sheets</w:t>
            </w:r>
          </w:p>
          <w:p w14:paraId="4C4658DE" w14:textId="6B2F6BEE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Un-burnt bricks</w:t>
            </w:r>
          </w:p>
          <w:p w14:paraId="5EB6AB9F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Burnt bricks with mud</w:t>
            </w:r>
          </w:p>
          <w:p w14:paraId="2E1AFD72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Burnt bricks with cement</w:t>
            </w:r>
          </w:p>
          <w:p w14:paraId="23BDAFDA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Cement blocks</w:t>
            </w:r>
          </w:p>
          <w:p w14:paraId="0541F937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Stone</w:t>
            </w:r>
          </w:p>
          <w:p w14:paraId="495CF685" w14:textId="4808EACD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Other</w:t>
            </w:r>
          </w:p>
        </w:tc>
        <w:tc>
          <w:tcPr>
            <w:tcW w:w="1273" w:type="dxa"/>
            <w:gridSpan w:val="2"/>
            <w:shd w:val="clear" w:color="auto" w:fill="auto"/>
          </w:tcPr>
          <w:p w14:paraId="46568E9D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7C9436C1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4B4C4A01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287B37F3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  <w:p w14:paraId="6B2BC1EB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  <w:p w14:paraId="4FE5A40D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</w:p>
          <w:p w14:paraId="25E1ECBA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</w:p>
          <w:p w14:paraId="5654CE2A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  <w:p w14:paraId="76727081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  <w:p w14:paraId="41FBD7D1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10</w:t>
            </w:r>
          </w:p>
          <w:p w14:paraId="0E6A17FF" w14:textId="309281E8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859" w:type="dxa"/>
            <w:shd w:val="clear" w:color="auto" w:fill="auto"/>
          </w:tcPr>
          <w:p w14:paraId="172756A6" w14:textId="77777777" w:rsidR="00A9714B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A9714B" w:rsidRPr="00787077" w14:paraId="70B9B0E7" w14:textId="77777777" w:rsidTr="00527036">
        <w:trPr>
          <w:trHeight w:val="904"/>
        </w:trPr>
        <w:tc>
          <w:tcPr>
            <w:tcW w:w="846" w:type="dxa"/>
            <w:shd w:val="clear" w:color="auto" w:fill="auto"/>
          </w:tcPr>
          <w:p w14:paraId="34E97C33" w14:textId="7BF761AD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lastRenderedPageBreak/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05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7C4E6F17" w14:textId="32F90FB2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What is the major material of the floor?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1EC2B203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Earth</w:t>
            </w:r>
          </w:p>
          <w:p w14:paraId="5B1CD5B2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Earth and cow dung</w:t>
            </w:r>
          </w:p>
          <w:p w14:paraId="4A54AE60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Cement</w:t>
            </w:r>
          </w:p>
          <w:p w14:paraId="579C2D35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Mosaic or tiles</w:t>
            </w:r>
          </w:p>
          <w:p w14:paraId="714D85D6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Bricks</w:t>
            </w:r>
          </w:p>
          <w:p w14:paraId="44B1849B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Sone</w:t>
            </w:r>
          </w:p>
          <w:p w14:paraId="4D60197D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Wood</w:t>
            </w:r>
          </w:p>
          <w:p w14:paraId="6808B8E5" w14:textId="0CA3A70F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Other</w:t>
            </w:r>
          </w:p>
        </w:tc>
        <w:tc>
          <w:tcPr>
            <w:tcW w:w="1273" w:type="dxa"/>
            <w:gridSpan w:val="2"/>
            <w:shd w:val="clear" w:color="auto" w:fill="auto"/>
          </w:tcPr>
          <w:p w14:paraId="6D6927FC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1D9CDEC1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5CA2258D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3047EAF1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  <w:p w14:paraId="4E4FD6D6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  <w:p w14:paraId="5DC96714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</w:p>
          <w:p w14:paraId="7E88201E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</w:p>
          <w:p w14:paraId="31AA06A1" w14:textId="37835530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59" w:type="dxa"/>
            <w:shd w:val="clear" w:color="auto" w:fill="auto"/>
          </w:tcPr>
          <w:p w14:paraId="62CD155E" w14:textId="77777777" w:rsidR="00A9714B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A9714B" w:rsidRPr="00787077" w14:paraId="3819AEDD" w14:textId="77777777" w:rsidTr="00527036">
        <w:trPr>
          <w:trHeight w:val="904"/>
        </w:trPr>
        <w:tc>
          <w:tcPr>
            <w:tcW w:w="846" w:type="dxa"/>
            <w:shd w:val="clear" w:color="auto" w:fill="auto"/>
          </w:tcPr>
          <w:p w14:paraId="3581A4A7" w14:textId="17D6F3D9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06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499678C7" w14:textId="409217F5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How many rooms do you have in your household?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2CA44987" w14:textId="41CD6A9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|___|___|</w:t>
            </w:r>
          </w:p>
        </w:tc>
        <w:tc>
          <w:tcPr>
            <w:tcW w:w="1273" w:type="dxa"/>
            <w:gridSpan w:val="2"/>
            <w:shd w:val="clear" w:color="auto" w:fill="auto"/>
          </w:tcPr>
          <w:p w14:paraId="35A594B7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</w:tcPr>
          <w:p w14:paraId="2C46EDB3" w14:textId="77777777" w:rsidR="00A9714B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A9714B" w:rsidRPr="00787077" w14:paraId="5977BC2B" w14:textId="77777777" w:rsidTr="00527036">
        <w:trPr>
          <w:trHeight w:val="904"/>
        </w:trPr>
        <w:tc>
          <w:tcPr>
            <w:tcW w:w="846" w:type="dxa"/>
            <w:shd w:val="clear" w:color="auto" w:fill="auto"/>
          </w:tcPr>
          <w:p w14:paraId="70574972" w14:textId="6B09BCF1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07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5FA98795" w14:textId="269326CA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How many room in this household are used for sleeping?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05C351FF" w14:textId="08820BE8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|___|___|</w:t>
            </w:r>
          </w:p>
        </w:tc>
        <w:tc>
          <w:tcPr>
            <w:tcW w:w="1273" w:type="dxa"/>
            <w:gridSpan w:val="2"/>
            <w:shd w:val="clear" w:color="auto" w:fill="auto"/>
          </w:tcPr>
          <w:p w14:paraId="312D6892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</w:tcPr>
          <w:p w14:paraId="36118713" w14:textId="77777777" w:rsidR="00A9714B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A9714B" w:rsidRPr="00787077" w14:paraId="4B9FE00C" w14:textId="77777777" w:rsidTr="00527036">
        <w:trPr>
          <w:trHeight w:val="904"/>
        </w:trPr>
        <w:tc>
          <w:tcPr>
            <w:tcW w:w="846" w:type="dxa"/>
            <w:shd w:val="clear" w:color="auto" w:fill="auto"/>
          </w:tcPr>
          <w:p w14:paraId="2BF2E0F4" w14:textId="416FE8F0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08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1FACB3EE" w14:textId="5BB48132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Does your household have electricity?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6C1C68ED" w14:textId="20F60846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Yes</w:t>
            </w:r>
          </w:p>
          <w:p w14:paraId="3F7F6948" w14:textId="661A310A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</w:t>
            </w:r>
          </w:p>
        </w:tc>
        <w:tc>
          <w:tcPr>
            <w:tcW w:w="1273" w:type="dxa"/>
            <w:gridSpan w:val="2"/>
            <w:shd w:val="clear" w:color="auto" w:fill="auto"/>
          </w:tcPr>
          <w:p w14:paraId="37823AE7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0A40F739" w14:textId="5B7E8A85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15F6D55D" w14:textId="052F7FA8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9" w:type="dxa"/>
            <w:shd w:val="clear" w:color="auto" w:fill="auto"/>
          </w:tcPr>
          <w:p w14:paraId="105FDEBC" w14:textId="77777777" w:rsidR="00A9714B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3963FAF8" w14:textId="7FD2AED2" w:rsidR="0054617F" w:rsidRDefault="0054617F" w:rsidP="0054617F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-&gt;510</w:t>
            </w:r>
          </w:p>
        </w:tc>
      </w:tr>
      <w:tr w:rsidR="00A9714B" w:rsidRPr="00787077" w14:paraId="14BAA8E9" w14:textId="77777777" w:rsidTr="00527036">
        <w:trPr>
          <w:trHeight w:val="904"/>
        </w:trPr>
        <w:tc>
          <w:tcPr>
            <w:tcW w:w="846" w:type="dxa"/>
            <w:shd w:val="clear" w:color="auto" w:fill="auto"/>
          </w:tcPr>
          <w:p w14:paraId="139136D1" w14:textId="501D886C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09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44F0A50D" w14:textId="1A5DADFF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What is the main electricity source to the household?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57EE9F60" w14:textId="75317E46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34F8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Grid network</w:t>
            </w:r>
          </w:p>
          <w:p w14:paraId="78651092" w14:textId="77777777" w:rsidR="00A9714B" w:rsidRPr="00134F83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34F8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Common generator (shared with other dwellings)</w:t>
            </w:r>
          </w:p>
          <w:p w14:paraId="5839A40E" w14:textId="77777777" w:rsidR="00A9714B" w:rsidRPr="00134F83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34F8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Private generator</w:t>
            </w:r>
          </w:p>
          <w:p w14:paraId="36578008" w14:textId="3D710635" w:rsidR="00A9714B" w:rsidRPr="00134F83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34F8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Solar </w:t>
            </w:r>
            <w:r w:rsidR="004E09CB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panel</w:t>
            </w:r>
          </w:p>
          <w:p w14:paraId="5EF8B53E" w14:textId="55D78FAB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134F83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Other</w:t>
            </w:r>
          </w:p>
        </w:tc>
        <w:tc>
          <w:tcPr>
            <w:tcW w:w="1273" w:type="dxa"/>
            <w:gridSpan w:val="2"/>
            <w:shd w:val="clear" w:color="auto" w:fill="auto"/>
          </w:tcPr>
          <w:p w14:paraId="79119FC4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30E3C73E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0F834FCD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7D223D27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  <w:p w14:paraId="064DFD58" w14:textId="2590EFFD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59" w:type="dxa"/>
            <w:shd w:val="clear" w:color="auto" w:fill="auto"/>
          </w:tcPr>
          <w:p w14:paraId="78FCC912" w14:textId="77777777" w:rsidR="00A9714B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A9714B" w:rsidRPr="00787077" w14:paraId="0B0370D4" w14:textId="77777777" w:rsidTr="00814C86">
        <w:trPr>
          <w:trHeight w:val="904"/>
        </w:trPr>
        <w:tc>
          <w:tcPr>
            <w:tcW w:w="846" w:type="dxa"/>
            <w:shd w:val="clear" w:color="auto" w:fill="auto"/>
          </w:tcPr>
          <w:p w14:paraId="62A69275" w14:textId="77E2037E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10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2B4D8359" w14:textId="5FAA48AB" w:rsidR="00A9714B" w:rsidRPr="00787077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C555F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What is the main source of drinking water for members of your household?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740FFF58" w14:textId="677B26E5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Piped into dwelling</w:t>
            </w:r>
          </w:p>
          <w:p w14:paraId="664A3061" w14:textId="5A63004A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Piped to yard/plot</w:t>
            </w:r>
          </w:p>
          <w:p w14:paraId="230F04A8" w14:textId="541345E8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Water point/Public tap</w:t>
            </w:r>
          </w:p>
          <w:p w14:paraId="026DAF20" w14:textId="6B1B485D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Tube well or borehole</w:t>
            </w:r>
          </w:p>
          <w:p w14:paraId="25461E5E" w14:textId="5F3EEF49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Protected well</w:t>
            </w:r>
          </w:p>
          <w:p w14:paraId="0C6E9F4F" w14:textId="6BF14DC6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Unprotected well</w:t>
            </w:r>
          </w:p>
          <w:p w14:paraId="1108F45E" w14:textId="3407F798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Protected sprin</w:t>
            </w:r>
            <w:r w:rsidR="00DD76DE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g</w:t>
            </w:r>
          </w:p>
          <w:p w14:paraId="29FF08F9" w14:textId="4C96DC7B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Unprotected spring</w:t>
            </w:r>
          </w:p>
          <w:p w14:paraId="52953E30" w14:textId="637B36A5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Rain water</w:t>
            </w:r>
          </w:p>
          <w:p w14:paraId="08EC3B26" w14:textId="4CFC17A8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Tanker truck</w:t>
            </w:r>
          </w:p>
          <w:p w14:paraId="7E246BAF" w14:textId="753524EB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Cart with small tank</w:t>
            </w:r>
          </w:p>
          <w:p w14:paraId="1F7E0B06" w14:textId="0BD2611A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Water vendors vending jerricans</w:t>
            </w:r>
          </w:p>
          <w:p w14:paraId="4179986E" w14:textId="298393C8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Surface water (River /dam/ </w:t>
            </w:r>
            <w:proofErr w:type="spellStart"/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etc</w:t>
            </w:r>
            <w:proofErr w:type="spellEnd"/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) </w:t>
            </w:r>
          </w:p>
          <w:p w14:paraId="37C92EB5" w14:textId="6778B5AF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Bottled water</w:t>
            </w:r>
          </w:p>
          <w:p w14:paraId="57B4B5F0" w14:textId="3A6F1657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Other</w:t>
            </w:r>
          </w:p>
        </w:tc>
        <w:tc>
          <w:tcPr>
            <w:tcW w:w="1273" w:type="dxa"/>
            <w:gridSpan w:val="2"/>
            <w:shd w:val="clear" w:color="auto" w:fill="auto"/>
          </w:tcPr>
          <w:p w14:paraId="40F17529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396FC672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2C8D63B3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125CFB2F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  <w:p w14:paraId="104F31AC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  <w:p w14:paraId="04195D5F" w14:textId="2DFF33A4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</w:p>
          <w:p w14:paraId="326CE535" w14:textId="5ED27C14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</w:p>
          <w:p w14:paraId="4BEF0087" w14:textId="725BC20E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  <w:p w14:paraId="45307757" w14:textId="2F594A80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  <w:p w14:paraId="0F8BE459" w14:textId="24D8B714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10</w:t>
            </w:r>
          </w:p>
          <w:p w14:paraId="28F45335" w14:textId="735535B1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</w:t>
            </w:r>
          </w:p>
          <w:p w14:paraId="26F9BD51" w14:textId="65F9B76F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12</w:t>
            </w:r>
          </w:p>
          <w:p w14:paraId="37FEFC09" w14:textId="253F3C9A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13</w:t>
            </w:r>
          </w:p>
          <w:p w14:paraId="0604ACFA" w14:textId="7E1B5200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14</w:t>
            </w:r>
          </w:p>
          <w:p w14:paraId="4AB49267" w14:textId="070733C0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859" w:type="dxa"/>
            <w:shd w:val="clear" w:color="auto" w:fill="auto"/>
          </w:tcPr>
          <w:p w14:paraId="0C614792" w14:textId="77777777" w:rsidR="00A9714B" w:rsidRPr="00781562" w:rsidRDefault="00A9714B" w:rsidP="00A9714B">
            <w:pPr>
              <w:pStyle w:val="Answca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A9714B" w:rsidRPr="00787077" w14:paraId="0ADB3051" w14:textId="77777777" w:rsidTr="00C301AC">
        <w:trPr>
          <w:trHeight w:val="904"/>
        </w:trPr>
        <w:tc>
          <w:tcPr>
            <w:tcW w:w="846" w:type="dxa"/>
            <w:shd w:val="clear" w:color="auto" w:fill="auto"/>
          </w:tcPr>
          <w:p w14:paraId="1554CB5D" w14:textId="685FFD04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11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710A731E" w14:textId="1F960F55" w:rsidR="00A9714B" w:rsidRPr="00DC555F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D7AB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What kind of toilet facility do members of your household usually use?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5FE3D77F" w14:textId="4C3E55A2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Flus</w:t>
            </w:r>
            <w:r w:rsidR="006104C5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</w:t>
            </w: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to piped sewer system</w:t>
            </w:r>
          </w:p>
          <w:p w14:paraId="3156C33E" w14:textId="77777777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Piped to septic tank</w:t>
            </w:r>
          </w:p>
          <w:p w14:paraId="090F27A5" w14:textId="22EB19B9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Flush to pit latrine</w:t>
            </w:r>
          </w:p>
          <w:p w14:paraId="1A0C37B3" w14:textId="25F2C699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Flush to somewhere else</w:t>
            </w:r>
          </w:p>
          <w:p w14:paraId="6DB991FA" w14:textId="67FF49DA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Flus, don’t know where</w:t>
            </w:r>
          </w:p>
          <w:p w14:paraId="47C1180C" w14:textId="2BD5AE2B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Pit latrine</w:t>
            </w:r>
          </w:p>
          <w:p w14:paraId="3F8784AF" w14:textId="7EB6CECF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Pit latrine with slap</w:t>
            </w:r>
          </w:p>
          <w:p w14:paraId="4628C898" w14:textId="4DA072D6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Pit latrin2 without slap/open pit</w:t>
            </w:r>
          </w:p>
          <w:p w14:paraId="014AE003" w14:textId="765360E3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Composting toilet</w:t>
            </w:r>
          </w:p>
          <w:p w14:paraId="77B8CAD0" w14:textId="5DA32296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Bucket toilet</w:t>
            </w:r>
          </w:p>
          <w:p w14:paraId="57A4D283" w14:textId="1C699E40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Hanging toilet/hanging latrine</w:t>
            </w:r>
          </w:p>
          <w:p w14:paraId="0D6DB7A8" w14:textId="042CE70F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 facility/Bush/Field</w:t>
            </w:r>
          </w:p>
          <w:p w14:paraId="727BEF22" w14:textId="26F98AB4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Other</w:t>
            </w:r>
          </w:p>
          <w:p w14:paraId="4E4AF41B" w14:textId="77777777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38EF38EA" w14:textId="598D3A8E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73" w:type="dxa"/>
            <w:gridSpan w:val="2"/>
            <w:shd w:val="clear" w:color="auto" w:fill="auto"/>
          </w:tcPr>
          <w:p w14:paraId="66912200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7DC5A7D1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5C2F905C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7BC03453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  <w:p w14:paraId="4DDDC63B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  <w:p w14:paraId="05D587AE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</w:p>
          <w:p w14:paraId="715A0550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</w:p>
          <w:p w14:paraId="1E4EF8E9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  <w:p w14:paraId="6021A85F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  <w:p w14:paraId="7E5B8F2C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10</w:t>
            </w:r>
          </w:p>
          <w:p w14:paraId="249688E3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</w:t>
            </w:r>
          </w:p>
          <w:p w14:paraId="26E33943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12</w:t>
            </w:r>
          </w:p>
          <w:p w14:paraId="4C673BF4" w14:textId="2882ADD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59" w:type="dxa"/>
            <w:shd w:val="clear" w:color="auto" w:fill="auto"/>
          </w:tcPr>
          <w:p w14:paraId="570F4215" w14:textId="77777777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2C43C4DB" w14:textId="77777777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420D56A1" w14:textId="77777777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55106F60" w14:textId="77777777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3BF1AF9A" w14:textId="77777777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5AA68459" w14:textId="77777777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70BA28B4" w14:textId="77777777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2EEF1162" w14:textId="77777777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1262827A" w14:textId="77777777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3698FDEE" w14:textId="77777777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  <w:p w14:paraId="084C9711" w14:textId="706FD24A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sym w:font="Wingdings" w:char="F0E0"/>
            </w:r>
            <w:r w:rsidR="00D9567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  <w:r w:rsidR="0049421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13</w:t>
            </w:r>
          </w:p>
          <w:p w14:paraId="2F73DC67" w14:textId="098677E1" w:rsidR="00A9714B" w:rsidRPr="00781562" w:rsidRDefault="00A9714B" w:rsidP="00A9714B">
            <w:pPr>
              <w:pStyle w:val="Answcat"/>
              <w:jc w:val="lef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sym w:font="Wingdings" w:char="F0E0"/>
            </w:r>
            <w:r w:rsidR="00D95674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  <w:r w:rsidR="0049421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13</w:t>
            </w:r>
          </w:p>
        </w:tc>
      </w:tr>
      <w:tr w:rsidR="00A9714B" w:rsidRPr="00787077" w14:paraId="06FFCA1B" w14:textId="77777777" w:rsidTr="00814C86">
        <w:trPr>
          <w:trHeight w:val="904"/>
        </w:trPr>
        <w:tc>
          <w:tcPr>
            <w:tcW w:w="846" w:type="dxa"/>
            <w:shd w:val="clear" w:color="auto" w:fill="auto"/>
          </w:tcPr>
          <w:p w14:paraId="4657DAB0" w14:textId="06D0E5C5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12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336D5CF1" w14:textId="583B41C5" w:rsidR="00A9714B" w:rsidRPr="00DD7AB2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Do you share this toilet facility with other households?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3311CE55" w14:textId="2B451482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Yes</w:t>
            </w:r>
          </w:p>
          <w:p w14:paraId="05935C93" w14:textId="2AAE1B67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8156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</w:t>
            </w:r>
          </w:p>
        </w:tc>
        <w:tc>
          <w:tcPr>
            <w:tcW w:w="1273" w:type="dxa"/>
            <w:gridSpan w:val="2"/>
            <w:shd w:val="clear" w:color="auto" w:fill="auto"/>
          </w:tcPr>
          <w:p w14:paraId="71D2681F" w14:textId="77777777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</w:t>
            </w:r>
          </w:p>
          <w:p w14:paraId="015330C6" w14:textId="2FF1556A" w:rsidR="00A9714B" w:rsidRPr="00527036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52703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859" w:type="dxa"/>
            <w:shd w:val="clear" w:color="auto" w:fill="auto"/>
          </w:tcPr>
          <w:p w14:paraId="6F82C656" w14:textId="77777777" w:rsidR="00A9714B" w:rsidRPr="00781562" w:rsidRDefault="00A9714B" w:rsidP="00A9714B">
            <w:pPr>
              <w:pStyle w:val="Answca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A9714B" w:rsidRPr="00787077" w14:paraId="2BB9469B" w14:textId="77777777" w:rsidTr="00814C86">
        <w:trPr>
          <w:trHeight w:val="904"/>
        </w:trPr>
        <w:tc>
          <w:tcPr>
            <w:tcW w:w="846" w:type="dxa"/>
            <w:shd w:val="clear" w:color="auto" w:fill="auto"/>
          </w:tcPr>
          <w:p w14:paraId="0F0897FE" w14:textId="2B016467" w:rsidR="00A9714B" w:rsidRDefault="00A9714B" w:rsidP="00A9714B">
            <w:pPr>
              <w:rPr>
                <w:rFonts w:asciiTheme="minorHAnsi" w:hAnsiTheme="minorHAnsi" w:cstheme="minorHAnsi"/>
                <w:lang w:val="en-GB"/>
              </w:rPr>
            </w:pPr>
            <w:r w:rsidRPr="0093162C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93162C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13</w:t>
            </w:r>
            <w:r w:rsidRPr="0093162C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2511" w:type="dxa"/>
            <w:shd w:val="clear" w:color="auto" w:fill="auto"/>
          </w:tcPr>
          <w:p w14:paraId="57BBAC63" w14:textId="2DBAF395" w:rsidR="00A9714B" w:rsidRDefault="00A9714B" w:rsidP="00A9714B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What type of energy/fuel does your household mainly use for cooking?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4E87BB04" w14:textId="0B8014EF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Electricity</w:t>
            </w:r>
          </w:p>
          <w:p w14:paraId="7CDF9701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LPG/Natural gas</w:t>
            </w:r>
          </w:p>
          <w:p w14:paraId="737049D8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Biogas</w:t>
            </w:r>
          </w:p>
          <w:p w14:paraId="3DE0E857" w14:textId="50DFB3A4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Paraffin/Kerosene</w:t>
            </w:r>
          </w:p>
          <w:p w14:paraId="422BF058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Coal, Lignite</w:t>
            </w:r>
          </w:p>
          <w:p w14:paraId="77C41305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Charcoal</w:t>
            </w:r>
          </w:p>
          <w:p w14:paraId="2FD1DDF5" w14:textId="51155C15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Wood /Saw dust burning</w:t>
            </w:r>
          </w:p>
          <w:p w14:paraId="3B7A7642" w14:textId="5B24BCAD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Efficient wood burning</w:t>
            </w:r>
          </w:p>
          <w:p w14:paraId="5FD722A1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Straw/Shrubs/Grass</w:t>
            </w:r>
          </w:p>
          <w:p w14:paraId="3D1B9C4E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 xml:space="preserve">Agricultural crop </w:t>
            </w:r>
          </w:p>
          <w:p w14:paraId="625FEE70" w14:textId="77777777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Animal dung</w:t>
            </w:r>
          </w:p>
          <w:p w14:paraId="53EE42ED" w14:textId="34792291" w:rsidR="00A9714B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 food is cooked in the household</w:t>
            </w:r>
          </w:p>
          <w:p w14:paraId="55D125E2" w14:textId="6548203A" w:rsidR="00A9714B" w:rsidRPr="00781562" w:rsidRDefault="00A9714B" w:rsidP="00A9714B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Other</w:t>
            </w:r>
          </w:p>
        </w:tc>
        <w:tc>
          <w:tcPr>
            <w:tcW w:w="1273" w:type="dxa"/>
            <w:gridSpan w:val="2"/>
            <w:shd w:val="clear" w:color="auto" w:fill="auto"/>
          </w:tcPr>
          <w:p w14:paraId="45C7C19E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1</w:t>
            </w:r>
          </w:p>
          <w:p w14:paraId="43401EB5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</w:t>
            </w:r>
          </w:p>
          <w:p w14:paraId="07751EDD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</w:t>
            </w:r>
          </w:p>
          <w:p w14:paraId="782B7CE8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4</w:t>
            </w:r>
          </w:p>
          <w:p w14:paraId="4311FDAD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5</w:t>
            </w:r>
          </w:p>
          <w:p w14:paraId="2827AE14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6</w:t>
            </w:r>
          </w:p>
          <w:p w14:paraId="1FB14EDF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7</w:t>
            </w:r>
          </w:p>
          <w:p w14:paraId="7E19E91E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8</w:t>
            </w:r>
          </w:p>
          <w:p w14:paraId="7E45EAE0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9</w:t>
            </w:r>
          </w:p>
          <w:p w14:paraId="33A4677C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lastRenderedPageBreak/>
              <w:t>10</w:t>
            </w:r>
          </w:p>
          <w:p w14:paraId="28E5CDB8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11</w:t>
            </w:r>
          </w:p>
          <w:p w14:paraId="11E4318F" w14:textId="77777777" w:rsidR="00A9714B" w:rsidRDefault="00A9714B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12</w:t>
            </w:r>
          </w:p>
          <w:p w14:paraId="53A739B9" w14:textId="1D4D1FEA" w:rsidR="00666A38" w:rsidRPr="00527036" w:rsidRDefault="00666A38" w:rsidP="00A9714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859" w:type="dxa"/>
            <w:shd w:val="clear" w:color="auto" w:fill="auto"/>
          </w:tcPr>
          <w:p w14:paraId="515E5A41" w14:textId="77777777" w:rsidR="00A9714B" w:rsidRPr="00781562" w:rsidRDefault="00A9714B" w:rsidP="00A9714B">
            <w:pPr>
              <w:pStyle w:val="Answcat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  <w:tr w:rsidR="006576DA" w:rsidRPr="00787077" w14:paraId="2C282B21" w14:textId="77777777" w:rsidTr="00204768">
        <w:trPr>
          <w:trHeight w:val="904"/>
        </w:trPr>
        <w:tc>
          <w:tcPr>
            <w:tcW w:w="9359" w:type="dxa"/>
            <w:gridSpan w:val="7"/>
            <w:shd w:val="clear" w:color="auto" w:fill="auto"/>
          </w:tcPr>
          <w:p w14:paraId="18B32892" w14:textId="28C4237B" w:rsidR="006576DA" w:rsidRPr="00787077" w:rsidRDefault="00884186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We will now ask you your household’s economic status. </w:t>
            </w:r>
            <w:r w:rsidR="006576DA" w:rsidRPr="00787077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You may imagine a 6-step ladder where on the bottom, the first step, stand the poorest people, and on the highest, the SIXTH, stand the richest. </w:t>
            </w:r>
            <w:r w:rsidR="006576DA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576DA" w:rsidRPr="00787077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Interviewer: SHOW THE LADDER CARD</w:t>
            </w:r>
          </w:p>
        </w:tc>
      </w:tr>
      <w:tr w:rsidR="006576DA" w:rsidRPr="00787077" w14:paraId="62A70FD9" w14:textId="77777777" w:rsidTr="00204768">
        <w:trPr>
          <w:trHeight w:val="958"/>
        </w:trPr>
        <w:tc>
          <w:tcPr>
            <w:tcW w:w="846" w:type="dxa"/>
            <w:shd w:val="clear" w:color="auto" w:fill="auto"/>
          </w:tcPr>
          <w:p w14:paraId="1C0B4C69" w14:textId="0D91E4FD" w:rsidR="006576DA" w:rsidRPr="00787077" w:rsidRDefault="006576DA" w:rsidP="00204768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lang w:val="en-GB"/>
              </w:rPr>
              <w:fldChar w:fldCharType="begin"/>
            </w:r>
            <w:r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14</w:t>
            </w:r>
            <w:r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3682" w:type="dxa"/>
            <w:gridSpan w:val="2"/>
            <w:shd w:val="clear" w:color="auto" w:fill="auto"/>
          </w:tcPr>
          <w:p w14:paraId="787F0D31" w14:textId="77777777" w:rsidR="006576DA" w:rsidRPr="00787077" w:rsidRDefault="006576DA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787077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On which step of the ladder would you and your household be found? </w:t>
            </w:r>
          </w:p>
          <w:p w14:paraId="3D2A01B8" w14:textId="77777777" w:rsidR="006576DA" w:rsidRPr="00787077" w:rsidRDefault="006576DA" w:rsidP="00204768">
            <w:pPr>
              <w:pStyle w:val="Question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14:paraId="0F90BF7F" w14:textId="77777777" w:rsidR="006576DA" w:rsidRPr="00787077" w:rsidRDefault="006576DA" w:rsidP="00204768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First </w:t>
            </w:r>
          </w:p>
          <w:p w14:paraId="3F0F21D6" w14:textId="77777777" w:rsidR="006576DA" w:rsidRPr="00787077" w:rsidRDefault="006576DA" w:rsidP="00204768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Second </w:t>
            </w:r>
          </w:p>
          <w:p w14:paraId="4291D925" w14:textId="77777777" w:rsidR="006576DA" w:rsidRPr="00787077" w:rsidRDefault="006576DA" w:rsidP="00204768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Third </w:t>
            </w:r>
          </w:p>
          <w:p w14:paraId="70444870" w14:textId="77777777" w:rsidR="006576DA" w:rsidRPr="00787077" w:rsidRDefault="006576DA" w:rsidP="00204768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Fourth </w:t>
            </w:r>
          </w:p>
          <w:p w14:paraId="069BF564" w14:textId="77777777" w:rsidR="006576DA" w:rsidRPr="00787077" w:rsidRDefault="006576DA" w:rsidP="00204768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Fifth </w:t>
            </w:r>
          </w:p>
          <w:p w14:paraId="2821A4D1" w14:textId="77777777" w:rsidR="006576DA" w:rsidRPr="00787077" w:rsidRDefault="006576DA" w:rsidP="00204768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Sixth </w:t>
            </w:r>
          </w:p>
          <w:p w14:paraId="2DBCB534" w14:textId="77777777" w:rsidR="006576DA" w:rsidRPr="00787077" w:rsidRDefault="006576DA" w:rsidP="00204768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Do not know </w:t>
            </w:r>
          </w:p>
          <w:p w14:paraId="3B80461C" w14:textId="77777777" w:rsidR="006576DA" w:rsidRPr="00787077" w:rsidRDefault="006576DA" w:rsidP="00204768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Refusal </w:t>
            </w:r>
          </w:p>
        </w:tc>
        <w:tc>
          <w:tcPr>
            <w:tcW w:w="429" w:type="dxa"/>
            <w:shd w:val="clear" w:color="auto" w:fill="auto"/>
          </w:tcPr>
          <w:p w14:paraId="430E7F2E" w14:textId="77777777" w:rsidR="006576DA" w:rsidRPr="00787077" w:rsidRDefault="006576DA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1 </w:t>
            </w:r>
          </w:p>
          <w:p w14:paraId="1E31EDD7" w14:textId="77777777" w:rsidR="006576DA" w:rsidRPr="00787077" w:rsidRDefault="006576DA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2 </w:t>
            </w:r>
          </w:p>
          <w:p w14:paraId="7C7E1AAF" w14:textId="77777777" w:rsidR="006576DA" w:rsidRPr="00787077" w:rsidRDefault="006576DA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3 </w:t>
            </w:r>
          </w:p>
          <w:p w14:paraId="0CD293A7" w14:textId="77777777" w:rsidR="006576DA" w:rsidRPr="00787077" w:rsidRDefault="006576DA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4 </w:t>
            </w:r>
          </w:p>
          <w:p w14:paraId="05772CB0" w14:textId="77777777" w:rsidR="006576DA" w:rsidRPr="00787077" w:rsidRDefault="006576DA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5 </w:t>
            </w:r>
          </w:p>
          <w:p w14:paraId="47FA0632" w14:textId="77777777" w:rsidR="006576DA" w:rsidRPr="00787077" w:rsidRDefault="006576DA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6 </w:t>
            </w:r>
          </w:p>
          <w:p w14:paraId="5DCC9716" w14:textId="77777777" w:rsidR="006576DA" w:rsidRPr="00787077" w:rsidRDefault="006576DA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8 </w:t>
            </w:r>
          </w:p>
          <w:p w14:paraId="0CCD088D" w14:textId="77777777" w:rsidR="006576DA" w:rsidRPr="00787077" w:rsidRDefault="006576DA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87077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9 </w:t>
            </w:r>
          </w:p>
        </w:tc>
        <w:tc>
          <w:tcPr>
            <w:tcW w:w="859" w:type="dxa"/>
            <w:shd w:val="clear" w:color="auto" w:fill="auto"/>
          </w:tcPr>
          <w:p w14:paraId="30CDCFBB" w14:textId="77777777" w:rsidR="006576DA" w:rsidRPr="00787077" w:rsidRDefault="006576DA" w:rsidP="00204768">
            <w:pPr>
              <w:pStyle w:val="Answcat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E6C5E" w:rsidRPr="00884186" w14:paraId="65941958" w14:textId="77777777" w:rsidTr="00204768">
        <w:trPr>
          <w:trHeight w:val="904"/>
        </w:trPr>
        <w:tc>
          <w:tcPr>
            <w:tcW w:w="846" w:type="dxa"/>
            <w:shd w:val="clear" w:color="auto" w:fill="auto"/>
          </w:tcPr>
          <w:p w14:paraId="1FDB8E38" w14:textId="7A2263D2" w:rsidR="00AE6C5E" w:rsidRPr="00884186" w:rsidRDefault="00AE6C5E" w:rsidP="0020476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84186">
              <w:rPr>
                <w:rFonts w:asciiTheme="minorHAnsi" w:hAnsiTheme="minorHAnsi" w:cstheme="minorHAnsi"/>
                <w:lang w:val="en-GB"/>
              </w:rPr>
              <w:fldChar w:fldCharType="begin"/>
            </w:r>
            <w:r w:rsidRPr="00884186">
              <w:rPr>
                <w:rFonts w:asciiTheme="minorHAnsi" w:hAnsiTheme="minorHAnsi" w:cstheme="minorHAnsi"/>
                <w:lang w:val="en-GB"/>
              </w:rPr>
              <w:instrText xml:space="preserve"> SEQ PV\# "400" \* MERGEFORMAT \* MERGEFORMAT  \* MERGEFORMAT  \* MERGEFORMAT  \* MERGEFORMAT  \* MERGEFORMAT </w:instrText>
            </w:r>
            <w:r w:rsidRPr="00884186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="00C34290">
              <w:rPr>
                <w:rFonts w:asciiTheme="minorHAnsi" w:hAnsiTheme="minorHAnsi" w:cstheme="minorHAnsi"/>
                <w:noProof/>
                <w:lang w:val="en-GB"/>
              </w:rPr>
              <w:t>5</w:t>
            </w:r>
            <w:r w:rsidR="00666A38">
              <w:rPr>
                <w:rFonts w:asciiTheme="minorHAnsi" w:hAnsiTheme="minorHAnsi" w:cstheme="minorHAnsi"/>
                <w:noProof/>
                <w:lang w:val="en-GB"/>
              </w:rPr>
              <w:t>15</w:t>
            </w:r>
            <w:r w:rsidRPr="00884186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  <w:tc>
          <w:tcPr>
            <w:tcW w:w="3682" w:type="dxa"/>
            <w:gridSpan w:val="2"/>
            <w:shd w:val="clear" w:color="auto" w:fill="auto"/>
          </w:tcPr>
          <w:p w14:paraId="3E534A8B" w14:textId="77777777" w:rsidR="00BF04FE" w:rsidRDefault="00AE6C5E" w:rsidP="0020476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88418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What is the minimum monthly household income that you, in your circumstances, consider absolutely minimal</w:t>
            </w:r>
            <w:r w:rsidR="00BF04F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, in ETB/UGX</w:t>
            </w:r>
            <w:r w:rsidRPr="0088418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? </w:t>
            </w:r>
          </w:p>
          <w:p w14:paraId="44EBB7DC" w14:textId="49618C61" w:rsidR="00AE6C5E" w:rsidRPr="00884186" w:rsidRDefault="00AE6C5E" w:rsidP="00204768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88418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That is to say the absolute minimum to provide adequate food, housing and other basic necessities? </w:t>
            </w:r>
          </w:p>
        </w:tc>
        <w:tc>
          <w:tcPr>
            <w:tcW w:w="2699" w:type="dxa"/>
            <w:shd w:val="clear" w:color="auto" w:fill="auto"/>
          </w:tcPr>
          <w:p w14:paraId="21F951A2" w14:textId="77777777" w:rsidR="00AE6C5E" w:rsidRPr="00884186" w:rsidRDefault="00AE6C5E" w:rsidP="00204768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884186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|__|__|__|__|__|__| in </w:t>
            </w:r>
            <w:r w:rsidRPr="0088418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ETB</w:t>
            </w:r>
          </w:p>
          <w:p w14:paraId="74BD7E1A" w14:textId="77777777" w:rsidR="00AE6C5E" w:rsidRPr="00884186" w:rsidRDefault="00AE6C5E" w:rsidP="00204768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</w:pPr>
            <w:r w:rsidRPr="00884186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|__|__|__|__|__|__|__|__| in </w:t>
            </w:r>
            <w:r w:rsidRPr="0088418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UGX</w:t>
            </w:r>
          </w:p>
          <w:p w14:paraId="249BABE0" w14:textId="77777777" w:rsidR="00AE6C5E" w:rsidRPr="00884186" w:rsidRDefault="00AE6C5E" w:rsidP="00204768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884186">
              <w:rPr>
                <w:rFonts w:asciiTheme="minorHAnsi" w:hAnsiTheme="minorHAnsi" w:cstheme="minorHAnsi"/>
                <w:color w:val="000000" w:themeColor="text1"/>
                <w:sz w:val="20"/>
              </w:rPr>
              <w:t>Refusal</w:t>
            </w:r>
          </w:p>
          <w:p w14:paraId="031D70BE" w14:textId="77777777" w:rsidR="00AE6C5E" w:rsidRPr="00884186" w:rsidRDefault="00AE6C5E" w:rsidP="00204768">
            <w:pPr>
              <w:pStyle w:val="Default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shd w:val="clear" w:color="auto" w:fill="auto"/>
          </w:tcPr>
          <w:p w14:paraId="1B7ADDA0" w14:textId="77777777" w:rsidR="00AE6C5E" w:rsidRPr="00884186" w:rsidRDefault="00AE6C5E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8418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Max 6 digits</w:t>
            </w:r>
          </w:p>
          <w:p w14:paraId="53950A3C" w14:textId="77777777" w:rsidR="00AE6C5E" w:rsidRPr="00884186" w:rsidRDefault="00AE6C5E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17B678BD" w14:textId="77777777" w:rsidR="00AE6C5E" w:rsidRPr="00884186" w:rsidRDefault="00AE6C5E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8418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Max 8 digits</w:t>
            </w:r>
          </w:p>
          <w:p w14:paraId="4E42B570" w14:textId="77777777" w:rsidR="00AE6C5E" w:rsidRPr="00884186" w:rsidRDefault="00AE6C5E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70376E2A" w14:textId="77777777" w:rsidR="00AE6C5E" w:rsidRPr="00884186" w:rsidRDefault="00AE6C5E" w:rsidP="00204768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8418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859" w:type="dxa"/>
            <w:shd w:val="clear" w:color="auto" w:fill="auto"/>
          </w:tcPr>
          <w:p w14:paraId="198A315A" w14:textId="77777777" w:rsidR="00AE6C5E" w:rsidRPr="00884186" w:rsidRDefault="00AE6C5E" w:rsidP="00204768">
            <w:pPr>
              <w:pStyle w:val="Answcat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</w:tbl>
    <w:p w14:paraId="7DCCE014" w14:textId="77777777" w:rsidR="00553F90" w:rsidRDefault="00553F90">
      <w:pPr>
        <w:rPr>
          <w:b/>
          <w:bCs/>
          <w:color w:val="365F91"/>
          <w:sz w:val="36"/>
          <w:szCs w:val="36"/>
        </w:rPr>
      </w:pPr>
    </w:p>
    <w:p w14:paraId="13E50430" w14:textId="34770B04" w:rsidR="002C35EA" w:rsidRDefault="002C35EA">
      <w:pPr>
        <w:rPr>
          <w:b/>
          <w:bCs/>
          <w:color w:val="365F91"/>
          <w:sz w:val="36"/>
          <w:szCs w:val="36"/>
        </w:rPr>
      </w:pPr>
    </w:p>
    <w:tbl>
      <w:tblPr>
        <w:tblW w:w="9359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77"/>
        <w:gridCol w:w="3151"/>
        <w:gridCol w:w="2699"/>
        <w:gridCol w:w="1273"/>
        <w:gridCol w:w="859"/>
      </w:tblGrid>
      <w:tr w:rsidR="002C35EA" w:rsidRPr="00884186" w14:paraId="06B82787" w14:textId="77777777" w:rsidTr="00B24665">
        <w:trPr>
          <w:trHeight w:val="904"/>
        </w:trPr>
        <w:tc>
          <w:tcPr>
            <w:tcW w:w="1377" w:type="dxa"/>
            <w:shd w:val="clear" w:color="auto" w:fill="auto"/>
          </w:tcPr>
          <w:p w14:paraId="2612644B" w14:textId="0C301340" w:rsidR="002C35EA" w:rsidRPr="00884186" w:rsidRDefault="002C35EA" w:rsidP="0030340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lang w:val="en-GB"/>
              </w:rPr>
              <w:t>HHCOMMENT</w:t>
            </w:r>
          </w:p>
        </w:tc>
        <w:tc>
          <w:tcPr>
            <w:tcW w:w="3151" w:type="dxa"/>
            <w:shd w:val="clear" w:color="auto" w:fill="auto"/>
          </w:tcPr>
          <w:p w14:paraId="15CA92DB" w14:textId="77F79341" w:rsidR="002C35EA" w:rsidRPr="00884186" w:rsidRDefault="002C35EA" w:rsidP="0030340C">
            <w:pPr>
              <w:pStyle w:val="Defaul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Please write your observations and remarks about the household and the interview. </w:t>
            </w:r>
          </w:p>
        </w:tc>
        <w:tc>
          <w:tcPr>
            <w:tcW w:w="2699" w:type="dxa"/>
            <w:shd w:val="clear" w:color="auto" w:fill="auto"/>
          </w:tcPr>
          <w:p w14:paraId="083DBE94" w14:textId="3B0A7909" w:rsidR="002C35EA" w:rsidRPr="00884186" w:rsidRDefault="002C35EA" w:rsidP="00B24665">
            <w:pPr>
              <w:pStyle w:val="Answer"/>
              <w:keepNext/>
              <w:spacing w:after="120"/>
              <w:outlineLvl w:val="1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________________________________________________________________________</w:t>
            </w:r>
          </w:p>
        </w:tc>
        <w:tc>
          <w:tcPr>
            <w:tcW w:w="1273" w:type="dxa"/>
            <w:shd w:val="clear" w:color="auto" w:fill="auto"/>
          </w:tcPr>
          <w:p w14:paraId="5D486B49" w14:textId="76F7F275" w:rsidR="002C35EA" w:rsidRPr="00884186" w:rsidRDefault="002C35EA" w:rsidP="0030340C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9" w:type="dxa"/>
            <w:shd w:val="clear" w:color="auto" w:fill="auto"/>
          </w:tcPr>
          <w:p w14:paraId="3E48B798" w14:textId="77777777" w:rsidR="002C35EA" w:rsidRPr="00884186" w:rsidRDefault="002C35EA" w:rsidP="0030340C">
            <w:pPr>
              <w:pStyle w:val="Answcat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</w:tbl>
    <w:p w14:paraId="55EE670D" w14:textId="77777777" w:rsidR="002C35EA" w:rsidRDefault="002C35EA">
      <w:pPr>
        <w:rPr>
          <w:b/>
          <w:bCs/>
          <w:color w:val="365F91"/>
          <w:sz w:val="36"/>
          <w:szCs w:val="36"/>
        </w:rPr>
      </w:pPr>
    </w:p>
    <w:sectPr w:rsidR="002C35EA" w:rsidSect="00BF13B0">
      <w:pgSz w:w="11907" w:h="16840" w:code="9"/>
      <w:pgMar w:top="1440" w:right="141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C95FC" w14:textId="77777777" w:rsidR="007B30C1" w:rsidRDefault="007B30C1">
      <w:r>
        <w:separator/>
      </w:r>
    </w:p>
  </w:endnote>
  <w:endnote w:type="continuationSeparator" w:id="0">
    <w:p w14:paraId="18F9AABE" w14:textId="77777777" w:rsidR="007B30C1" w:rsidRDefault="007B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6EED" w14:textId="77777777" w:rsidR="008352FD" w:rsidRDefault="008352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5143AB9" w14:textId="77777777" w:rsidR="008352FD" w:rsidRDefault="008352FD">
    <w:pPr>
      <w:pStyle w:val="Footer"/>
    </w:pPr>
  </w:p>
  <w:p w14:paraId="341DAB61" w14:textId="77777777" w:rsidR="008352FD" w:rsidRDefault="008352FD"/>
  <w:p w14:paraId="71447410" w14:textId="41C19504" w:rsidR="008352FD" w:rsidRDefault="008352FD">
    <w:pPr>
      <w:pStyle w:val="Footer"/>
    </w:pPr>
    <w:proofErr w:type="spellStart"/>
    <w:r>
      <w:t>Fafo</w:t>
    </w:r>
    <w:proofErr w:type="spellEnd"/>
    <w:r>
      <w:t xml:space="preserve"> / SPRC – Jordan/ </w:t>
    </w: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4E57F0">
      <w:rPr>
        <w:noProof/>
        <w:snapToGrid w:val="0"/>
      </w:rPr>
      <w:t>Household Questionnaire-2021-12-24.docx</w:t>
    </w:r>
    <w:r>
      <w:rPr>
        <w:snapToGrid w:val="0"/>
      </w:rPr>
      <w:fldChar w:fldCharType="end"/>
    </w:r>
    <w:r>
      <w:rPr>
        <w:snapToGrid w:val="0"/>
      </w:rPr>
      <w:t xml:space="preserve"> / Ver. date: </w:t>
    </w:r>
    <w:r>
      <w:rPr>
        <w:snapToGrid w:val="0"/>
      </w:rPr>
      <w:fldChar w:fldCharType="begin"/>
    </w:r>
    <w:r>
      <w:rPr>
        <w:snapToGrid w:val="0"/>
      </w:rPr>
      <w:instrText xml:space="preserve"> SAVEDATE \@ "dd MMM yy" \* MERGEFORMAT </w:instrText>
    </w:r>
    <w:r>
      <w:rPr>
        <w:snapToGrid w:val="0"/>
      </w:rPr>
      <w:fldChar w:fldCharType="separate"/>
    </w:r>
    <w:r w:rsidR="006D48CA">
      <w:rPr>
        <w:noProof/>
        <w:snapToGrid w:val="0"/>
      </w:rPr>
      <w:t>25 Jan 22</w:t>
    </w:r>
    <w:r>
      <w:rPr>
        <w:snapToGrid w:val="0"/>
      </w:rPr>
      <w:fldChar w:fldCharType="end"/>
    </w:r>
    <w:r>
      <w:tab/>
    </w:r>
    <w:r>
      <w:tab/>
    </w:r>
    <w:r>
      <w:tab/>
    </w:r>
    <w:r>
      <w:tab/>
      <w:t xml:space="preserve">Print date: </w:t>
    </w:r>
    <w:r>
      <w:fldChar w:fldCharType="begin"/>
    </w:r>
    <w:r>
      <w:instrText xml:space="preserve"> PRINTDATE \@ "dd MMM yy" \* MERGEFORMAT </w:instrText>
    </w:r>
    <w:r>
      <w:fldChar w:fldCharType="separate"/>
    </w:r>
    <w:r w:rsidR="004E57F0">
      <w:rPr>
        <w:noProof/>
      </w:rPr>
      <w:t>24 Dec 21</w:t>
    </w:r>
    <w:r>
      <w:rPr>
        <w:noProof/>
      </w:rPr>
      <w:fldChar w:fldCharType="end"/>
    </w:r>
    <w:r>
      <w:t xml:space="preserve"> /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</w:p>
  <w:p w14:paraId="6A25831F" w14:textId="77777777" w:rsidR="008352FD" w:rsidRDefault="008352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647330"/>
      <w:docPartObj>
        <w:docPartGallery w:val="Page Numbers (Bottom of Page)"/>
        <w:docPartUnique/>
      </w:docPartObj>
    </w:sdtPr>
    <w:sdtEndPr/>
    <w:sdtContent>
      <w:p w14:paraId="4FE3AFF2" w14:textId="595664D8" w:rsidR="008352FD" w:rsidRDefault="008352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767A" w14:textId="77777777" w:rsidR="007B30C1" w:rsidRDefault="007B30C1">
      <w:r>
        <w:separator/>
      </w:r>
    </w:p>
  </w:footnote>
  <w:footnote w:type="continuationSeparator" w:id="0">
    <w:p w14:paraId="7379940D" w14:textId="77777777" w:rsidR="007B30C1" w:rsidRDefault="007B3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F050" w14:textId="77777777" w:rsidR="008352FD" w:rsidRDefault="000A720A">
    <w:pPr>
      <w:pStyle w:val="Header"/>
    </w:pPr>
    <w:r>
      <w:rPr>
        <w:noProof/>
      </w:rPr>
      <w:pict w14:anchorId="4C0E56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84697" o:spid="_x0000_s1051" type="#_x0000_t136" style="position:absolute;margin-left:0;margin-top:0;width:456.7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B66D" w14:textId="77777777" w:rsidR="008352FD" w:rsidRDefault="000A720A">
    <w:pPr>
      <w:pStyle w:val="Header"/>
    </w:pPr>
    <w:r>
      <w:rPr>
        <w:noProof/>
      </w:rPr>
      <w:pict w14:anchorId="5D2B08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84698" o:spid="_x0000_s1052" type="#_x0000_t136" style="position:absolute;margin-left:0;margin-top:0;width:456.7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8238" w14:textId="77777777" w:rsidR="008352FD" w:rsidRDefault="000A720A">
    <w:pPr>
      <w:pStyle w:val="Header"/>
    </w:pPr>
    <w:r>
      <w:rPr>
        <w:noProof/>
      </w:rPr>
      <w:pict w14:anchorId="56F362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84696" o:spid="_x0000_s1050" type="#_x0000_t136" style="position:absolute;margin-left:0;margin-top:0;width:456.7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24D"/>
    <w:multiLevelType w:val="hybridMultilevel"/>
    <w:tmpl w:val="CB68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2F2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46A5274"/>
    <w:multiLevelType w:val="hybridMultilevel"/>
    <w:tmpl w:val="FB62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E0F44"/>
    <w:multiLevelType w:val="hybridMultilevel"/>
    <w:tmpl w:val="83D88568"/>
    <w:lvl w:ilvl="0" w:tplc="052830C6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D3FE2"/>
    <w:multiLevelType w:val="hybridMultilevel"/>
    <w:tmpl w:val="4C8851E8"/>
    <w:lvl w:ilvl="0" w:tplc="1F3496CA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2A2623"/>
    <w:multiLevelType w:val="hybridMultilevel"/>
    <w:tmpl w:val="F094F4C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710F5"/>
    <w:multiLevelType w:val="hybridMultilevel"/>
    <w:tmpl w:val="64F0E3B0"/>
    <w:lvl w:ilvl="0" w:tplc="741E1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6415D"/>
    <w:multiLevelType w:val="hybridMultilevel"/>
    <w:tmpl w:val="26DAE7C0"/>
    <w:lvl w:ilvl="0" w:tplc="9CFC08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2E4A"/>
    <w:multiLevelType w:val="hybridMultilevel"/>
    <w:tmpl w:val="FEA23236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CB46DF"/>
    <w:multiLevelType w:val="hybridMultilevel"/>
    <w:tmpl w:val="55646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8466B"/>
    <w:multiLevelType w:val="hybridMultilevel"/>
    <w:tmpl w:val="C040C82A"/>
    <w:lvl w:ilvl="0" w:tplc="AB28959A">
      <w:start w:val="2"/>
      <w:numFmt w:val="bullet"/>
      <w:lvlText w:val=""/>
      <w:lvlJc w:val="left"/>
      <w:pPr>
        <w:ind w:left="720" w:hanging="360"/>
      </w:pPr>
      <w:rPr>
        <w:rFonts w:ascii="Wingdings" w:eastAsia="SimSu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NzQyNDc2NjA3MDFS0lEKTi0uzszPAykwNKoFAIfsI6AtAAAA"/>
  </w:docVars>
  <w:rsids>
    <w:rsidRoot w:val="0052261E"/>
    <w:rsid w:val="000000FE"/>
    <w:rsid w:val="00000E7C"/>
    <w:rsid w:val="00001220"/>
    <w:rsid w:val="00001C7D"/>
    <w:rsid w:val="00002FDF"/>
    <w:rsid w:val="000049B6"/>
    <w:rsid w:val="00004B02"/>
    <w:rsid w:val="00004B3E"/>
    <w:rsid w:val="00004CB0"/>
    <w:rsid w:val="0000584B"/>
    <w:rsid w:val="00005C42"/>
    <w:rsid w:val="00006758"/>
    <w:rsid w:val="000072CD"/>
    <w:rsid w:val="000102E7"/>
    <w:rsid w:val="000104FB"/>
    <w:rsid w:val="0001093A"/>
    <w:rsid w:val="00010BB4"/>
    <w:rsid w:val="00010DCC"/>
    <w:rsid w:val="00011DB8"/>
    <w:rsid w:val="0001254C"/>
    <w:rsid w:val="00013003"/>
    <w:rsid w:val="0001383C"/>
    <w:rsid w:val="0001439C"/>
    <w:rsid w:val="000143FE"/>
    <w:rsid w:val="00014DD2"/>
    <w:rsid w:val="00014FC5"/>
    <w:rsid w:val="00015149"/>
    <w:rsid w:val="000152E8"/>
    <w:rsid w:val="000153CF"/>
    <w:rsid w:val="00015401"/>
    <w:rsid w:val="00015B40"/>
    <w:rsid w:val="0001665C"/>
    <w:rsid w:val="000173B0"/>
    <w:rsid w:val="00020257"/>
    <w:rsid w:val="00020EAE"/>
    <w:rsid w:val="000211C6"/>
    <w:rsid w:val="00021220"/>
    <w:rsid w:val="000215CF"/>
    <w:rsid w:val="00021F5C"/>
    <w:rsid w:val="000233E5"/>
    <w:rsid w:val="000234B1"/>
    <w:rsid w:val="00023D39"/>
    <w:rsid w:val="00023F65"/>
    <w:rsid w:val="000240AF"/>
    <w:rsid w:val="000241EA"/>
    <w:rsid w:val="000242A6"/>
    <w:rsid w:val="0002451A"/>
    <w:rsid w:val="00024B3B"/>
    <w:rsid w:val="00024D23"/>
    <w:rsid w:val="000260DD"/>
    <w:rsid w:val="000267A4"/>
    <w:rsid w:val="0002697F"/>
    <w:rsid w:val="00026DEE"/>
    <w:rsid w:val="00026EDF"/>
    <w:rsid w:val="000270A4"/>
    <w:rsid w:val="0002720F"/>
    <w:rsid w:val="00027359"/>
    <w:rsid w:val="0002799E"/>
    <w:rsid w:val="00027E98"/>
    <w:rsid w:val="00030108"/>
    <w:rsid w:val="00030651"/>
    <w:rsid w:val="0003146D"/>
    <w:rsid w:val="000320AF"/>
    <w:rsid w:val="00033741"/>
    <w:rsid w:val="00033E8F"/>
    <w:rsid w:val="000341ED"/>
    <w:rsid w:val="000351EB"/>
    <w:rsid w:val="00035277"/>
    <w:rsid w:val="000354C7"/>
    <w:rsid w:val="00036060"/>
    <w:rsid w:val="0003692E"/>
    <w:rsid w:val="0003762C"/>
    <w:rsid w:val="00037A49"/>
    <w:rsid w:val="00040606"/>
    <w:rsid w:val="0004128F"/>
    <w:rsid w:val="00041480"/>
    <w:rsid w:val="00041CAF"/>
    <w:rsid w:val="00041CE0"/>
    <w:rsid w:val="00041EA6"/>
    <w:rsid w:val="000422A0"/>
    <w:rsid w:val="00042C95"/>
    <w:rsid w:val="00043056"/>
    <w:rsid w:val="00043162"/>
    <w:rsid w:val="00043E2F"/>
    <w:rsid w:val="00044992"/>
    <w:rsid w:val="000449B6"/>
    <w:rsid w:val="00045572"/>
    <w:rsid w:val="000464D5"/>
    <w:rsid w:val="000474A2"/>
    <w:rsid w:val="00050EC1"/>
    <w:rsid w:val="000517F7"/>
    <w:rsid w:val="00051D25"/>
    <w:rsid w:val="00051E4D"/>
    <w:rsid w:val="00051FB7"/>
    <w:rsid w:val="00052743"/>
    <w:rsid w:val="00053849"/>
    <w:rsid w:val="00053DB5"/>
    <w:rsid w:val="00054074"/>
    <w:rsid w:val="000540E8"/>
    <w:rsid w:val="000553EB"/>
    <w:rsid w:val="00055427"/>
    <w:rsid w:val="000556E2"/>
    <w:rsid w:val="00057345"/>
    <w:rsid w:val="000606AE"/>
    <w:rsid w:val="00060786"/>
    <w:rsid w:val="000607CB"/>
    <w:rsid w:val="00060FF9"/>
    <w:rsid w:val="00061C46"/>
    <w:rsid w:val="0006267D"/>
    <w:rsid w:val="000629A3"/>
    <w:rsid w:val="00064CEE"/>
    <w:rsid w:val="00065320"/>
    <w:rsid w:val="000659C2"/>
    <w:rsid w:val="00065CE6"/>
    <w:rsid w:val="00065D66"/>
    <w:rsid w:val="000667ED"/>
    <w:rsid w:val="00066C2F"/>
    <w:rsid w:val="00066CDC"/>
    <w:rsid w:val="00066F41"/>
    <w:rsid w:val="000675A7"/>
    <w:rsid w:val="0006772A"/>
    <w:rsid w:val="000700A8"/>
    <w:rsid w:val="00070993"/>
    <w:rsid w:val="00071193"/>
    <w:rsid w:val="000712E1"/>
    <w:rsid w:val="000721DA"/>
    <w:rsid w:val="000766C3"/>
    <w:rsid w:val="00076779"/>
    <w:rsid w:val="00080F23"/>
    <w:rsid w:val="0008150A"/>
    <w:rsid w:val="000818E5"/>
    <w:rsid w:val="00081979"/>
    <w:rsid w:val="00082635"/>
    <w:rsid w:val="00083329"/>
    <w:rsid w:val="000859A4"/>
    <w:rsid w:val="00086C2A"/>
    <w:rsid w:val="000879CA"/>
    <w:rsid w:val="00091540"/>
    <w:rsid w:val="00091BA5"/>
    <w:rsid w:val="00091BBF"/>
    <w:rsid w:val="00092051"/>
    <w:rsid w:val="00094171"/>
    <w:rsid w:val="000956BB"/>
    <w:rsid w:val="000962C3"/>
    <w:rsid w:val="0009657B"/>
    <w:rsid w:val="000966D3"/>
    <w:rsid w:val="00096B81"/>
    <w:rsid w:val="000972BF"/>
    <w:rsid w:val="00097559"/>
    <w:rsid w:val="0009769C"/>
    <w:rsid w:val="0009780B"/>
    <w:rsid w:val="000A09CC"/>
    <w:rsid w:val="000A10AC"/>
    <w:rsid w:val="000A2553"/>
    <w:rsid w:val="000A2F7A"/>
    <w:rsid w:val="000A3004"/>
    <w:rsid w:val="000A3C89"/>
    <w:rsid w:val="000A436C"/>
    <w:rsid w:val="000A46FC"/>
    <w:rsid w:val="000A4BEC"/>
    <w:rsid w:val="000A54EC"/>
    <w:rsid w:val="000A5F9A"/>
    <w:rsid w:val="000A60BD"/>
    <w:rsid w:val="000A6E9A"/>
    <w:rsid w:val="000A720A"/>
    <w:rsid w:val="000A75F8"/>
    <w:rsid w:val="000B0658"/>
    <w:rsid w:val="000B0B9C"/>
    <w:rsid w:val="000B142F"/>
    <w:rsid w:val="000B16B3"/>
    <w:rsid w:val="000B1CA9"/>
    <w:rsid w:val="000B1D8D"/>
    <w:rsid w:val="000B303D"/>
    <w:rsid w:val="000B3467"/>
    <w:rsid w:val="000B368C"/>
    <w:rsid w:val="000B524C"/>
    <w:rsid w:val="000B6037"/>
    <w:rsid w:val="000B66AE"/>
    <w:rsid w:val="000B7906"/>
    <w:rsid w:val="000B79F5"/>
    <w:rsid w:val="000C023B"/>
    <w:rsid w:val="000C0C72"/>
    <w:rsid w:val="000C1219"/>
    <w:rsid w:val="000C1DDF"/>
    <w:rsid w:val="000C25C8"/>
    <w:rsid w:val="000C2915"/>
    <w:rsid w:val="000C2A94"/>
    <w:rsid w:val="000C3100"/>
    <w:rsid w:val="000C3682"/>
    <w:rsid w:val="000C3842"/>
    <w:rsid w:val="000C62CE"/>
    <w:rsid w:val="000C6DA3"/>
    <w:rsid w:val="000D0011"/>
    <w:rsid w:val="000D0403"/>
    <w:rsid w:val="000D0452"/>
    <w:rsid w:val="000D14DF"/>
    <w:rsid w:val="000D25FA"/>
    <w:rsid w:val="000D2C1E"/>
    <w:rsid w:val="000D3134"/>
    <w:rsid w:val="000D3AA3"/>
    <w:rsid w:val="000D3BA0"/>
    <w:rsid w:val="000D5240"/>
    <w:rsid w:val="000D6989"/>
    <w:rsid w:val="000D6B79"/>
    <w:rsid w:val="000D7307"/>
    <w:rsid w:val="000D7CB9"/>
    <w:rsid w:val="000D7E45"/>
    <w:rsid w:val="000E0262"/>
    <w:rsid w:val="000E0FA2"/>
    <w:rsid w:val="000E1430"/>
    <w:rsid w:val="000E1AFD"/>
    <w:rsid w:val="000E1FE3"/>
    <w:rsid w:val="000E22A3"/>
    <w:rsid w:val="000E39B1"/>
    <w:rsid w:val="000E3EEF"/>
    <w:rsid w:val="000E554A"/>
    <w:rsid w:val="000E5B6C"/>
    <w:rsid w:val="000E65F5"/>
    <w:rsid w:val="000E6994"/>
    <w:rsid w:val="000E7EEA"/>
    <w:rsid w:val="000E7F94"/>
    <w:rsid w:val="000F01F6"/>
    <w:rsid w:val="000F05C9"/>
    <w:rsid w:val="000F05F6"/>
    <w:rsid w:val="000F0B20"/>
    <w:rsid w:val="000F1A22"/>
    <w:rsid w:val="000F1FB0"/>
    <w:rsid w:val="000F1FEC"/>
    <w:rsid w:val="000F21BF"/>
    <w:rsid w:val="000F27CB"/>
    <w:rsid w:val="000F28D6"/>
    <w:rsid w:val="000F2B46"/>
    <w:rsid w:val="000F361F"/>
    <w:rsid w:val="000F3897"/>
    <w:rsid w:val="000F3964"/>
    <w:rsid w:val="000F3D2A"/>
    <w:rsid w:val="000F47C7"/>
    <w:rsid w:val="000F5DA3"/>
    <w:rsid w:val="000F5FEF"/>
    <w:rsid w:val="000F6173"/>
    <w:rsid w:val="000F6253"/>
    <w:rsid w:val="000F79F1"/>
    <w:rsid w:val="0010070D"/>
    <w:rsid w:val="00100896"/>
    <w:rsid w:val="001011A0"/>
    <w:rsid w:val="001012A3"/>
    <w:rsid w:val="00101FDD"/>
    <w:rsid w:val="00102069"/>
    <w:rsid w:val="00102627"/>
    <w:rsid w:val="00102CE3"/>
    <w:rsid w:val="00103D50"/>
    <w:rsid w:val="00103ED7"/>
    <w:rsid w:val="00104212"/>
    <w:rsid w:val="00104BC5"/>
    <w:rsid w:val="00104DBB"/>
    <w:rsid w:val="001053B4"/>
    <w:rsid w:val="00105C8B"/>
    <w:rsid w:val="00106D01"/>
    <w:rsid w:val="00106FEB"/>
    <w:rsid w:val="00107A69"/>
    <w:rsid w:val="00110AB4"/>
    <w:rsid w:val="00111CD6"/>
    <w:rsid w:val="001131A5"/>
    <w:rsid w:val="00113C87"/>
    <w:rsid w:val="001140E6"/>
    <w:rsid w:val="001148A3"/>
    <w:rsid w:val="00114D3D"/>
    <w:rsid w:val="00114E9B"/>
    <w:rsid w:val="001154F4"/>
    <w:rsid w:val="001157B3"/>
    <w:rsid w:val="00116053"/>
    <w:rsid w:val="00116080"/>
    <w:rsid w:val="00117E08"/>
    <w:rsid w:val="00117FF2"/>
    <w:rsid w:val="00120342"/>
    <w:rsid w:val="00120677"/>
    <w:rsid w:val="0012162E"/>
    <w:rsid w:val="001216B3"/>
    <w:rsid w:val="0012457A"/>
    <w:rsid w:val="00124828"/>
    <w:rsid w:val="001248EA"/>
    <w:rsid w:val="00124D45"/>
    <w:rsid w:val="00124FA9"/>
    <w:rsid w:val="001261D7"/>
    <w:rsid w:val="001261E4"/>
    <w:rsid w:val="0013051B"/>
    <w:rsid w:val="0013123D"/>
    <w:rsid w:val="00132FE1"/>
    <w:rsid w:val="00134F83"/>
    <w:rsid w:val="001355AD"/>
    <w:rsid w:val="00135F63"/>
    <w:rsid w:val="00136361"/>
    <w:rsid w:val="001375B9"/>
    <w:rsid w:val="00137A26"/>
    <w:rsid w:val="00137CD5"/>
    <w:rsid w:val="00137F91"/>
    <w:rsid w:val="00140D4D"/>
    <w:rsid w:val="001413A0"/>
    <w:rsid w:val="00141EC9"/>
    <w:rsid w:val="0014205E"/>
    <w:rsid w:val="00142B7E"/>
    <w:rsid w:val="00143F7A"/>
    <w:rsid w:val="001444AB"/>
    <w:rsid w:val="001451F3"/>
    <w:rsid w:val="0014670F"/>
    <w:rsid w:val="00146F91"/>
    <w:rsid w:val="00146FE7"/>
    <w:rsid w:val="00147003"/>
    <w:rsid w:val="001474A1"/>
    <w:rsid w:val="00147923"/>
    <w:rsid w:val="00147CE7"/>
    <w:rsid w:val="00150935"/>
    <w:rsid w:val="00150A41"/>
    <w:rsid w:val="0015130F"/>
    <w:rsid w:val="001515A5"/>
    <w:rsid w:val="00152FF6"/>
    <w:rsid w:val="00153AAA"/>
    <w:rsid w:val="00153BFF"/>
    <w:rsid w:val="00154CEF"/>
    <w:rsid w:val="001557F1"/>
    <w:rsid w:val="00156000"/>
    <w:rsid w:val="00160287"/>
    <w:rsid w:val="00160BE1"/>
    <w:rsid w:val="0016112B"/>
    <w:rsid w:val="001616B3"/>
    <w:rsid w:val="00161A19"/>
    <w:rsid w:val="00163805"/>
    <w:rsid w:val="00163C8D"/>
    <w:rsid w:val="00163DF9"/>
    <w:rsid w:val="001653AC"/>
    <w:rsid w:val="00166460"/>
    <w:rsid w:val="0016700D"/>
    <w:rsid w:val="001670D0"/>
    <w:rsid w:val="001679E6"/>
    <w:rsid w:val="00167BD8"/>
    <w:rsid w:val="00167DF4"/>
    <w:rsid w:val="001702C8"/>
    <w:rsid w:val="00170DF4"/>
    <w:rsid w:val="00171518"/>
    <w:rsid w:val="00171691"/>
    <w:rsid w:val="001722C2"/>
    <w:rsid w:val="00172396"/>
    <w:rsid w:val="001730D9"/>
    <w:rsid w:val="00173D77"/>
    <w:rsid w:val="00174F19"/>
    <w:rsid w:val="00175315"/>
    <w:rsid w:val="00176C46"/>
    <w:rsid w:val="00177BA3"/>
    <w:rsid w:val="00177D5B"/>
    <w:rsid w:val="00180E1C"/>
    <w:rsid w:val="00181086"/>
    <w:rsid w:val="001811DE"/>
    <w:rsid w:val="00181CBF"/>
    <w:rsid w:val="001820B4"/>
    <w:rsid w:val="00182604"/>
    <w:rsid w:val="001835D8"/>
    <w:rsid w:val="001837B0"/>
    <w:rsid w:val="00183872"/>
    <w:rsid w:val="00183A61"/>
    <w:rsid w:val="0018440C"/>
    <w:rsid w:val="001851A9"/>
    <w:rsid w:val="001855DA"/>
    <w:rsid w:val="00186B99"/>
    <w:rsid w:val="001874DD"/>
    <w:rsid w:val="00187984"/>
    <w:rsid w:val="00187E12"/>
    <w:rsid w:val="00190985"/>
    <w:rsid w:val="00190F9D"/>
    <w:rsid w:val="001927F8"/>
    <w:rsid w:val="00195BC0"/>
    <w:rsid w:val="001963A7"/>
    <w:rsid w:val="001964B4"/>
    <w:rsid w:val="001A0012"/>
    <w:rsid w:val="001A0775"/>
    <w:rsid w:val="001A0E71"/>
    <w:rsid w:val="001A0FB3"/>
    <w:rsid w:val="001A1B6B"/>
    <w:rsid w:val="001A20A2"/>
    <w:rsid w:val="001A2A7A"/>
    <w:rsid w:val="001A2F15"/>
    <w:rsid w:val="001A3B58"/>
    <w:rsid w:val="001A430E"/>
    <w:rsid w:val="001A5E2D"/>
    <w:rsid w:val="001A6254"/>
    <w:rsid w:val="001A6F07"/>
    <w:rsid w:val="001A7210"/>
    <w:rsid w:val="001A75C3"/>
    <w:rsid w:val="001B000E"/>
    <w:rsid w:val="001B030F"/>
    <w:rsid w:val="001B0525"/>
    <w:rsid w:val="001B09FA"/>
    <w:rsid w:val="001B106F"/>
    <w:rsid w:val="001B1254"/>
    <w:rsid w:val="001B1415"/>
    <w:rsid w:val="001B2886"/>
    <w:rsid w:val="001B39F0"/>
    <w:rsid w:val="001B577A"/>
    <w:rsid w:val="001B6235"/>
    <w:rsid w:val="001B6DAB"/>
    <w:rsid w:val="001B6FC5"/>
    <w:rsid w:val="001B713A"/>
    <w:rsid w:val="001C0275"/>
    <w:rsid w:val="001C17CF"/>
    <w:rsid w:val="001C1AA2"/>
    <w:rsid w:val="001C1D5C"/>
    <w:rsid w:val="001C24AD"/>
    <w:rsid w:val="001C2CB9"/>
    <w:rsid w:val="001C4292"/>
    <w:rsid w:val="001C42AE"/>
    <w:rsid w:val="001C5911"/>
    <w:rsid w:val="001C5CD8"/>
    <w:rsid w:val="001D002E"/>
    <w:rsid w:val="001D040A"/>
    <w:rsid w:val="001D239D"/>
    <w:rsid w:val="001D29C6"/>
    <w:rsid w:val="001D2A89"/>
    <w:rsid w:val="001D3D80"/>
    <w:rsid w:val="001D4729"/>
    <w:rsid w:val="001D48DE"/>
    <w:rsid w:val="001D4A8C"/>
    <w:rsid w:val="001D4CBD"/>
    <w:rsid w:val="001D4D70"/>
    <w:rsid w:val="001D4D94"/>
    <w:rsid w:val="001D52C4"/>
    <w:rsid w:val="001D57D9"/>
    <w:rsid w:val="001D58C0"/>
    <w:rsid w:val="001D5ED5"/>
    <w:rsid w:val="001D6F21"/>
    <w:rsid w:val="001D6FFB"/>
    <w:rsid w:val="001E03A9"/>
    <w:rsid w:val="001E0DF8"/>
    <w:rsid w:val="001E149B"/>
    <w:rsid w:val="001E1553"/>
    <w:rsid w:val="001E22B9"/>
    <w:rsid w:val="001E28A4"/>
    <w:rsid w:val="001E2EEF"/>
    <w:rsid w:val="001E314D"/>
    <w:rsid w:val="001E33F0"/>
    <w:rsid w:val="001E379A"/>
    <w:rsid w:val="001E4335"/>
    <w:rsid w:val="001E48AB"/>
    <w:rsid w:val="001E5338"/>
    <w:rsid w:val="001E5641"/>
    <w:rsid w:val="001E5922"/>
    <w:rsid w:val="001E5B97"/>
    <w:rsid w:val="001E6DC3"/>
    <w:rsid w:val="001E7983"/>
    <w:rsid w:val="001F04B7"/>
    <w:rsid w:val="001F0E92"/>
    <w:rsid w:val="001F3339"/>
    <w:rsid w:val="001F3447"/>
    <w:rsid w:val="001F372C"/>
    <w:rsid w:val="001F382E"/>
    <w:rsid w:val="001F4A9E"/>
    <w:rsid w:val="001F4E8C"/>
    <w:rsid w:val="001F5DF7"/>
    <w:rsid w:val="001F5F85"/>
    <w:rsid w:val="001F603C"/>
    <w:rsid w:val="001F6A6C"/>
    <w:rsid w:val="001F7441"/>
    <w:rsid w:val="001F7603"/>
    <w:rsid w:val="001F7612"/>
    <w:rsid w:val="001F7DB9"/>
    <w:rsid w:val="002002A4"/>
    <w:rsid w:val="00201905"/>
    <w:rsid w:val="00201B95"/>
    <w:rsid w:val="00201C64"/>
    <w:rsid w:val="0020264A"/>
    <w:rsid w:val="00202C18"/>
    <w:rsid w:val="0020353D"/>
    <w:rsid w:val="00203A89"/>
    <w:rsid w:val="002053B0"/>
    <w:rsid w:val="00205794"/>
    <w:rsid w:val="0020689C"/>
    <w:rsid w:val="0020789F"/>
    <w:rsid w:val="00207911"/>
    <w:rsid w:val="00207D3B"/>
    <w:rsid w:val="002102CA"/>
    <w:rsid w:val="00211067"/>
    <w:rsid w:val="0021119E"/>
    <w:rsid w:val="00211EEA"/>
    <w:rsid w:val="00212307"/>
    <w:rsid w:val="00212562"/>
    <w:rsid w:val="0021265B"/>
    <w:rsid w:val="00212B5E"/>
    <w:rsid w:val="00212E13"/>
    <w:rsid w:val="00212FCD"/>
    <w:rsid w:val="00214081"/>
    <w:rsid w:val="00214541"/>
    <w:rsid w:val="00216451"/>
    <w:rsid w:val="00217860"/>
    <w:rsid w:val="0022047B"/>
    <w:rsid w:val="00220C8C"/>
    <w:rsid w:val="00221832"/>
    <w:rsid w:val="002229AD"/>
    <w:rsid w:val="00222C62"/>
    <w:rsid w:val="00222D7F"/>
    <w:rsid w:val="002239CD"/>
    <w:rsid w:val="002244E2"/>
    <w:rsid w:val="00224808"/>
    <w:rsid w:val="00226413"/>
    <w:rsid w:val="0022647E"/>
    <w:rsid w:val="00230391"/>
    <w:rsid w:val="002305BA"/>
    <w:rsid w:val="0023175C"/>
    <w:rsid w:val="0023274C"/>
    <w:rsid w:val="00232984"/>
    <w:rsid w:val="00232E70"/>
    <w:rsid w:val="00233064"/>
    <w:rsid w:val="00233576"/>
    <w:rsid w:val="002336DA"/>
    <w:rsid w:val="0023400F"/>
    <w:rsid w:val="00234437"/>
    <w:rsid w:val="002346EE"/>
    <w:rsid w:val="0023541A"/>
    <w:rsid w:val="0023607F"/>
    <w:rsid w:val="002368C0"/>
    <w:rsid w:val="00237054"/>
    <w:rsid w:val="0023767F"/>
    <w:rsid w:val="00237FB2"/>
    <w:rsid w:val="00240282"/>
    <w:rsid w:val="002406A7"/>
    <w:rsid w:val="00241E15"/>
    <w:rsid w:val="00241F98"/>
    <w:rsid w:val="0024245B"/>
    <w:rsid w:val="0024330C"/>
    <w:rsid w:val="002439D1"/>
    <w:rsid w:val="00243A47"/>
    <w:rsid w:val="00243EBF"/>
    <w:rsid w:val="00244029"/>
    <w:rsid w:val="00244286"/>
    <w:rsid w:val="00244E1B"/>
    <w:rsid w:val="00245343"/>
    <w:rsid w:val="002455A1"/>
    <w:rsid w:val="002459CC"/>
    <w:rsid w:val="00245D84"/>
    <w:rsid w:val="00245F49"/>
    <w:rsid w:val="00246273"/>
    <w:rsid w:val="00247238"/>
    <w:rsid w:val="002472F4"/>
    <w:rsid w:val="002478C3"/>
    <w:rsid w:val="002502E4"/>
    <w:rsid w:val="002509DE"/>
    <w:rsid w:val="00250F3E"/>
    <w:rsid w:val="00251AA8"/>
    <w:rsid w:val="00251C0E"/>
    <w:rsid w:val="002542CE"/>
    <w:rsid w:val="00254361"/>
    <w:rsid w:val="00254704"/>
    <w:rsid w:val="002558E3"/>
    <w:rsid w:val="00256189"/>
    <w:rsid w:val="00256752"/>
    <w:rsid w:val="00256DBC"/>
    <w:rsid w:val="0025712D"/>
    <w:rsid w:val="00257723"/>
    <w:rsid w:val="00260117"/>
    <w:rsid w:val="0026026A"/>
    <w:rsid w:val="002602A3"/>
    <w:rsid w:val="00260988"/>
    <w:rsid w:val="00260C4C"/>
    <w:rsid w:val="00260F57"/>
    <w:rsid w:val="00261032"/>
    <w:rsid w:val="00262349"/>
    <w:rsid w:val="002626EB"/>
    <w:rsid w:val="0026356D"/>
    <w:rsid w:val="002647E3"/>
    <w:rsid w:val="00265C0E"/>
    <w:rsid w:val="00265C2E"/>
    <w:rsid w:val="00265D08"/>
    <w:rsid w:val="002670A4"/>
    <w:rsid w:val="0026753C"/>
    <w:rsid w:val="00267589"/>
    <w:rsid w:val="002700DD"/>
    <w:rsid w:val="00271078"/>
    <w:rsid w:val="00271216"/>
    <w:rsid w:val="00271CAE"/>
    <w:rsid w:val="00271D61"/>
    <w:rsid w:val="00272806"/>
    <w:rsid w:val="00272D10"/>
    <w:rsid w:val="00272D70"/>
    <w:rsid w:val="002735AB"/>
    <w:rsid w:val="002737A6"/>
    <w:rsid w:val="002737D1"/>
    <w:rsid w:val="00274626"/>
    <w:rsid w:val="00274897"/>
    <w:rsid w:val="0027507C"/>
    <w:rsid w:val="00275C2C"/>
    <w:rsid w:val="00275EA3"/>
    <w:rsid w:val="002767CA"/>
    <w:rsid w:val="002778DD"/>
    <w:rsid w:val="002804BC"/>
    <w:rsid w:val="00280D9E"/>
    <w:rsid w:val="00280E20"/>
    <w:rsid w:val="00280FF9"/>
    <w:rsid w:val="002810EE"/>
    <w:rsid w:val="00281890"/>
    <w:rsid w:val="0028207A"/>
    <w:rsid w:val="002826B7"/>
    <w:rsid w:val="00282757"/>
    <w:rsid w:val="00283064"/>
    <w:rsid w:val="0028476A"/>
    <w:rsid w:val="00285F99"/>
    <w:rsid w:val="00286C5F"/>
    <w:rsid w:val="00286E8F"/>
    <w:rsid w:val="00286EF0"/>
    <w:rsid w:val="002878E2"/>
    <w:rsid w:val="00290259"/>
    <w:rsid w:val="00290324"/>
    <w:rsid w:val="002907ED"/>
    <w:rsid w:val="00290EE3"/>
    <w:rsid w:val="00291BBC"/>
    <w:rsid w:val="00292801"/>
    <w:rsid w:val="0029295E"/>
    <w:rsid w:val="002944DC"/>
    <w:rsid w:val="002946CE"/>
    <w:rsid w:val="00294E96"/>
    <w:rsid w:val="00295454"/>
    <w:rsid w:val="00295708"/>
    <w:rsid w:val="00295BB6"/>
    <w:rsid w:val="00295DDD"/>
    <w:rsid w:val="00297AB4"/>
    <w:rsid w:val="002A0140"/>
    <w:rsid w:val="002A02B0"/>
    <w:rsid w:val="002A02C1"/>
    <w:rsid w:val="002A0658"/>
    <w:rsid w:val="002A16D9"/>
    <w:rsid w:val="002A1728"/>
    <w:rsid w:val="002A3454"/>
    <w:rsid w:val="002A4941"/>
    <w:rsid w:val="002A4DAF"/>
    <w:rsid w:val="002A58AB"/>
    <w:rsid w:val="002A675F"/>
    <w:rsid w:val="002A6C12"/>
    <w:rsid w:val="002A6DA6"/>
    <w:rsid w:val="002A6F8D"/>
    <w:rsid w:val="002B04F5"/>
    <w:rsid w:val="002B1259"/>
    <w:rsid w:val="002B1B6B"/>
    <w:rsid w:val="002B2571"/>
    <w:rsid w:val="002B2789"/>
    <w:rsid w:val="002B33C7"/>
    <w:rsid w:val="002B3620"/>
    <w:rsid w:val="002B3EBF"/>
    <w:rsid w:val="002B492F"/>
    <w:rsid w:val="002B6981"/>
    <w:rsid w:val="002B6CF2"/>
    <w:rsid w:val="002B7A0A"/>
    <w:rsid w:val="002B7B4E"/>
    <w:rsid w:val="002B7B7D"/>
    <w:rsid w:val="002B7D48"/>
    <w:rsid w:val="002C195E"/>
    <w:rsid w:val="002C1E94"/>
    <w:rsid w:val="002C27DB"/>
    <w:rsid w:val="002C2F1C"/>
    <w:rsid w:val="002C3328"/>
    <w:rsid w:val="002C35EA"/>
    <w:rsid w:val="002C3B6B"/>
    <w:rsid w:val="002C42F1"/>
    <w:rsid w:val="002C59E2"/>
    <w:rsid w:val="002C5F51"/>
    <w:rsid w:val="002C6435"/>
    <w:rsid w:val="002C65CA"/>
    <w:rsid w:val="002C68E0"/>
    <w:rsid w:val="002C6C1E"/>
    <w:rsid w:val="002C738D"/>
    <w:rsid w:val="002C7396"/>
    <w:rsid w:val="002D00D2"/>
    <w:rsid w:val="002D0130"/>
    <w:rsid w:val="002D01AB"/>
    <w:rsid w:val="002D08FB"/>
    <w:rsid w:val="002D17D5"/>
    <w:rsid w:val="002D1CD2"/>
    <w:rsid w:val="002D2A07"/>
    <w:rsid w:val="002D2BD9"/>
    <w:rsid w:val="002D3110"/>
    <w:rsid w:val="002D3336"/>
    <w:rsid w:val="002D4656"/>
    <w:rsid w:val="002D53D0"/>
    <w:rsid w:val="002D7225"/>
    <w:rsid w:val="002D7934"/>
    <w:rsid w:val="002D7CAA"/>
    <w:rsid w:val="002E05B8"/>
    <w:rsid w:val="002E1648"/>
    <w:rsid w:val="002E1CC8"/>
    <w:rsid w:val="002E261A"/>
    <w:rsid w:val="002E3B3B"/>
    <w:rsid w:val="002E4AA7"/>
    <w:rsid w:val="002E4C71"/>
    <w:rsid w:val="002E4C8B"/>
    <w:rsid w:val="002E4D66"/>
    <w:rsid w:val="002E5203"/>
    <w:rsid w:val="002E53C4"/>
    <w:rsid w:val="002E63A5"/>
    <w:rsid w:val="002E67B1"/>
    <w:rsid w:val="002E6A6C"/>
    <w:rsid w:val="002E75EC"/>
    <w:rsid w:val="002F1E99"/>
    <w:rsid w:val="002F2507"/>
    <w:rsid w:val="002F29C8"/>
    <w:rsid w:val="002F2B8C"/>
    <w:rsid w:val="002F2BFB"/>
    <w:rsid w:val="002F3105"/>
    <w:rsid w:val="002F3727"/>
    <w:rsid w:val="002F3A83"/>
    <w:rsid w:val="002F586A"/>
    <w:rsid w:val="002F5D4F"/>
    <w:rsid w:val="00300196"/>
    <w:rsid w:val="003001DB"/>
    <w:rsid w:val="0030079B"/>
    <w:rsid w:val="0030217A"/>
    <w:rsid w:val="00302849"/>
    <w:rsid w:val="00303382"/>
    <w:rsid w:val="003037D4"/>
    <w:rsid w:val="00304FA1"/>
    <w:rsid w:val="003050DE"/>
    <w:rsid w:val="0030587D"/>
    <w:rsid w:val="00305D14"/>
    <w:rsid w:val="0030751A"/>
    <w:rsid w:val="00307B20"/>
    <w:rsid w:val="003100A5"/>
    <w:rsid w:val="00311C1E"/>
    <w:rsid w:val="00311FDF"/>
    <w:rsid w:val="0031200C"/>
    <w:rsid w:val="00312F41"/>
    <w:rsid w:val="00313090"/>
    <w:rsid w:val="003137FE"/>
    <w:rsid w:val="00313C89"/>
    <w:rsid w:val="00315D10"/>
    <w:rsid w:val="00316545"/>
    <w:rsid w:val="00316FD5"/>
    <w:rsid w:val="0031717F"/>
    <w:rsid w:val="00317F03"/>
    <w:rsid w:val="00317F5B"/>
    <w:rsid w:val="00320C51"/>
    <w:rsid w:val="003211F4"/>
    <w:rsid w:val="00321381"/>
    <w:rsid w:val="003256EF"/>
    <w:rsid w:val="00325A43"/>
    <w:rsid w:val="00325DB7"/>
    <w:rsid w:val="00327ED5"/>
    <w:rsid w:val="00327F0A"/>
    <w:rsid w:val="00327FDA"/>
    <w:rsid w:val="003300A8"/>
    <w:rsid w:val="0033091B"/>
    <w:rsid w:val="00330A5C"/>
    <w:rsid w:val="003322B8"/>
    <w:rsid w:val="0033231B"/>
    <w:rsid w:val="003327F3"/>
    <w:rsid w:val="0033347B"/>
    <w:rsid w:val="00333825"/>
    <w:rsid w:val="00333AF3"/>
    <w:rsid w:val="003340B2"/>
    <w:rsid w:val="0033422B"/>
    <w:rsid w:val="0033522E"/>
    <w:rsid w:val="003353E2"/>
    <w:rsid w:val="00335476"/>
    <w:rsid w:val="00335950"/>
    <w:rsid w:val="00336A66"/>
    <w:rsid w:val="0033722F"/>
    <w:rsid w:val="00337EB1"/>
    <w:rsid w:val="0034030C"/>
    <w:rsid w:val="003403EA"/>
    <w:rsid w:val="00341D0C"/>
    <w:rsid w:val="00341D25"/>
    <w:rsid w:val="00341F07"/>
    <w:rsid w:val="003421A4"/>
    <w:rsid w:val="0034225E"/>
    <w:rsid w:val="00342348"/>
    <w:rsid w:val="00342A44"/>
    <w:rsid w:val="0034318E"/>
    <w:rsid w:val="00343466"/>
    <w:rsid w:val="003438BC"/>
    <w:rsid w:val="00343FE1"/>
    <w:rsid w:val="00344764"/>
    <w:rsid w:val="00346686"/>
    <w:rsid w:val="003468D4"/>
    <w:rsid w:val="003477D7"/>
    <w:rsid w:val="00347C90"/>
    <w:rsid w:val="00350896"/>
    <w:rsid w:val="00351341"/>
    <w:rsid w:val="00351D43"/>
    <w:rsid w:val="0035256E"/>
    <w:rsid w:val="0035324D"/>
    <w:rsid w:val="00353B9E"/>
    <w:rsid w:val="00355950"/>
    <w:rsid w:val="00355DA5"/>
    <w:rsid w:val="0035619C"/>
    <w:rsid w:val="00356BCB"/>
    <w:rsid w:val="0035705C"/>
    <w:rsid w:val="0035717D"/>
    <w:rsid w:val="00357326"/>
    <w:rsid w:val="00357C84"/>
    <w:rsid w:val="003608BE"/>
    <w:rsid w:val="00360F03"/>
    <w:rsid w:val="003614FE"/>
    <w:rsid w:val="00361E8E"/>
    <w:rsid w:val="00364D63"/>
    <w:rsid w:val="00365B17"/>
    <w:rsid w:val="00365BF0"/>
    <w:rsid w:val="003662CE"/>
    <w:rsid w:val="00366E54"/>
    <w:rsid w:val="00367066"/>
    <w:rsid w:val="00371390"/>
    <w:rsid w:val="00371601"/>
    <w:rsid w:val="00371D3C"/>
    <w:rsid w:val="0037241E"/>
    <w:rsid w:val="00372527"/>
    <w:rsid w:val="00372F30"/>
    <w:rsid w:val="003742FF"/>
    <w:rsid w:val="003744BC"/>
    <w:rsid w:val="003747A4"/>
    <w:rsid w:val="003748D6"/>
    <w:rsid w:val="00374D83"/>
    <w:rsid w:val="00375464"/>
    <w:rsid w:val="0037556C"/>
    <w:rsid w:val="00377DE9"/>
    <w:rsid w:val="00377FDC"/>
    <w:rsid w:val="003800C9"/>
    <w:rsid w:val="0038066F"/>
    <w:rsid w:val="0038129B"/>
    <w:rsid w:val="00381F24"/>
    <w:rsid w:val="00382047"/>
    <w:rsid w:val="00382610"/>
    <w:rsid w:val="0038368C"/>
    <w:rsid w:val="00383775"/>
    <w:rsid w:val="00383AE1"/>
    <w:rsid w:val="00383DB8"/>
    <w:rsid w:val="00384EA4"/>
    <w:rsid w:val="00384EFE"/>
    <w:rsid w:val="0038648C"/>
    <w:rsid w:val="00386818"/>
    <w:rsid w:val="00386D0E"/>
    <w:rsid w:val="00387C58"/>
    <w:rsid w:val="003901C9"/>
    <w:rsid w:val="003913E0"/>
    <w:rsid w:val="003920D7"/>
    <w:rsid w:val="003924E4"/>
    <w:rsid w:val="0039283A"/>
    <w:rsid w:val="003930CD"/>
    <w:rsid w:val="003947BE"/>
    <w:rsid w:val="0039597D"/>
    <w:rsid w:val="00397374"/>
    <w:rsid w:val="00397A06"/>
    <w:rsid w:val="003A0B84"/>
    <w:rsid w:val="003A0D3E"/>
    <w:rsid w:val="003A1C35"/>
    <w:rsid w:val="003A1C44"/>
    <w:rsid w:val="003A21DE"/>
    <w:rsid w:val="003A3B10"/>
    <w:rsid w:val="003A511A"/>
    <w:rsid w:val="003A522B"/>
    <w:rsid w:val="003A54DB"/>
    <w:rsid w:val="003A569D"/>
    <w:rsid w:val="003A5D0E"/>
    <w:rsid w:val="003A6A24"/>
    <w:rsid w:val="003A6B1E"/>
    <w:rsid w:val="003A6FFE"/>
    <w:rsid w:val="003A7654"/>
    <w:rsid w:val="003A7A5B"/>
    <w:rsid w:val="003B0C97"/>
    <w:rsid w:val="003B0E49"/>
    <w:rsid w:val="003B0F3B"/>
    <w:rsid w:val="003B10E1"/>
    <w:rsid w:val="003B13A2"/>
    <w:rsid w:val="003B1BF5"/>
    <w:rsid w:val="003B2BB5"/>
    <w:rsid w:val="003B2F19"/>
    <w:rsid w:val="003B3844"/>
    <w:rsid w:val="003B477A"/>
    <w:rsid w:val="003B5B77"/>
    <w:rsid w:val="003B5EED"/>
    <w:rsid w:val="003B7719"/>
    <w:rsid w:val="003C0392"/>
    <w:rsid w:val="003C03F5"/>
    <w:rsid w:val="003C06ED"/>
    <w:rsid w:val="003C072E"/>
    <w:rsid w:val="003C16A2"/>
    <w:rsid w:val="003C18D0"/>
    <w:rsid w:val="003C1DB4"/>
    <w:rsid w:val="003C1E60"/>
    <w:rsid w:val="003C2BAA"/>
    <w:rsid w:val="003C3C37"/>
    <w:rsid w:val="003C4933"/>
    <w:rsid w:val="003C49DF"/>
    <w:rsid w:val="003C4DE4"/>
    <w:rsid w:val="003C50DE"/>
    <w:rsid w:val="003C6177"/>
    <w:rsid w:val="003C740D"/>
    <w:rsid w:val="003C79CB"/>
    <w:rsid w:val="003C7FF2"/>
    <w:rsid w:val="003D1253"/>
    <w:rsid w:val="003D1321"/>
    <w:rsid w:val="003D2107"/>
    <w:rsid w:val="003D2BE3"/>
    <w:rsid w:val="003D51D9"/>
    <w:rsid w:val="003D5959"/>
    <w:rsid w:val="003D6094"/>
    <w:rsid w:val="003D6901"/>
    <w:rsid w:val="003D787B"/>
    <w:rsid w:val="003D78EB"/>
    <w:rsid w:val="003E06AD"/>
    <w:rsid w:val="003E0AF6"/>
    <w:rsid w:val="003E0DD6"/>
    <w:rsid w:val="003E1D82"/>
    <w:rsid w:val="003E257A"/>
    <w:rsid w:val="003E3E9F"/>
    <w:rsid w:val="003E4C99"/>
    <w:rsid w:val="003E5358"/>
    <w:rsid w:val="003E5E86"/>
    <w:rsid w:val="003E6193"/>
    <w:rsid w:val="003E6E1C"/>
    <w:rsid w:val="003E6F0A"/>
    <w:rsid w:val="003E709C"/>
    <w:rsid w:val="003E7E91"/>
    <w:rsid w:val="003F0CD6"/>
    <w:rsid w:val="003F1020"/>
    <w:rsid w:val="003F1076"/>
    <w:rsid w:val="003F2676"/>
    <w:rsid w:val="003F27FB"/>
    <w:rsid w:val="003F2E87"/>
    <w:rsid w:val="003F30FC"/>
    <w:rsid w:val="003F3E4A"/>
    <w:rsid w:val="003F41A3"/>
    <w:rsid w:val="003F43B6"/>
    <w:rsid w:val="003F49B4"/>
    <w:rsid w:val="003F49CB"/>
    <w:rsid w:val="003F64D6"/>
    <w:rsid w:val="003F7798"/>
    <w:rsid w:val="003F7BF3"/>
    <w:rsid w:val="0040148A"/>
    <w:rsid w:val="0040204E"/>
    <w:rsid w:val="00402828"/>
    <w:rsid w:val="00404553"/>
    <w:rsid w:val="00404A95"/>
    <w:rsid w:val="00405488"/>
    <w:rsid w:val="004068BB"/>
    <w:rsid w:val="00411522"/>
    <w:rsid w:val="00412392"/>
    <w:rsid w:val="004126B7"/>
    <w:rsid w:val="00412BAD"/>
    <w:rsid w:val="00412C83"/>
    <w:rsid w:val="00413AC2"/>
    <w:rsid w:val="0041469D"/>
    <w:rsid w:val="004146AD"/>
    <w:rsid w:val="004148FE"/>
    <w:rsid w:val="00415560"/>
    <w:rsid w:val="004159D3"/>
    <w:rsid w:val="00415B42"/>
    <w:rsid w:val="00415C6C"/>
    <w:rsid w:val="00415FCE"/>
    <w:rsid w:val="00416BFA"/>
    <w:rsid w:val="00416E80"/>
    <w:rsid w:val="004170DE"/>
    <w:rsid w:val="0041714A"/>
    <w:rsid w:val="004175B3"/>
    <w:rsid w:val="00417C0C"/>
    <w:rsid w:val="00420408"/>
    <w:rsid w:val="00421AC7"/>
    <w:rsid w:val="00421F29"/>
    <w:rsid w:val="00422817"/>
    <w:rsid w:val="00422961"/>
    <w:rsid w:val="00422980"/>
    <w:rsid w:val="00423BE3"/>
    <w:rsid w:val="0042425F"/>
    <w:rsid w:val="0042447F"/>
    <w:rsid w:val="0042521F"/>
    <w:rsid w:val="0042611D"/>
    <w:rsid w:val="00426791"/>
    <w:rsid w:val="004267D2"/>
    <w:rsid w:val="0042703D"/>
    <w:rsid w:val="004275BC"/>
    <w:rsid w:val="00430366"/>
    <w:rsid w:val="0043115D"/>
    <w:rsid w:val="0043116B"/>
    <w:rsid w:val="004312CD"/>
    <w:rsid w:val="00431EE5"/>
    <w:rsid w:val="004323AA"/>
    <w:rsid w:val="004329AD"/>
    <w:rsid w:val="00433973"/>
    <w:rsid w:val="00433A68"/>
    <w:rsid w:val="00433E09"/>
    <w:rsid w:val="0043424F"/>
    <w:rsid w:val="00434637"/>
    <w:rsid w:val="0043513A"/>
    <w:rsid w:val="00436153"/>
    <w:rsid w:val="004361FA"/>
    <w:rsid w:val="00436224"/>
    <w:rsid w:val="004370DB"/>
    <w:rsid w:val="0044115F"/>
    <w:rsid w:val="004418ED"/>
    <w:rsid w:val="00443003"/>
    <w:rsid w:val="0044320B"/>
    <w:rsid w:val="0044333A"/>
    <w:rsid w:val="004435A0"/>
    <w:rsid w:val="00443FD5"/>
    <w:rsid w:val="004448B7"/>
    <w:rsid w:val="0044562B"/>
    <w:rsid w:val="00445742"/>
    <w:rsid w:val="00445807"/>
    <w:rsid w:val="00445A65"/>
    <w:rsid w:val="004476D0"/>
    <w:rsid w:val="0044776D"/>
    <w:rsid w:val="00447896"/>
    <w:rsid w:val="00447AC2"/>
    <w:rsid w:val="0045071F"/>
    <w:rsid w:val="00450970"/>
    <w:rsid w:val="004542D2"/>
    <w:rsid w:val="0045444B"/>
    <w:rsid w:val="004544A5"/>
    <w:rsid w:val="00455E52"/>
    <w:rsid w:val="00456571"/>
    <w:rsid w:val="004576AC"/>
    <w:rsid w:val="00460306"/>
    <w:rsid w:val="004606FC"/>
    <w:rsid w:val="004607CC"/>
    <w:rsid w:val="004607F5"/>
    <w:rsid w:val="00460CDC"/>
    <w:rsid w:val="00461023"/>
    <w:rsid w:val="00462092"/>
    <w:rsid w:val="00462906"/>
    <w:rsid w:val="004634D2"/>
    <w:rsid w:val="00464396"/>
    <w:rsid w:val="00464F20"/>
    <w:rsid w:val="00467057"/>
    <w:rsid w:val="00467156"/>
    <w:rsid w:val="0046799D"/>
    <w:rsid w:val="00467FCE"/>
    <w:rsid w:val="004700DE"/>
    <w:rsid w:val="004704E5"/>
    <w:rsid w:val="0047292F"/>
    <w:rsid w:val="00473385"/>
    <w:rsid w:val="0047345A"/>
    <w:rsid w:val="00473668"/>
    <w:rsid w:val="004748CA"/>
    <w:rsid w:val="00474B63"/>
    <w:rsid w:val="00474E68"/>
    <w:rsid w:val="00475AB6"/>
    <w:rsid w:val="00477D90"/>
    <w:rsid w:val="004811C6"/>
    <w:rsid w:val="0048235E"/>
    <w:rsid w:val="00483A8F"/>
    <w:rsid w:val="004843F1"/>
    <w:rsid w:val="004846E6"/>
    <w:rsid w:val="00484773"/>
    <w:rsid w:val="004853C3"/>
    <w:rsid w:val="004868BD"/>
    <w:rsid w:val="00486A8E"/>
    <w:rsid w:val="00487276"/>
    <w:rsid w:val="0048774C"/>
    <w:rsid w:val="00490A1C"/>
    <w:rsid w:val="00490E57"/>
    <w:rsid w:val="004920E8"/>
    <w:rsid w:val="0049222B"/>
    <w:rsid w:val="00493D3B"/>
    <w:rsid w:val="0049421F"/>
    <w:rsid w:val="004948AC"/>
    <w:rsid w:val="00494C92"/>
    <w:rsid w:val="00495750"/>
    <w:rsid w:val="00495DD4"/>
    <w:rsid w:val="00497DAB"/>
    <w:rsid w:val="004A0375"/>
    <w:rsid w:val="004A06FD"/>
    <w:rsid w:val="004A0B76"/>
    <w:rsid w:val="004A12AD"/>
    <w:rsid w:val="004A179E"/>
    <w:rsid w:val="004A1D53"/>
    <w:rsid w:val="004A2622"/>
    <w:rsid w:val="004A2861"/>
    <w:rsid w:val="004A3162"/>
    <w:rsid w:val="004A3557"/>
    <w:rsid w:val="004A4E0C"/>
    <w:rsid w:val="004A5220"/>
    <w:rsid w:val="004A575A"/>
    <w:rsid w:val="004A64AE"/>
    <w:rsid w:val="004A675A"/>
    <w:rsid w:val="004A7E06"/>
    <w:rsid w:val="004B01DF"/>
    <w:rsid w:val="004B0873"/>
    <w:rsid w:val="004B14F7"/>
    <w:rsid w:val="004B1C1F"/>
    <w:rsid w:val="004B239E"/>
    <w:rsid w:val="004B2D11"/>
    <w:rsid w:val="004B2F21"/>
    <w:rsid w:val="004B2FAE"/>
    <w:rsid w:val="004B33A3"/>
    <w:rsid w:val="004B3B52"/>
    <w:rsid w:val="004B6654"/>
    <w:rsid w:val="004B72CE"/>
    <w:rsid w:val="004C16E2"/>
    <w:rsid w:val="004C2305"/>
    <w:rsid w:val="004C2F9F"/>
    <w:rsid w:val="004C2FF1"/>
    <w:rsid w:val="004C3196"/>
    <w:rsid w:val="004C417D"/>
    <w:rsid w:val="004C429B"/>
    <w:rsid w:val="004C4B8E"/>
    <w:rsid w:val="004C563E"/>
    <w:rsid w:val="004C5C16"/>
    <w:rsid w:val="004C5DDB"/>
    <w:rsid w:val="004C7624"/>
    <w:rsid w:val="004C793B"/>
    <w:rsid w:val="004C7DC4"/>
    <w:rsid w:val="004D06BA"/>
    <w:rsid w:val="004D09AA"/>
    <w:rsid w:val="004D1603"/>
    <w:rsid w:val="004D1940"/>
    <w:rsid w:val="004D2A3E"/>
    <w:rsid w:val="004D568E"/>
    <w:rsid w:val="004D76A4"/>
    <w:rsid w:val="004E09CB"/>
    <w:rsid w:val="004E0EC7"/>
    <w:rsid w:val="004E1AD5"/>
    <w:rsid w:val="004E26AD"/>
    <w:rsid w:val="004E2BF3"/>
    <w:rsid w:val="004E2DE7"/>
    <w:rsid w:val="004E2E05"/>
    <w:rsid w:val="004E4610"/>
    <w:rsid w:val="004E471D"/>
    <w:rsid w:val="004E5738"/>
    <w:rsid w:val="004E57F0"/>
    <w:rsid w:val="004E5B18"/>
    <w:rsid w:val="004E6184"/>
    <w:rsid w:val="004E6BE9"/>
    <w:rsid w:val="004F003B"/>
    <w:rsid w:val="004F0721"/>
    <w:rsid w:val="004F072F"/>
    <w:rsid w:val="004F0BF0"/>
    <w:rsid w:val="004F1DA3"/>
    <w:rsid w:val="004F2D55"/>
    <w:rsid w:val="004F2E43"/>
    <w:rsid w:val="004F3CF9"/>
    <w:rsid w:val="004F4222"/>
    <w:rsid w:val="004F45F5"/>
    <w:rsid w:val="004F4838"/>
    <w:rsid w:val="004F564A"/>
    <w:rsid w:val="004F5DE1"/>
    <w:rsid w:val="004F6010"/>
    <w:rsid w:val="004F61D1"/>
    <w:rsid w:val="004F6BA1"/>
    <w:rsid w:val="004F6F05"/>
    <w:rsid w:val="005008EC"/>
    <w:rsid w:val="00500B97"/>
    <w:rsid w:val="0050248B"/>
    <w:rsid w:val="00502931"/>
    <w:rsid w:val="00504E07"/>
    <w:rsid w:val="0050507E"/>
    <w:rsid w:val="005051E4"/>
    <w:rsid w:val="00505238"/>
    <w:rsid w:val="005055EE"/>
    <w:rsid w:val="00505825"/>
    <w:rsid w:val="0050693E"/>
    <w:rsid w:val="00506EC6"/>
    <w:rsid w:val="00507546"/>
    <w:rsid w:val="00507914"/>
    <w:rsid w:val="005115E1"/>
    <w:rsid w:val="00511F43"/>
    <w:rsid w:val="005121CF"/>
    <w:rsid w:val="00512296"/>
    <w:rsid w:val="005125B4"/>
    <w:rsid w:val="00514105"/>
    <w:rsid w:val="005149AC"/>
    <w:rsid w:val="00514A7B"/>
    <w:rsid w:val="00515005"/>
    <w:rsid w:val="00515D7E"/>
    <w:rsid w:val="0051610F"/>
    <w:rsid w:val="00517D17"/>
    <w:rsid w:val="00520077"/>
    <w:rsid w:val="005218A2"/>
    <w:rsid w:val="0052261E"/>
    <w:rsid w:val="00522EE7"/>
    <w:rsid w:val="00522F8C"/>
    <w:rsid w:val="005231C3"/>
    <w:rsid w:val="00524016"/>
    <w:rsid w:val="0052443E"/>
    <w:rsid w:val="00524B9E"/>
    <w:rsid w:val="00524CE3"/>
    <w:rsid w:val="00525BA1"/>
    <w:rsid w:val="00526309"/>
    <w:rsid w:val="00526528"/>
    <w:rsid w:val="00527036"/>
    <w:rsid w:val="00531841"/>
    <w:rsid w:val="00532E6B"/>
    <w:rsid w:val="0053592B"/>
    <w:rsid w:val="005369E5"/>
    <w:rsid w:val="00536E7E"/>
    <w:rsid w:val="0054020A"/>
    <w:rsid w:val="00541474"/>
    <w:rsid w:val="0054397D"/>
    <w:rsid w:val="005453FF"/>
    <w:rsid w:val="00545835"/>
    <w:rsid w:val="00545BC9"/>
    <w:rsid w:val="0054617F"/>
    <w:rsid w:val="0054690D"/>
    <w:rsid w:val="00546AFE"/>
    <w:rsid w:val="00546FAB"/>
    <w:rsid w:val="00547D97"/>
    <w:rsid w:val="0055049D"/>
    <w:rsid w:val="005513BE"/>
    <w:rsid w:val="00552F75"/>
    <w:rsid w:val="0055331F"/>
    <w:rsid w:val="00553754"/>
    <w:rsid w:val="005539B3"/>
    <w:rsid w:val="00553F90"/>
    <w:rsid w:val="00553FCF"/>
    <w:rsid w:val="00554330"/>
    <w:rsid w:val="005543C0"/>
    <w:rsid w:val="00554EF8"/>
    <w:rsid w:val="00555166"/>
    <w:rsid w:val="00555549"/>
    <w:rsid w:val="0055604C"/>
    <w:rsid w:val="00557CBB"/>
    <w:rsid w:val="005606F3"/>
    <w:rsid w:val="00560940"/>
    <w:rsid w:val="00560BD2"/>
    <w:rsid w:val="00560DFB"/>
    <w:rsid w:val="00560EAC"/>
    <w:rsid w:val="00560F9E"/>
    <w:rsid w:val="0056122A"/>
    <w:rsid w:val="005615D9"/>
    <w:rsid w:val="00562372"/>
    <w:rsid w:val="00562600"/>
    <w:rsid w:val="00562AA5"/>
    <w:rsid w:val="0056371D"/>
    <w:rsid w:val="005646AC"/>
    <w:rsid w:val="00564FF7"/>
    <w:rsid w:val="00565C51"/>
    <w:rsid w:val="005676BA"/>
    <w:rsid w:val="00567EEA"/>
    <w:rsid w:val="005705B6"/>
    <w:rsid w:val="00572056"/>
    <w:rsid w:val="00572114"/>
    <w:rsid w:val="005750F4"/>
    <w:rsid w:val="0057586C"/>
    <w:rsid w:val="00577729"/>
    <w:rsid w:val="005777CF"/>
    <w:rsid w:val="005802A4"/>
    <w:rsid w:val="005807C6"/>
    <w:rsid w:val="005813E8"/>
    <w:rsid w:val="005817E0"/>
    <w:rsid w:val="005819BE"/>
    <w:rsid w:val="00581EB2"/>
    <w:rsid w:val="005821FB"/>
    <w:rsid w:val="005825FD"/>
    <w:rsid w:val="005841D3"/>
    <w:rsid w:val="005846A6"/>
    <w:rsid w:val="00586970"/>
    <w:rsid w:val="00586A85"/>
    <w:rsid w:val="0058769F"/>
    <w:rsid w:val="00590393"/>
    <w:rsid w:val="005905C3"/>
    <w:rsid w:val="0059166C"/>
    <w:rsid w:val="005921A6"/>
    <w:rsid w:val="00592C17"/>
    <w:rsid w:val="00594D8B"/>
    <w:rsid w:val="0059509D"/>
    <w:rsid w:val="0059588B"/>
    <w:rsid w:val="00595D4E"/>
    <w:rsid w:val="00595FD2"/>
    <w:rsid w:val="00596407"/>
    <w:rsid w:val="00596A3D"/>
    <w:rsid w:val="00596EB4"/>
    <w:rsid w:val="00597A09"/>
    <w:rsid w:val="005A0ABC"/>
    <w:rsid w:val="005A0C13"/>
    <w:rsid w:val="005A0F12"/>
    <w:rsid w:val="005A0F83"/>
    <w:rsid w:val="005A1370"/>
    <w:rsid w:val="005A1B08"/>
    <w:rsid w:val="005A1B40"/>
    <w:rsid w:val="005A1C6A"/>
    <w:rsid w:val="005A26AF"/>
    <w:rsid w:val="005A284B"/>
    <w:rsid w:val="005A3D0E"/>
    <w:rsid w:val="005A471F"/>
    <w:rsid w:val="005A477B"/>
    <w:rsid w:val="005A4993"/>
    <w:rsid w:val="005A610E"/>
    <w:rsid w:val="005A7A51"/>
    <w:rsid w:val="005A7BBD"/>
    <w:rsid w:val="005A7FDB"/>
    <w:rsid w:val="005B091F"/>
    <w:rsid w:val="005B0E92"/>
    <w:rsid w:val="005B0F96"/>
    <w:rsid w:val="005B1F87"/>
    <w:rsid w:val="005B248B"/>
    <w:rsid w:val="005B2A36"/>
    <w:rsid w:val="005B31FA"/>
    <w:rsid w:val="005B39E6"/>
    <w:rsid w:val="005B3F15"/>
    <w:rsid w:val="005B4B3D"/>
    <w:rsid w:val="005B4C0B"/>
    <w:rsid w:val="005B5230"/>
    <w:rsid w:val="005B5409"/>
    <w:rsid w:val="005B6033"/>
    <w:rsid w:val="005B7442"/>
    <w:rsid w:val="005B7E35"/>
    <w:rsid w:val="005C151E"/>
    <w:rsid w:val="005C24DE"/>
    <w:rsid w:val="005C2FB8"/>
    <w:rsid w:val="005C34AF"/>
    <w:rsid w:val="005C383B"/>
    <w:rsid w:val="005C4E48"/>
    <w:rsid w:val="005C5F8A"/>
    <w:rsid w:val="005C68BB"/>
    <w:rsid w:val="005C6FB9"/>
    <w:rsid w:val="005C73F8"/>
    <w:rsid w:val="005C7D8D"/>
    <w:rsid w:val="005D0382"/>
    <w:rsid w:val="005D083F"/>
    <w:rsid w:val="005D0942"/>
    <w:rsid w:val="005D1C02"/>
    <w:rsid w:val="005D2D7E"/>
    <w:rsid w:val="005D2F81"/>
    <w:rsid w:val="005D30E9"/>
    <w:rsid w:val="005D3783"/>
    <w:rsid w:val="005D3A9D"/>
    <w:rsid w:val="005D4726"/>
    <w:rsid w:val="005D5552"/>
    <w:rsid w:val="005D5826"/>
    <w:rsid w:val="005D5EC7"/>
    <w:rsid w:val="005D6366"/>
    <w:rsid w:val="005D6525"/>
    <w:rsid w:val="005D754B"/>
    <w:rsid w:val="005D76A7"/>
    <w:rsid w:val="005D7F6B"/>
    <w:rsid w:val="005E0688"/>
    <w:rsid w:val="005E069B"/>
    <w:rsid w:val="005E0B34"/>
    <w:rsid w:val="005E10C3"/>
    <w:rsid w:val="005E329B"/>
    <w:rsid w:val="005E58BE"/>
    <w:rsid w:val="005E5BCB"/>
    <w:rsid w:val="005E7912"/>
    <w:rsid w:val="005F08F2"/>
    <w:rsid w:val="005F144E"/>
    <w:rsid w:val="005F216D"/>
    <w:rsid w:val="005F28F7"/>
    <w:rsid w:val="005F2D08"/>
    <w:rsid w:val="005F2F3E"/>
    <w:rsid w:val="005F3909"/>
    <w:rsid w:val="005F3A96"/>
    <w:rsid w:val="005F3B51"/>
    <w:rsid w:val="005F46A0"/>
    <w:rsid w:val="005F4F3E"/>
    <w:rsid w:val="005F51B9"/>
    <w:rsid w:val="005F51ED"/>
    <w:rsid w:val="005F5502"/>
    <w:rsid w:val="005F5759"/>
    <w:rsid w:val="005F671B"/>
    <w:rsid w:val="005F6858"/>
    <w:rsid w:val="005F6908"/>
    <w:rsid w:val="005F7AEF"/>
    <w:rsid w:val="0060148F"/>
    <w:rsid w:val="0060176C"/>
    <w:rsid w:val="00601B4B"/>
    <w:rsid w:val="00601B57"/>
    <w:rsid w:val="00603240"/>
    <w:rsid w:val="00603A93"/>
    <w:rsid w:val="00604075"/>
    <w:rsid w:val="0060411D"/>
    <w:rsid w:val="006043FE"/>
    <w:rsid w:val="00604946"/>
    <w:rsid w:val="00604F4F"/>
    <w:rsid w:val="00604F7C"/>
    <w:rsid w:val="00605304"/>
    <w:rsid w:val="00606A3B"/>
    <w:rsid w:val="00606CCB"/>
    <w:rsid w:val="00606E2B"/>
    <w:rsid w:val="00607AB6"/>
    <w:rsid w:val="006104C5"/>
    <w:rsid w:val="0061148D"/>
    <w:rsid w:val="00611A95"/>
    <w:rsid w:val="00612556"/>
    <w:rsid w:val="006127F1"/>
    <w:rsid w:val="00612E0E"/>
    <w:rsid w:val="006145B5"/>
    <w:rsid w:val="0061478E"/>
    <w:rsid w:val="00614CE5"/>
    <w:rsid w:val="0061545C"/>
    <w:rsid w:val="00615724"/>
    <w:rsid w:val="00617638"/>
    <w:rsid w:val="00620565"/>
    <w:rsid w:val="00620649"/>
    <w:rsid w:val="00621A84"/>
    <w:rsid w:val="0062214C"/>
    <w:rsid w:val="00622494"/>
    <w:rsid w:val="0062301E"/>
    <w:rsid w:val="0062339C"/>
    <w:rsid w:val="00623519"/>
    <w:rsid w:val="00625230"/>
    <w:rsid w:val="006254C2"/>
    <w:rsid w:val="00630B89"/>
    <w:rsid w:val="006316AC"/>
    <w:rsid w:val="006319FB"/>
    <w:rsid w:val="00632DA4"/>
    <w:rsid w:val="00632DA9"/>
    <w:rsid w:val="0063396E"/>
    <w:rsid w:val="00634DF4"/>
    <w:rsid w:val="00635775"/>
    <w:rsid w:val="006363D2"/>
    <w:rsid w:val="0063782C"/>
    <w:rsid w:val="00640A05"/>
    <w:rsid w:val="00640AFF"/>
    <w:rsid w:val="00640C4D"/>
    <w:rsid w:val="00640E19"/>
    <w:rsid w:val="006411D4"/>
    <w:rsid w:val="006448F0"/>
    <w:rsid w:val="00644945"/>
    <w:rsid w:val="006468EF"/>
    <w:rsid w:val="006469C8"/>
    <w:rsid w:val="00646BEF"/>
    <w:rsid w:val="00647073"/>
    <w:rsid w:val="0064731B"/>
    <w:rsid w:val="00650843"/>
    <w:rsid w:val="00650CC9"/>
    <w:rsid w:val="00650E3F"/>
    <w:rsid w:val="00650EE0"/>
    <w:rsid w:val="006525B5"/>
    <w:rsid w:val="00653F32"/>
    <w:rsid w:val="00654551"/>
    <w:rsid w:val="00654668"/>
    <w:rsid w:val="006550CE"/>
    <w:rsid w:val="00655202"/>
    <w:rsid w:val="00655E80"/>
    <w:rsid w:val="0065631A"/>
    <w:rsid w:val="006566A6"/>
    <w:rsid w:val="00657454"/>
    <w:rsid w:val="006576AE"/>
    <w:rsid w:val="006576DA"/>
    <w:rsid w:val="00657D00"/>
    <w:rsid w:val="00657E9E"/>
    <w:rsid w:val="00657F9B"/>
    <w:rsid w:val="00660F91"/>
    <w:rsid w:val="006610DB"/>
    <w:rsid w:val="006624AA"/>
    <w:rsid w:val="006633E6"/>
    <w:rsid w:val="00663883"/>
    <w:rsid w:val="00663C32"/>
    <w:rsid w:val="00663CC5"/>
    <w:rsid w:val="00664727"/>
    <w:rsid w:val="00665402"/>
    <w:rsid w:val="00665BAD"/>
    <w:rsid w:val="00666A38"/>
    <w:rsid w:val="00666EC0"/>
    <w:rsid w:val="006679B0"/>
    <w:rsid w:val="00667FDD"/>
    <w:rsid w:val="006711D3"/>
    <w:rsid w:val="00671596"/>
    <w:rsid w:val="00671706"/>
    <w:rsid w:val="00671C61"/>
    <w:rsid w:val="006722FF"/>
    <w:rsid w:val="006724E4"/>
    <w:rsid w:val="006726A2"/>
    <w:rsid w:val="006737BE"/>
    <w:rsid w:val="00675576"/>
    <w:rsid w:val="00675597"/>
    <w:rsid w:val="0067687D"/>
    <w:rsid w:val="00677EE4"/>
    <w:rsid w:val="0068000F"/>
    <w:rsid w:val="00680256"/>
    <w:rsid w:val="006805E4"/>
    <w:rsid w:val="006814FE"/>
    <w:rsid w:val="00682B27"/>
    <w:rsid w:val="00684152"/>
    <w:rsid w:val="006846A5"/>
    <w:rsid w:val="00684B6C"/>
    <w:rsid w:val="00684DFC"/>
    <w:rsid w:val="00685137"/>
    <w:rsid w:val="00686A3C"/>
    <w:rsid w:val="00686AE7"/>
    <w:rsid w:val="00687088"/>
    <w:rsid w:val="00687298"/>
    <w:rsid w:val="00687469"/>
    <w:rsid w:val="006901A9"/>
    <w:rsid w:val="0069088F"/>
    <w:rsid w:val="006909F9"/>
    <w:rsid w:val="00692BE4"/>
    <w:rsid w:val="00693104"/>
    <w:rsid w:val="006948E2"/>
    <w:rsid w:val="006949F5"/>
    <w:rsid w:val="00695FE9"/>
    <w:rsid w:val="0069615C"/>
    <w:rsid w:val="006965A8"/>
    <w:rsid w:val="006978AD"/>
    <w:rsid w:val="006A0726"/>
    <w:rsid w:val="006A11DD"/>
    <w:rsid w:val="006A1A27"/>
    <w:rsid w:val="006A20E6"/>
    <w:rsid w:val="006A2290"/>
    <w:rsid w:val="006A29E7"/>
    <w:rsid w:val="006A2E23"/>
    <w:rsid w:val="006A2E31"/>
    <w:rsid w:val="006A3889"/>
    <w:rsid w:val="006A3D24"/>
    <w:rsid w:val="006A4E35"/>
    <w:rsid w:val="006A4E6D"/>
    <w:rsid w:val="006A5AB5"/>
    <w:rsid w:val="006A5E38"/>
    <w:rsid w:val="006A5ECE"/>
    <w:rsid w:val="006A6518"/>
    <w:rsid w:val="006A7664"/>
    <w:rsid w:val="006A7B95"/>
    <w:rsid w:val="006A7E99"/>
    <w:rsid w:val="006B0638"/>
    <w:rsid w:val="006B13B1"/>
    <w:rsid w:val="006B31DA"/>
    <w:rsid w:val="006B4265"/>
    <w:rsid w:val="006B56F4"/>
    <w:rsid w:val="006B7870"/>
    <w:rsid w:val="006B7B87"/>
    <w:rsid w:val="006B7DB3"/>
    <w:rsid w:val="006C1B1B"/>
    <w:rsid w:val="006C22B1"/>
    <w:rsid w:val="006C3157"/>
    <w:rsid w:val="006C438B"/>
    <w:rsid w:val="006C46B2"/>
    <w:rsid w:val="006C5DB5"/>
    <w:rsid w:val="006C67F0"/>
    <w:rsid w:val="006C6FF1"/>
    <w:rsid w:val="006C7524"/>
    <w:rsid w:val="006C7546"/>
    <w:rsid w:val="006D0276"/>
    <w:rsid w:val="006D087B"/>
    <w:rsid w:val="006D0A55"/>
    <w:rsid w:val="006D0D3C"/>
    <w:rsid w:val="006D10DE"/>
    <w:rsid w:val="006D1270"/>
    <w:rsid w:val="006D18FF"/>
    <w:rsid w:val="006D1F2B"/>
    <w:rsid w:val="006D2216"/>
    <w:rsid w:val="006D2C08"/>
    <w:rsid w:val="006D3287"/>
    <w:rsid w:val="006D3499"/>
    <w:rsid w:val="006D3F4F"/>
    <w:rsid w:val="006D48CA"/>
    <w:rsid w:val="006D4E45"/>
    <w:rsid w:val="006D5E3F"/>
    <w:rsid w:val="006D608C"/>
    <w:rsid w:val="006D67B5"/>
    <w:rsid w:val="006D6FF8"/>
    <w:rsid w:val="006D7843"/>
    <w:rsid w:val="006E054D"/>
    <w:rsid w:val="006E2140"/>
    <w:rsid w:val="006E3101"/>
    <w:rsid w:val="006E3550"/>
    <w:rsid w:val="006E40D3"/>
    <w:rsid w:val="006E458D"/>
    <w:rsid w:val="006E6397"/>
    <w:rsid w:val="006E73F6"/>
    <w:rsid w:val="006E776B"/>
    <w:rsid w:val="006F0654"/>
    <w:rsid w:val="006F072F"/>
    <w:rsid w:val="006F0BDE"/>
    <w:rsid w:val="006F0C55"/>
    <w:rsid w:val="006F0D81"/>
    <w:rsid w:val="006F2347"/>
    <w:rsid w:val="006F2EAD"/>
    <w:rsid w:val="006F3115"/>
    <w:rsid w:val="006F370E"/>
    <w:rsid w:val="006F3996"/>
    <w:rsid w:val="006F405D"/>
    <w:rsid w:val="006F52D9"/>
    <w:rsid w:val="006F5584"/>
    <w:rsid w:val="006F59DC"/>
    <w:rsid w:val="006F5BA1"/>
    <w:rsid w:val="006F7EE6"/>
    <w:rsid w:val="0070072C"/>
    <w:rsid w:val="00701C58"/>
    <w:rsid w:val="00701CF2"/>
    <w:rsid w:val="00701D62"/>
    <w:rsid w:val="00701E25"/>
    <w:rsid w:val="00702A87"/>
    <w:rsid w:val="00704333"/>
    <w:rsid w:val="0070445B"/>
    <w:rsid w:val="007048CC"/>
    <w:rsid w:val="00704F04"/>
    <w:rsid w:val="00705B23"/>
    <w:rsid w:val="00706020"/>
    <w:rsid w:val="007061CC"/>
    <w:rsid w:val="0070685C"/>
    <w:rsid w:val="00706AE7"/>
    <w:rsid w:val="00707648"/>
    <w:rsid w:val="007107AA"/>
    <w:rsid w:val="007119E0"/>
    <w:rsid w:val="00711A49"/>
    <w:rsid w:val="00712018"/>
    <w:rsid w:val="00713805"/>
    <w:rsid w:val="00714ACD"/>
    <w:rsid w:val="00714D0A"/>
    <w:rsid w:val="00714F42"/>
    <w:rsid w:val="0071640C"/>
    <w:rsid w:val="00716AC2"/>
    <w:rsid w:val="007172DE"/>
    <w:rsid w:val="00720F3C"/>
    <w:rsid w:val="00720FFC"/>
    <w:rsid w:val="0072135C"/>
    <w:rsid w:val="007219A4"/>
    <w:rsid w:val="007223ED"/>
    <w:rsid w:val="00723597"/>
    <w:rsid w:val="007235D1"/>
    <w:rsid w:val="0072361B"/>
    <w:rsid w:val="00723A55"/>
    <w:rsid w:val="00723CA6"/>
    <w:rsid w:val="00724048"/>
    <w:rsid w:val="0072476B"/>
    <w:rsid w:val="00724DE4"/>
    <w:rsid w:val="00724EBD"/>
    <w:rsid w:val="00725424"/>
    <w:rsid w:val="00726376"/>
    <w:rsid w:val="00727F1C"/>
    <w:rsid w:val="007312D8"/>
    <w:rsid w:val="007314AE"/>
    <w:rsid w:val="00731D2A"/>
    <w:rsid w:val="007328C9"/>
    <w:rsid w:val="00733CF6"/>
    <w:rsid w:val="00734057"/>
    <w:rsid w:val="00734715"/>
    <w:rsid w:val="00737EB8"/>
    <w:rsid w:val="00740010"/>
    <w:rsid w:val="007407AF"/>
    <w:rsid w:val="0074191A"/>
    <w:rsid w:val="00741A67"/>
    <w:rsid w:val="00741F75"/>
    <w:rsid w:val="007421FE"/>
    <w:rsid w:val="007428B1"/>
    <w:rsid w:val="00742932"/>
    <w:rsid w:val="00743034"/>
    <w:rsid w:val="007430EF"/>
    <w:rsid w:val="007431D5"/>
    <w:rsid w:val="007437A8"/>
    <w:rsid w:val="00743AB7"/>
    <w:rsid w:val="00745465"/>
    <w:rsid w:val="007454AC"/>
    <w:rsid w:val="00745AB0"/>
    <w:rsid w:val="0074616E"/>
    <w:rsid w:val="007469C5"/>
    <w:rsid w:val="00746D2B"/>
    <w:rsid w:val="00747051"/>
    <w:rsid w:val="007470F5"/>
    <w:rsid w:val="007501F8"/>
    <w:rsid w:val="007512F8"/>
    <w:rsid w:val="00751ED4"/>
    <w:rsid w:val="00751FF3"/>
    <w:rsid w:val="0075238F"/>
    <w:rsid w:val="00752AD0"/>
    <w:rsid w:val="00752BE2"/>
    <w:rsid w:val="007538A6"/>
    <w:rsid w:val="00753C28"/>
    <w:rsid w:val="00755119"/>
    <w:rsid w:val="0075530D"/>
    <w:rsid w:val="00755739"/>
    <w:rsid w:val="00756255"/>
    <w:rsid w:val="00756259"/>
    <w:rsid w:val="007567EA"/>
    <w:rsid w:val="007570A4"/>
    <w:rsid w:val="00757CAD"/>
    <w:rsid w:val="00760023"/>
    <w:rsid w:val="00761538"/>
    <w:rsid w:val="00761DEA"/>
    <w:rsid w:val="00762AC4"/>
    <w:rsid w:val="00762EF6"/>
    <w:rsid w:val="00762F57"/>
    <w:rsid w:val="0076399F"/>
    <w:rsid w:val="00763C79"/>
    <w:rsid w:val="00763DD1"/>
    <w:rsid w:val="0076457F"/>
    <w:rsid w:val="00765306"/>
    <w:rsid w:val="007658EE"/>
    <w:rsid w:val="00765A13"/>
    <w:rsid w:val="0076657F"/>
    <w:rsid w:val="0076677E"/>
    <w:rsid w:val="00766849"/>
    <w:rsid w:val="0076691A"/>
    <w:rsid w:val="007672BE"/>
    <w:rsid w:val="00770110"/>
    <w:rsid w:val="0077051E"/>
    <w:rsid w:val="00770839"/>
    <w:rsid w:val="0077111E"/>
    <w:rsid w:val="00772EC0"/>
    <w:rsid w:val="0077327B"/>
    <w:rsid w:val="007733FB"/>
    <w:rsid w:val="007735AD"/>
    <w:rsid w:val="00774324"/>
    <w:rsid w:val="00774A87"/>
    <w:rsid w:val="00775009"/>
    <w:rsid w:val="0077533C"/>
    <w:rsid w:val="007757DB"/>
    <w:rsid w:val="00776895"/>
    <w:rsid w:val="00776C3B"/>
    <w:rsid w:val="00776D69"/>
    <w:rsid w:val="0077713F"/>
    <w:rsid w:val="007778BC"/>
    <w:rsid w:val="00780232"/>
    <w:rsid w:val="00781562"/>
    <w:rsid w:val="007824EC"/>
    <w:rsid w:val="00783602"/>
    <w:rsid w:val="00783933"/>
    <w:rsid w:val="00783BB7"/>
    <w:rsid w:val="007840B2"/>
    <w:rsid w:val="007852D9"/>
    <w:rsid w:val="00786444"/>
    <w:rsid w:val="007867D5"/>
    <w:rsid w:val="00786916"/>
    <w:rsid w:val="00787077"/>
    <w:rsid w:val="007873A9"/>
    <w:rsid w:val="0078788A"/>
    <w:rsid w:val="00792640"/>
    <w:rsid w:val="00794132"/>
    <w:rsid w:val="007956A4"/>
    <w:rsid w:val="00795A90"/>
    <w:rsid w:val="00795B94"/>
    <w:rsid w:val="00796231"/>
    <w:rsid w:val="00796477"/>
    <w:rsid w:val="00796619"/>
    <w:rsid w:val="00796E0E"/>
    <w:rsid w:val="00796EDE"/>
    <w:rsid w:val="00797242"/>
    <w:rsid w:val="00797A83"/>
    <w:rsid w:val="007A12E5"/>
    <w:rsid w:val="007A1841"/>
    <w:rsid w:val="007A1D03"/>
    <w:rsid w:val="007A22AD"/>
    <w:rsid w:val="007A2332"/>
    <w:rsid w:val="007A2AE4"/>
    <w:rsid w:val="007A2BE3"/>
    <w:rsid w:val="007A3A87"/>
    <w:rsid w:val="007A3C31"/>
    <w:rsid w:val="007A49A5"/>
    <w:rsid w:val="007A49FB"/>
    <w:rsid w:val="007A626C"/>
    <w:rsid w:val="007A6B50"/>
    <w:rsid w:val="007A762B"/>
    <w:rsid w:val="007A7871"/>
    <w:rsid w:val="007A7AEA"/>
    <w:rsid w:val="007A7B86"/>
    <w:rsid w:val="007B0125"/>
    <w:rsid w:val="007B0285"/>
    <w:rsid w:val="007B0883"/>
    <w:rsid w:val="007B231C"/>
    <w:rsid w:val="007B231D"/>
    <w:rsid w:val="007B2C71"/>
    <w:rsid w:val="007B2FE1"/>
    <w:rsid w:val="007B30C1"/>
    <w:rsid w:val="007B318D"/>
    <w:rsid w:val="007B3762"/>
    <w:rsid w:val="007B3833"/>
    <w:rsid w:val="007B3929"/>
    <w:rsid w:val="007B3F90"/>
    <w:rsid w:val="007B4607"/>
    <w:rsid w:val="007B576F"/>
    <w:rsid w:val="007B68E4"/>
    <w:rsid w:val="007B770B"/>
    <w:rsid w:val="007B7AEB"/>
    <w:rsid w:val="007B7B71"/>
    <w:rsid w:val="007B7C34"/>
    <w:rsid w:val="007B7CE1"/>
    <w:rsid w:val="007C0227"/>
    <w:rsid w:val="007C290E"/>
    <w:rsid w:val="007C299A"/>
    <w:rsid w:val="007C31BB"/>
    <w:rsid w:val="007C35CE"/>
    <w:rsid w:val="007C36AD"/>
    <w:rsid w:val="007C3725"/>
    <w:rsid w:val="007C3A8E"/>
    <w:rsid w:val="007C3C87"/>
    <w:rsid w:val="007C4DFE"/>
    <w:rsid w:val="007C5467"/>
    <w:rsid w:val="007C626B"/>
    <w:rsid w:val="007C723B"/>
    <w:rsid w:val="007C79C5"/>
    <w:rsid w:val="007D00D1"/>
    <w:rsid w:val="007D0222"/>
    <w:rsid w:val="007D0326"/>
    <w:rsid w:val="007D0B64"/>
    <w:rsid w:val="007D0D66"/>
    <w:rsid w:val="007D16B0"/>
    <w:rsid w:val="007D253A"/>
    <w:rsid w:val="007D2DEC"/>
    <w:rsid w:val="007D34D6"/>
    <w:rsid w:val="007D3A6C"/>
    <w:rsid w:val="007D3FBE"/>
    <w:rsid w:val="007D4560"/>
    <w:rsid w:val="007D5763"/>
    <w:rsid w:val="007D5C6A"/>
    <w:rsid w:val="007D5EFD"/>
    <w:rsid w:val="007D71D1"/>
    <w:rsid w:val="007D75E8"/>
    <w:rsid w:val="007D7E50"/>
    <w:rsid w:val="007D7F32"/>
    <w:rsid w:val="007E0AAD"/>
    <w:rsid w:val="007E1320"/>
    <w:rsid w:val="007E1D32"/>
    <w:rsid w:val="007E37EB"/>
    <w:rsid w:val="007E3E57"/>
    <w:rsid w:val="007E46E6"/>
    <w:rsid w:val="007E5112"/>
    <w:rsid w:val="007E5DBC"/>
    <w:rsid w:val="007E5EF9"/>
    <w:rsid w:val="007E5FD0"/>
    <w:rsid w:val="007E644C"/>
    <w:rsid w:val="007E653E"/>
    <w:rsid w:val="007E664F"/>
    <w:rsid w:val="007E68CD"/>
    <w:rsid w:val="007E6BD4"/>
    <w:rsid w:val="007E6EFD"/>
    <w:rsid w:val="007E724B"/>
    <w:rsid w:val="007E7408"/>
    <w:rsid w:val="007E7608"/>
    <w:rsid w:val="007E7AE5"/>
    <w:rsid w:val="007F0634"/>
    <w:rsid w:val="007F0E7D"/>
    <w:rsid w:val="007F1B3E"/>
    <w:rsid w:val="007F1C52"/>
    <w:rsid w:val="007F1E3B"/>
    <w:rsid w:val="007F2E39"/>
    <w:rsid w:val="007F32D4"/>
    <w:rsid w:val="007F41A6"/>
    <w:rsid w:val="007F41BD"/>
    <w:rsid w:val="007F4EC6"/>
    <w:rsid w:val="007F6864"/>
    <w:rsid w:val="00801181"/>
    <w:rsid w:val="008011F5"/>
    <w:rsid w:val="008014A1"/>
    <w:rsid w:val="00801FB8"/>
    <w:rsid w:val="00802C30"/>
    <w:rsid w:val="0080300A"/>
    <w:rsid w:val="008034AD"/>
    <w:rsid w:val="00803CF3"/>
    <w:rsid w:val="00804124"/>
    <w:rsid w:val="008041F1"/>
    <w:rsid w:val="008043AA"/>
    <w:rsid w:val="0080466E"/>
    <w:rsid w:val="008047CF"/>
    <w:rsid w:val="008063C2"/>
    <w:rsid w:val="00806FA9"/>
    <w:rsid w:val="00806FE8"/>
    <w:rsid w:val="00807227"/>
    <w:rsid w:val="008072F7"/>
    <w:rsid w:val="00807327"/>
    <w:rsid w:val="00807C1F"/>
    <w:rsid w:val="008108D1"/>
    <w:rsid w:val="00811D3A"/>
    <w:rsid w:val="00812D69"/>
    <w:rsid w:val="00814452"/>
    <w:rsid w:val="00814C86"/>
    <w:rsid w:val="00816963"/>
    <w:rsid w:val="008176DD"/>
    <w:rsid w:val="00817F08"/>
    <w:rsid w:val="00821A75"/>
    <w:rsid w:val="00821B17"/>
    <w:rsid w:val="00822DCD"/>
    <w:rsid w:val="0082351F"/>
    <w:rsid w:val="00823E24"/>
    <w:rsid w:val="008240A4"/>
    <w:rsid w:val="0082418D"/>
    <w:rsid w:val="0082430F"/>
    <w:rsid w:val="00824400"/>
    <w:rsid w:val="00825B38"/>
    <w:rsid w:val="00827B73"/>
    <w:rsid w:val="0083020D"/>
    <w:rsid w:val="00830E52"/>
    <w:rsid w:val="00831970"/>
    <w:rsid w:val="008321D1"/>
    <w:rsid w:val="00832246"/>
    <w:rsid w:val="0083272C"/>
    <w:rsid w:val="00832A37"/>
    <w:rsid w:val="00832AA5"/>
    <w:rsid w:val="00832C3C"/>
    <w:rsid w:val="0083355B"/>
    <w:rsid w:val="0083362C"/>
    <w:rsid w:val="00834659"/>
    <w:rsid w:val="00835254"/>
    <w:rsid w:val="008352FD"/>
    <w:rsid w:val="00835E3B"/>
    <w:rsid w:val="00835F4F"/>
    <w:rsid w:val="008370A5"/>
    <w:rsid w:val="00841DBF"/>
    <w:rsid w:val="00842C65"/>
    <w:rsid w:val="00842CED"/>
    <w:rsid w:val="00843430"/>
    <w:rsid w:val="00843638"/>
    <w:rsid w:val="0084398F"/>
    <w:rsid w:val="008440B5"/>
    <w:rsid w:val="00844932"/>
    <w:rsid w:val="00844FAA"/>
    <w:rsid w:val="00845654"/>
    <w:rsid w:val="008462C3"/>
    <w:rsid w:val="008471FE"/>
    <w:rsid w:val="0085019F"/>
    <w:rsid w:val="00850EA5"/>
    <w:rsid w:val="00852081"/>
    <w:rsid w:val="00852611"/>
    <w:rsid w:val="00852ED8"/>
    <w:rsid w:val="00853AF9"/>
    <w:rsid w:val="00856AA0"/>
    <w:rsid w:val="00857532"/>
    <w:rsid w:val="00861C6A"/>
    <w:rsid w:val="00864295"/>
    <w:rsid w:val="00864EF9"/>
    <w:rsid w:val="00867426"/>
    <w:rsid w:val="008711D6"/>
    <w:rsid w:val="00873168"/>
    <w:rsid w:val="00873A6F"/>
    <w:rsid w:val="00873DFC"/>
    <w:rsid w:val="008747D7"/>
    <w:rsid w:val="00876AB0"/>
    <w:rsid w:val="00877336"/>
    <w:rsid w:val="00877BA6"/>
    <w:rsid w:val="00877F09"/>
    <w:rsid w:val="008802DE"/>
    <w:rsid w:val="008811BE"/>
    <w:rsid w:val="0088155E"/>
    <w:rsid w:val="00882470"/>
    <w:rsid w:val="00882D29"/>
    <w:rsid w:val="00882DB7"/>
    <w:rsid w:val="00883E2B"/>
    <w:rsid w:val="00884186"/>
    <w:rsid w:val="00885657"/>
    <w:rsid w:val="00885951"/>
    <w:rsid w:val="0088630D"/>
    <w:rsid w:val="0088646A"/>
    <w:rsid w:val="008866B0"/>
    <w:rsid w:val="00886879"/>
    <w:rsid w:val="008868A6"/>
    <w:rsid w:val="00886D5B"/>
    <w:rsid w:val="00887004"/>
    <w:rsid w:val="00887485"/>
    <w:rsid w:val="00887E6B"/>
    <w:rsid w:val="00891713"/>
    <w:rsid w:val="00891FAF"/>
    <w:rsid w:val="00892529"/>
    <w:rsid w:val="00892816"/>
    <w:rsid w:val="008941AE"/>
    <w:rsid w:val="008942F3"/>
    <w:rsid w:val="00895A65"/>
    <w:rsid w:val="00896D50"/>
    <w:rsid w:val="00897033"/>
    <w:rsid w:val="0089760F"/>
    <w:rsid w:val="008A07A6"/>
    <w:rsid w:val="008A19D5"/>
    <w:rsid w:val="008A247D"/>
    <w:rsid w:val="008A2630"/>
    <w:rsid w:val="008A2636"/>
    <w:rsid w:val="008A2648"/>
    <w:rsid w:val="008A27A1"/>
    <w:rsid w:val="008A30B9"/>
    <w:rsid w:val="008A3C6D"/>
    <w:rsid w:val="008A4376"/>
    <w:rsid w:val="008A43C9"/>
    <w:rsid w:val="008A443A"/>
    <w:rsid w:val="008A4BCE"/>
    <w:rsid w:val="008A52CA"/>
    <w:rsid w:val="008A5BB4"/>
    <w:rsid w:val="008A73D6"/>
    <w:rsid w:val="008A740F"/>
    <w:rsid w:val="008A767D"/>
    <w:rsid w:val="008B0076"/>
    <w:rsid w:val="008B00A2"/>
    <w:rsid w:val="008B07C5"/>
    <w:rsid w:val="008B1A60"/>
    <w:rsid w:val="008B23F9"/>
    <w:rsid w:val="008B2516"/>
    <w:rsid w:val="008B26C2"/>
    <w:rsid w:val="008B28EF"/>
    <w:rsid w:val="008B361D"/>
    <w:rsid w:val="008B63C0"/>
    <w:rsid w:val="008B63EB"/>
    <w:rsid w:val="008B71E5"/>
    <w:rsid w:val="008B72A0"/>
    <w:rsid w:val="008B783E"/>
    <w:rsid w:val="008B799C"/>
    <w:rsid w:val="008B7C18"/>
    <w:rsid w:val="008B7CD8"/>
    <w:rsid w:val="008C0ADE"/>
    <w:rsid w:val="008C16EF"/>
    <w:rsid w:val="008C18D4"/>
    <w:rsid w:val="008C34F0"/>
    <w:rsid w:val="008C38C7"/>
    <w:rsid w:val="008C41BF"/>
    <w:rsid w:val="008C497E"/>
    <w:rsid w:val="008C5271"/>
    <w:rsid w:val="008C6201"/>
    <w:rsid w:val="008C6B18"/>
    <w:rsid w:val="008C7485"/>
    <w:rsid w:val="008C7869"/>
    <w:rsid w:val="008C7C88"/>
    <w:rsid w:val="008D02AD"/>
    <w:rsid w:val="008D02B5"/>
    <w:rsid w:val="008D049C"/>
    <w:rsid w:val="008D0E89"/>
    <w:rsid w:val="008D18BF"/>
    <w:rsid w:val="008D302F"/>
    <w:rsid w:val="008D3348"/>
    <w:rsid w:val="008D3F04"/>
    <w:rsid w:val="008D5850"/>
    <w:rsid w:val="008D59CF"/>
    <w:rsid w:val="008D5E6E"/>
    <w:rsid w:val="008D6770"/>
    <w:rsid w:val="008D69BC"/>
    <w:rsid w:val="008D7024"/>
    <w:rsid w:val="008D7708"/>
    <w:rsid w:val="008E0920"/>
    <w:rsid w:val="008E127B"/>
    <w:rsid w:val="008E1B0C"/>
    <w:rsid w:val="008E1CF4"/>
    <w:rsid w:val="008E2062"/>
    <w:rsid w:val="008E2C69"/>
    <w:rsid w:val="008E2DE4"/>
    <w:rsid w:val="008E2E72"/>
    <w:rsid w:val="008E3133"/>
    <w:rsid w:val="008E3232"/>
    <w:rsid w:val="008E3487"/>
    <w:rsid w:val="008E40FE"/>
    <w:rsid w:val="008E4829"/>
    <w:rsid w:val="008E50E0"/>
    <w:rsid w:val="008E605E"/>
    <w:rsid w:val="008E6E0F"/>
    <w:rsid w:val="008E7374"/>
    <w:rsid w:val="008F04F8"/>
    <w:rsid w:val="008F0555"/>
    <w:rsid w:val="008F1F10"/>
    <w:rsid w:val="008F2779"/>
    <w:rsid w:val="008F2CAE"/>
    <w:rsid w:val="008F40D7"/>
    <w:rsid w:val="008F4C95"/>
    <w:rsid w:val="008F52DF"/>
    <w:rsid w:val="008F57AE"/>
    <w:rsid w:val="008F682C"/>
    <w:rsid w:val="008F694C"/>
    <w:rsid w:val="008F786A"/>
    <w:rsid w:val="008F7BF4"/>
    <w:rsid w:val="008F7DDF"/>
    <w:rsid w:val="00900660"/>
    <w:rsid w:val="00900B50"/>
    <w:rsid w:val="00900CC8"/>
    <w:rsid w:val="00901131"/>
    <w:rsid w:val="00901608"/>
    <w:rsid w:val="0090160B"/>
    <w:rsid w:val="00902B6B"/>
    <w:rsid w:val="00903DD2"/>
    <w:rsid w:val="00903EF5"/>
    <w:rsid w:val="00904D79"/>
    <w:rsid w:val="00906001"/>
    <w:rsid w:val="00906B20"/>
    <w:rsid w:val="00906B3D"/>
    <w:rsid w:val="0091088C"/>
    <w:rsid w:val="00910B28"/>
    <w:rsid w:val="009119F3"/>
    <w:rsid w:val="00911C53"/>
    <w:rsid w:val="00911DAD"/>
    <w:rsid w:val="009124B9"/>
    <w:rsid w:val="009125EF"/>
    <w:rsid w:val="00912604"/>
    <w:rsid w:val="00912DBB"/>
    <w:rsid w:val="00913409"/>
    <w:rsid w:val="00913D7C"/>
    <w:rsid w:val="009143A4"/>
    <w:rsid w:val="0091448E"/>
    <w:rsid w:val="0091653E"/>
    <w:rsid w:val="009176BA"/>
    <w:rsid w:val="00920259"/>
    <w:rsid w:val="00920A90"/>
    <w:rsid w:val="00920E80"/>
    <w:rsid w:val="00921DE8"/>
    <w:rsid w:val="00922186"/>
    <w:rsid w:val="00922246"/>
    <w:rsid w:val="00922C17"/>
    <w:rsid w:val="0092319E"/>
    <w:rsid w:val="00924576"/>
    <w:rsid w:val="0092484C"/>
    <w:rsid w:val="00924B6A"/>
    <w:rsid w:val="00925061"/>
    <w:rsid w:val="00925858"/>
    <w:rsid w:val="009266FE"/>
    <w:rsid w:val="009268C4"/>
    <w:rsid w:val="00926B3E"/>
    <w:rsid w:val="00926F4E"/>
    <w:rsid w:val="00926F6B"/>
    <w:rsid w:val="0092728C"/>
    <w:rsid w:val="0092728F"/>
    <w:rsid w:val="00927740"/>
    <w:rsid w:val="009300E5"/>
    <w:rsid w:val="0093085B"/>
    <w:rsid w:val="009309FC"/>
    <w:rsid w:val="009309FF"/>
    <w:rsid w:val="00931C87"/>
    <w:rsid w:val="009328BA"/>
    <w:rsid w:val="009331C2"/>
    <w:rsid w:val="009332DE"/>
    <w:rsid w:val="00934D02"/>
    <w:rsid w:val="00936032"/>
    <w:rsid w:val="009365CE"/>
    <w:rsid w:val="009368D6"/>
    <w:rsid w:val="00936B00"/>
    <w:rsid w:val="00936C1D"/>
    <w:rsid w:val="00936FDC"/>
    <w:rsid w:val="00937573"/>
    <w:rsid w:val="00937646"/>
    <w:rsid w:val="00940405"/>
    <w:rsid w:val="0094070B"/>
    <w:rsid w:val="0094096D"/>
    <w:rsid w:val="00942A2C"/>
    <w:rsid w:val="00943C86"/>
    <w:rsid w:val="00943FA4"/>
    <w:rsid w:val="009462C9"/>
    <w:rsid w:val="00947D96"/>
    <w:rsid w:val="00950330"/>
    <w:rsid w:val="009503B0"/>
    <w:rsid w:val="00950627"/>
    <w:rsid w:val="009509C6"/>
    <w:rsid w:val="00950DED"/>
    <w:rsid w:val="00951854"/>
    <w:rsid w:val="00952986"/>
    <w:rsid w:val="0095355B"/>
    <w:rsid w:val="00953934"/>
    <w:rsid w:val="00954E2D"/>
    <w:rsid w:val="0095541A"/>
    <w:rsid w:val="0095754B"/>
    <w:rsid w:val="009575A1"/>
    <w:rsid w:val="009577CE"/>
    <w:rsid w:val="009606C6"/>
    <w:rsid w:val="00960A57"/>
    <w:rsid w:val="009610B7"/>
    <w:rsid w:val="00962160"/>
    <w:rsid w:val="00962D27"/>
    <w:rsid w:val="00963C49"/>
    <w:rsid w:val="00963CA3"/>
    <w:rsid w:val="009644C2"/>
    <w:rsid w:val="0096518F"/>
    <w:rsid w:val="009657BE"/>
    <w:rsid w:val="00965EEA"/>
    <w:rsid w:val="00966856"/>
    <w:rsid w:val="00966884"/>
    <w:rsid w:val="009668BE"/>
    <w:rsid w:val="00966EE4"/>
    <w:rsid w:val="0096793A"/>
    <w:rsid w:val="009701CB"/>
    <w:rsid w:val="00970D02"/>
    <w:rsid w:val="009720BC"/>
    <w:rsid w:val="0097224A"/>
    <w:rsid w:val="009729FA"/>
    <w:rsid w:val="0097370F"/>
    <w:rsid w:val="009739FD"/>
    <w:rsid w:val="00974A0D"/>
    <w:rsid w:val="00974C52"/>
    <w:rsid w:val="00974EA3"/>
    <w:rsid w:val="00975452"/>
    <w:rsid w:val="0097573F"/>
    <w:rsid w:val="009759B8"/>
    <w:rsid w:val="00977E4B"/>
    <w:rsid w:val="00980397"/>
    <w:rsid w:val="00980AD6"/>
    <w:rsid w:val="00981112"/>
    <w:rsid w:val="0098125C"/>
    <w:rsid w:val="00982576"/>
    <w:rsid w:val="009838B4"/>
    <w:rsid w:val="009838DC"/>
    <w:rsid w:val="00983E7C"/>
    <w:rsid w:val="00984A7B"/>
    <w:rsid w:val="00985775"/>
    <w:rsid w:val="00986206"/>
    <w:rsid w:val="00987081"/>
    <w:rsid w:val="00987831"/>
    <w:rsid w:val="00990107"/>
    <w:rsid w:val="009905BA"/>
    <w:rsid w:val="00990834"/>
    <w:rsid w:val="009918F0"/>
    <w:rsid w:val="00991C1A"/>
    <w:rsid w:val="009920FE"/>
    <w:rsid w:val="00992610"/>
    <w:rsid w:val="009926DA"/>
    <w:rsid w:val="00993248"/>
    <w:rsid w:val="00993BC3"/>
    <w:rsid w:val="00995034"/>
    <w:rsid w:val="00995202"/>
    <w:rsid w:val="00995766"/>
    <w:rsid w:val="009957BE"/>
    <w:rsid w:val="00996DEC"/>
    <w:rsid w:val="009A10D5"/>
    <w:rsid w:val="009A1E13"/>
    <w:rsid w:val="009A2351"/>
    <w:rsid w:val="009A3196"/>
    <w:rsid w:val="009A380E"/>
    <w:rsid w:val="009A3F81"/>
    <w:rsid w:val="009A4081"/>
    <w:rsid w:val="009A48B9"/>
    <w:rsid w:val="009A55C8"/>
    <w:rsid w:val="009A6AC0"/>
    <w:rsid w:val="009A6F18"/>
    <w:rsid w:val="009A76DD"/>
    <w:rsid w:val="009A7DA4"/>
    <w:rsid w:val="009A7FA3"/>
    <w:rsid w:val="009B1E1D"/>
    <w:rsid w:val="009B2287"/>
    <w:rsid w:val="009B22A6"/>
    <w:rsid w:val="009B25EF"/>
    <w:rsid w:val="009B3289"/>
    <w:rsid w:val="009B483F"/>
    <w:rsid w:val="009B570B"/>
    <w:rsid w:val="009B5B77"/>
    <w:rsid w:val="009C0236"/>
    <w:rsid w:val="009C0261"/>
    <w:rsid w:val="009C0C03"/>
    <w:rsid w:val="009C0ED4"/>
    <w:rsid w:val="009C1E85"/>
    <w:rsid w:val="009C281B"/>
    <w:rsid w:val="009C2AFD"/>
    <w:rsid w:val="009C2EBF"/>
    <w:rsid w:val="009C30F1"/>
    <w:rsid w:val="009C3389"/>
    <w:rsid w:val="009C523A"/>
    <w:rsid w:val="009C5289"/>
    <w:rsid w:val="009C611F"/>
    <w:rsid w:val="009C6ADF"/>
    <w:rsid w:val="009C7112"/>
    <w:rsid w:val="009C78A7"/>
    <w:rsid w:val="009C7E40"/>
    <w:rsid w:val="009D05C9"/>
    <w:rsid w:val="009D0C8C"/>
    <w:rsid w:val="009D180B"/>
    <w:rsid w:val="009D25F4"/>
    <w:rsid w:val="009D2E14"/>
    <w:rsid w:val="009D3201"/>
    <w:rsid w:val="009D3B24"/>
    <w:rsid w:val="009D3E7E"/>
    <w:rsid w:val="009D4023"/>
    <w:rsid w:val="009D4EF0"/>
    <w:rsid w:val="009D632A"/>
    <w:rsid w:val="009D6D5D"/>
    <w:rsid w:val="009D6D5F"/>
    <w:rsid w:val="009D7B86"/>
    <w:rsid w:val="009E2454"/>
    <w:rsid w:val="009E28CA"/>
    <w:rsid w:val="009E29C7"/>
    <w:rsid w:val="009E2FF4"/>
    <w:rsid w:val="009E3BC4"/>
    <w:rsid w:val="009E4632"/>
    <w:rsid w:val="009E4BB6"/>
    <w:rsid w:val="009E4D55"/>
    <w:rsid w:val="009E542E"/>
    <w:rsid w:val="009E6FC9"/>
    <w:rsid w:val="009E7248"/>
    <w:rsid w:val="009E73B9"/>
    <w:rsid w:val="009F10F6"/>
    <w:rsid w:val="009F1859"/>
    <w:rsid w:val="009F2491"/>
    <w:rsid w:val="009F32D3"/>
    <w:rsid w:val="009F374B"/>
    <w:rsid w:val="009F4080"/>
    <w:rsid w:val="009F437E"/>
    <w:rsid w:val="009F481C"/>
    <w:rsid w:val="009F4A4E"/>
    <w:rsid w:val="009F4C41"/>
    <w:rsid w:val="009F5CD0"/>
    <w:rsid w:val="009F5F73"/>
    <w:rsid w:val="009F6C03"/>
    <w:rsid w:val="009F6EF3"/>
    <w:rsid w:val="009F7805"/>
    <w:rsid w:val="00A00116"/>
    <w:rsid w:val="00A0021A"/>
    <w:rsid w:val="00A032BB"/>
    <w:rsid w:val="00A03AA1"/>
    <w:rsid w:val="00A03CB4"/>
    <w:rsid w:val="00A0445E"/>
    <w:rsid w:val="00A049E5"/>
    <w:rsid w:val="00A07AD4"/>
    <w:rsid w:val="00A07FA0"/>
    <w:rsid w:val="00A10AFB"/>
    <w:rsid w:val="00A110F7"/>
    <w:rsid w:val="00A1117C"/>
    <w:rsid w:val="00A1122B"/>
    <w:rsid w:val="00A1184C"/>
    <w:rsid w:val="00A12445"/>
    <w:rsid w:val="00A125B7"/>
    <w:rsid w:val="00A12674"/>
    <w:rsid w:val="00A12F4F"/>
    <w:rsid w:val="00A13868"/>
    <w:rsid w:val="00A13F7E"/>
    <w:rsid w:val="00A17102"/>
    <w:rsid w:val="00A17220"/>
    <w:rsid w:val="00A17AB9"/>
    <w:rsid w:val="00A21864"/>
    <w:rsid w:val="00A21892"/>
    <w:rsid w:val="00A22296"/>
    <w:rsid w:val="00A22298"/>
    <w:rsid w:val="00A222CD"/>
    <w:rsid w:val="00A22549"/>
    <w:rsid w:val="00A229B8"/>
    <w:rsid w:val="00A23BDB"/>
    <w:rsid w:val="00A254AE"/>
    <w:rsid w:val="00A25B84"/>
    <w:rsid w:val="00A303B8"/>
    <w:rsid w:val="00A312F5"/>
    <w:rsid w:val="00A31715"/>
    <w:rsid w:val="00A3202D"/>
    <w:rsid w:val="00A33C4C"/>
    <w:rsid w:val="00A34813"/>
    <w:rsid w:val="00A34837"/>
    <w:rsid w:val="00A35301"/>
    <w:rsid w:val="00A36208"/>
    <w:rsid w:val="00A3620E"/>
    <w:rsid w:val="00A36433"/>
    <w:rsid w:val="00A368BD"/>
    <w:rsid w:val="00A37EFF"/>
    <w:rsid w:val="00A37FE4"/>
    <w:rsid w:val="00A40C41"/>
    <w:rsid w:val="00A411B6"/>
    <w:rsid w:val="00A43063"/>
    <w:rsid w:val="00A44158"/>
    <w:rsid w:val="00A44742"/>
    <w:rsid w:val="00A4623A"/>
    <w:rsid w:val="00A46FD4"/>
    <w:rsid w:val="00A471F2"/>
    <w:rsid w:val="00A474F4"/>
    <w:rsid w:val="00A511CF"/>
    <w:rsid w:val="00A51600"/>
    <w:rsid w:val="00A5190E"/>
    <w:rsid w:val="00A51A60"/>
    <w:rsid w:val="00A5305F"/>
    <w:rsid w:val="00A5463C"/>
    <w:rsid w:val="00A54868"/>
    <w:rsid w:val="00A54A92"/>
    <w:rsid w:val="00A551A2"/>
    <w:rsid w:val="00A56CA8"/>
    <w:rsid w:val="00A577FE"/>
    <w:rsid w:val="00A600FF"/>
    <w:rsid w:val="00A60CD9"/>
    <w:rsid w:val="00A614D7"/>
    <w:rsid w:val="00A622B6"/>
    <w:rsid w:val="00A627B7"/>
    <w:rsid w:val="00A6408A"/>
    <w:rsid w:val="00A64497"/>
    <w:rsid w:val="00A67208"/>
    <w:rsid w:val="00A67364"/>
    <w:rsid w:val="00A711CA"/>
    <w:rsid w:val="00A71D03"/>
    <w:rsid w:val="00A7254F"/>
    <w:rsid w:val="00A733D0"/>
    <w:rsid w:val="00A73933"/>
    <w:rsid w:val="00A73D5F"/>
    <w:rsid w:val="00A73E5B"/>
    <w:rsid w:val="00A73F50"/>
    <w:rsid w:val="00A741DD"/>
    <w:rsid w:val="00A74482"/>
    <w:rsid w:val="00A75DF2"/>
    <w:rsid w:val="00A75DFF"/>
    <w:rsid w:val="00A766AD"/>
    <w:rsid w:val="00A76D93"/>
    <w:rsid w:val="00A77B8A"/>
    <w:rsid w:val="00A80B66"/>
    <w:rsid w:val="00A80F39"/>
    <w:rsid w:val="00A81F90"/>
    <w:rsid w:val="00A82632"/>
    <w:rsid w:val="00A83761"/>
    <w:rsid w:val="00A83A28"/>
    <w:rsid w:val="00A83B0C"/>
    <w:rsid w:val="00A849A2"/>
    <w:rsid w:val="00A85D53"/>
    <w:rsid w:val="00A86B70"/>
    <w:rsid w:val="00A86EE0"/>
    <w:rsid w:val="00A875A0"/>
    <w:rsid w:val="00A87D1C"/>
    <w:rsid w:val="00A91637"/>
    <w:rsid w:val="00A91C0E"/>
    <w:rsid w:val="00A92129"/>
    <w:rsid w:val="00A92151"/>
    <w:rsid w:val="00A92D73"/>
    <w:rsid w:val="00A93567"/>
    <w:rsid w:val="00A938F9"/>
    <w:rsid w:val="00A94EF6"/>
    <w:rsid w:val="00A95143"/>
    <w:rsid w:val="00A95288"/>
    <w:rsid w:val="00A95931"/>
    <w:rsid w:val="00A9668B"/>
    <w:rsid w:val="00A969FE"/>
    <w:rsid w:val="00A96BB3"/>
    <w:rsid w:val="00A9714B"/>
    <w:rsid w:val="00AA0B83"/>
    <w:rsid w:val="00AA1F3E"/>
    <w:rsid w:val="00AA2883"/>
    <w:rsid w:val="00AA2E7D"/>
    <w:rsid w:val="00AA34CE"/>
    <w:rsid w:val="00AA3586"/>
    <w:rsid w:val="00AA383E"/>
    <w:rsid w:val="00AA39B1"/>
    <w:rsid w:val="00AA3C6B"/>
    <w:rsid w:val="00AA3E51"/>
    <w:rsid w:val="00AA4084"/>
    <w:rsid w:val="00AA4149"/>
    <w:rsid w:val="00AA4D95"/>
    <w:rsid w:val="00AA4FE7"/>
    <w:rsid w:val="00AA5B61"/>
    <w:rsid w:val="00AA5B6C"/>
    <w:rsid w:val="00AA5BBE"/>
    <w:rsid w:val="00AA678E"/>
    <w:rsid w:val="00AB1676"/>
    <w:rsid w:val="00AB2775"/>
    <w:rsid w:val="00AB44F5"/>
    <w:rsid w:val="00AB4A10"/>
    <w:rsid w:val="00AB4B47"/>
    <w:rsid w:val="00AB668A"/>
    <w:rsid w:val="00AB688D"/>
    <w:rsid w:val="00AB6D96"/>
    <w:rsid w:val="00AB76E3"/>
    <w:rsid w:val="00AC03DC"/>
    <w:rsid w:val="00AC072A"/>
    <w:rsid w:val="00AC0B58"/>
    <w:rsid w:val="00AC1250"/>
    <w:rsid w:val="00AC2943"/>
    <w:rsid w:val="00AC296C"/>
    <w:rsid w:val="00AC4C34"/>
    <w:rsid w:val="00AC625B"/>
    <w:rsid w:val="00AC7B09"/>
    <w:rsid w:val="00AC7E68"/>
    <w:rsid w:val="00AC7F80"/>
    <w:rsid w:val="00AD2780"/>
    <w:rsid w:val="00AD40AA"/>
    <w:rsid w:val="00AD441D"/>
    <w:rsid w:val="00AD532E"/>
    <w:rsid w:val="00AD57EF"/>
    <w:rsid w:val="00AD5E5A"/>
    <w:rsid w:val="00AD5E89"/>
    <w:rsid w:val="00AD773B"/>
    <w:rsid w:val="00AE009C"/>
    <w:rsid w:val="00AE0572"/>
    <w:rsid w:val="00AE0D0A"/>
    <w:rsid w:val="00AE1396"/>
    <w:rsid w:val="00AE1710"/>
    <w:rsid w:val="00AE3A75"/>
    <w:rsid w:val="00AE4074"/>
    <w:rsid w:val="00AE508B"/>
    <w:rsid w:val="00AE5875"/>
    <w:rsid w:val="00AE6C5E"/>
    <w:rsid w:val="00AE7F8A"/>
    <w:rsid w:val="00AF25CB"/>
    <w:rsid w:val="00AF265F"/>
    <w:rsid w:val="00AF351C"/>
    <w:rsid w:val="00AF3973"/>
    <w:rsid w:val="00AF5293"/>
    <w:rsid w:val="00AF59EB"/>
    <w:rsid w:val="00AF7FB7"/>
    <w:rsid w:val="00B007C6"/>
    <w:rsid w:val="00B00991"/>
    <w:rsid w:val="00B00C44"/>
    <w:rsid w:val="00B018C1"/>
    <w:rsid w:val="00B02241"/>
    <w:rsid w:val="00B038FB"/>
    <w:rsid w:val="00B040A5"/>
    <w:rsid w:val="00B05884"/>
    <w:rsid w:val="00B066B6"/>
    <w:rsid w:val="00B066E4"/>
    <w:rsid w:val="00B0761B"/>
    <w:rsid w:val="00B1188A"/>
    <w:rsid w:val="00B125A1"/>
    <w:rsid w:val="00B136DE"/>
    <w:rsid w:val="00B138B3"/>
    <w:rsid w:val="00B13BF5"/>
    <w:rsid w:val="00B13EF6"/>
    <w:rsid w:val="00B146A8"/>
    <w:rsid w:val="00B14762"/>
    <w:rsid w:val="00B1476A"/>
    <w:rsid w:val="00B14CB5"/>
    <w:rsid w:val="00B17088"/>
    <w:rsid w:val="00B1709E"/>
    <w:rsid w:val="00B17421"/>
    <w:rsid w:val="00B17740"/>
    <w:rsid w:val="00B17816"/>
    <w:rsid w:val="00B20D47"/>
    <w:rsid w:val="00B21369"/>
    <w:rsid w:val="00B214CB"/>
    <w:rsid w:val="00B21F08"/>
    <w:rsid w:val="00B23B38"/>
    <w:rsid w:val="00B24060"/>
    <w:rsid w:val="00B24665"/>
    <w:rsid w:val="00B247AE"/>
    <w:rsid w:val="00B24CF2"/>
    <w:rsid w:val="00B24D61"/>
    <w:rsid w:val="00B24E23"/>
    <w:rsid w:val="00B25A8C"/>
    <w:rsid w:val="00B2688C"/>
    <w:rsid w:val="00B26A1A"/>
    <w:rsid w:val="00B26CF9"/>
    <w:rsid w:val="00B30249"/>
    <w:rsid w:val="00B305BC"/>
    <w:rsid w:val="00B314F1"/>
    <w:rsid w:val="00B3271A"/>
    <w:rsid w:val="00B32AC2"/>
    <w:rsid w:val="00B32BBE"/>
    <w:rsid w:val="00B32EFF"/>
    <w:rsid w:val="00B33171"/>
    <w:rsid w:val="00B334CC"/>
    <w:rsid w:val="00B33A52"/>
    <w:rsid w:val="00B33BCD"/>
    <w:rsid w:val="00B33FD0"/>
    <w:rsid w:val="00B359F6"/>
    <w:rsid w:val="00B35F6A"/>
    <w:rsid w:val="00B366E3"/>
    <w:rsid w:val="00B370B8"/>
    <w:rsid w:val="00B37337"/>
    <w:rsid w:val="00B408D5"/>
    <w:rsid w:val="00B40908"/>
    <w:rsid w:val="00B41664"/>
    <w:rsid w:val="00B426CE"/>
    <w:rsid w:val="00B4490C"/>
    <w:rsid w:val="00B44AE7"/>
    <w:rsid w:val="00B46C99"/>
    <w:rsid w:val="00B46DC1"/>
    <w:rsid w:val="00B46F9B"/>
    <w:rsid w:val="00B46FDF"/>
    <w:rsid w:val="00B47EB3"/>
    <w:rsid w:val="00B50187"/>
    <w:rsid w:val="00B5088A"/>
    <w:rsid w:val="00B50910"/>
    <w:rsid w:val="00B51E24"/>
    <w:rsid w:val="00B526C0"/>
    <w:rsid w:val="00B52AA7"/>
    <w:rsid w:val="00B52C26"/>
    <w:rsid w:val="00B534AF"/>
    <w:rsid w:val="00B5355D"/>
    <w:rsid w:val="00B535D5"/>
    <w:rsid w:val="00B53AA8"/>
    <w:rsid w:val="00B53EA5"/>
    <w:rsid w:val="00B55D6F"/>
    <w:rsid w:val="00B5659D"/>
    <w:rsid w:val="00B56660"/>
    <w:rsid w:val="00B56C78"/>
    <w:rsid w:val="00B5796F"/>
    <w:rsid w:val="00B6067F"/>
    <w:rsid w:val="00B610EE"/>
    <w:rsid w:val="00B61224"/>
    <w:rsid w:val="00B617AF"/>
    <w:rsid w:val="00B61AC9"/>
    <w:rsid w:val="00B62417"/>
    <w:rsid w:val="00B62EA0"/>
    <w:rsid w:val="00B634DD"/>
    <w:rsid w:val="00B64758"/>
    <w:rsid w:val="00B64B18"/>
    <w:rsid w:val="00B65939"/>
    <w:rsid w:val="00B65D9B"/>
    <w:rsid w:val="00B6640F"/>
    <w:rsid w:val="00B66510"/>
    <w:rsid w:val="00B67B7D"/>
    <w:rsid w:val="00B67FE7"/>
    <w:rsid w:val="00B700D2"/>
    <w:rsid w:val="00B7151A"/>
    <w:rsid w:val="00B723AD"/>
    <w:rsid w:val="00B72D8A"/>
    <w:rsid w:val="00B739CC"/>
    <w:rsid w:val="00B740C5"/>
    <w:rsid w:val="00B7427F"/>
    <w:rsid w:val="00B74CE9"/>
    <w:rsid w:val="00B7562F"/>
    <w:rsid w:val="00B77E22"/>
    <w:rsid w:val="00B8029E"/>
    <w:rsid w:val="00B8034C"/>
    <w:rsid w:val="00B80F18"/>
    <w:rsid w:val="00B8143B"/>
    <w:rsid w:val="00B81593"/>
    <w:rsid w:val="00B819A5"/>
    <w:rsid w:val="00B81ACF"/>
    <w:rsid w:val="00B82949"/>
    <w:rsid w:val="00B83333"/>
    <w:rsid w:val="00B83396"/>
    <w:rsid w:val="00B8430E"/>
    <w:rsid w:val="00B84BA0"/>
    <w:rsid w:val="00B84C04"/>
    <w:rsid w:val="00B866DF"/>
    <w:rsid w:val="00B870BE"/>
    <w:rsid w:val="00B877D2"/>
    <w:rsid w:val="00B878DB"/>
    <w:rsid w:val="00B90632"/>
    <w:rsid w:val="00B91DD4"/>
    <w:rsid w:val="00B928ED"/>
    <w:rsid w:val="00B92EED"/>
    <w:rsid w:val="00B93006"/>
    <w:rsid w:val="00B9336F"/>
    <w:rsid w:val="00B9337E"/>
    <w:rsid w:val="00B938DF"/>
    <w:rsid w:val="00B939AF"/>
    <w:rsid w:val="00B93C10"/>
    <w:rsid w:val="00B945D7"/>
    <w:rsid w:val="00B945D9"/>
    <w:rsid w:val="00B9499A"/>
    <w:rsid w:val="00B94C27"/>
    <w:rsid w:val="00B95146"/>
    <w:rsid w:val="00B9753C"/>
    <w:rsid w:val="00B97DA6"/>
    <w:rsid w:val="00BA17BF"/>
    <w:rsid w:val="00BA22DE"/>
    <w:rsid w:val="00BA2CB5"/>
    <w:rsid w:val="00BA2CE1"/>
    <w:rsid w:val="00BA35FB"/>
    <w:rsid w:val="00BA3AA1"/>
    <w:rsid w:val="00BA3B1A"/>
    <w:rsid w:val="00BA4636"/>
    <w:rsid w:val="00BA48DE"/>
    <w:rsid w:val="00BA4A6A"/>
    <w:rsid w:val="00BA54A5"/>
    <w:rsid w:val="00BA565C"/>
    <w:rsid w:val="00BA56C8"/>
    <w:rsid w:val="00BA68D6"/>
    <w:rsid w:val="00BA72E0"/>
    <w:rsid w:val="00BA73AE"/>
    <w:rsid w:val="00BA7A97"/>
    <w:rsid w:val="00BA7C27"/>
    <w:rsid w:val="00BB32B7"/>
    <w:rsid w:val="00BB331A"/>
    <w:rsid w:val="00BB3926"/>
    <w:rsid w:val="00BB4FA8"/>
    <w:rsid w:val="00BB57C1"/>
    <w:rsid w:val="00BB68B2"/>
    <w:rsid w:val="00BB6D97"/>
    <w:rsid w:val="00BB70D7"/>
    <w:rsid w:val="00BB720C"/>
    <w:rsid w:val="00BB7E45"/>
    <w:rsid w:val="00BC074C"/>
    <w:rsid w:val="00BC10CB"/>
    <w:rsid w:val="00BC130D"/>
    <w:rsid w:val="00BC1E99"/>
    <w:rsid w:val="00BC2FD1"/>
    <w:rsid w:val="00BC55D5"/>
    <w:rsid w:val="00BC5829"/>
    <w:rsid w:val="00BC5D42"/>
    <w:rsid w:val="00BC69ED"/>
    <w:rsid w:val="00BC6A9F"/>
    <w:rsid w:val="00BC6BD4"/>
    <w:rsid w:val="00BC6CED"/>
    <w:rsid w:val="00BC7367"/>
    <w:rsid w:val="00BC7FC4"/>
    <w:rsid w:val="00BD08F8"/>
    <w:rsid w:val="00BD09B0"/>
    <w:rsid w:val="00BD0C85"/>
    <w:rsid w:val="00BD1115"/>
    <w:rsid w:val="00BD1177"/>
    <w:rsid w:val="00BD1331"/>
    <w:rsid w:val="00BD2B92"/>
    <w:rsid w:val="00BD3007"/>
    <w:rsid w:val="00BD352A"/>
    <w:rsid w:val="00BD3577"/>
    <w:rsid w:val="00BD3AB7"/>
    <w:rsid w:val="00BD3CC9"/>
    <w:rsid w:val="00BD3DA7"/>
    <w:rsid w:val="00BD4C21"/>
    <w:rsid w:val="00BD503B"/>
    <w:rsid w:val="00BD5901"/>
    <w:rsid w:val="00BD5C63"/>
    <w:rsid w:val="00BD6181"/>
    <w:rsid w:val="00BD68AD"/>
    <w:rsid w:val="00BD6CBE"/>
    <w:rsid w:val="00BD71EE"/>
    <w:rsid w:val="00BD7252"/>
    <w:rsid w:val="00BD7B08"/>
    <w:rsid w:val="00BE0327"/>
    <w:rsid w:val="00BE0333"/>
    <w:rsid w:val="00BE1D0F"/>
    <w:rsid w:val="00BE441C"/>
    <w:rsid w:val="00BE482A"/>
    <w:rsid w:val="00BE5D0B"/>
    <w:rsid w:val="00BE62E4"/>
    <w:rsid w:val="00BE67D8"/>
    <w:rsid w:val="00BE7E27"/>
    <w:rsid w:val="00BF04FE"/>
    <w:rsid w:val="00BF0CA1"/>
    <w:rsid w:val="00BF0E48"/>
    <w:rsid w:val="00BF0FCA"/>
    <w:rsid w:val="00BF1144"/>
    <w:rsid w:val="00BF1145"/>
    <w:rsid w:val="00BF13B0"/>
    <w:rsid w:val="00BF2528"/>
    <w:rsid w:val="00BF35DF"/>
    <w:rsid w:val="00BF37F9"/>
    <w:rsid w:val="00BF3C15"/>
    <w:rsid w:val="00BF3F1B"/>
    <w:rsid w:val="00BF4285"/>
    <w:rsid w:val="00BF4688"/>
    <w:rsid w:val="00BF48D8"/>
    <w:rsid w:val="00BF4DD0"/>
    <w:rsid w:val="00BF4E60"/>
    <w:rsid w:val="00BF4F35"/>
    <w:rsid w:val="00BF5259"/>
    <w:rsid w:val="00BF6C38"/>
    <w:rsid w:val="00BF78FC"/>
    <w:rsid w:val="00C00F82"/>
    <w:rsid w:val="00C01119"/>
    <w:rsid w:val="00C011B9"/>
    <w:rsid w:val="00C011FA"/>
    <w:rsid w:val="00C015E3"/>
    <w:rsid w:val="00C017AC"/>
    <w:rsid w:val="00C02798"/>
    <w:rsid w:val="00C02965"/>
    <w:rsid w:val="00C02C44"/>
    <w:rsid w:val="00C02C68"/>
    <w:rsid w:val="00C0303A"/>
    <w:rsid w:val="00C035B2"/>
    <w:rsid w:val="00C04C34"/>
    <w:rsid w:val="00C04F7B"/>
    <w:rsid w:val="00C0591D"/>
    <w:rsid w:val="00C062AB"/>
    <w:rsid w:val="00C068A4"/>
    <w:rsid w:val="00C07444"/>
    <w:rsid w:val="00C10845"/>
    <w:rsid w:val="00C113D4"/>
    <w:rsid w:val="00C1159C"/>
    <w:rsid w:val="00C115CF"/>
    <w:rsid w:val="00C11F63"/>
    <w:rsid w:val="00C128E4"/>
    <w:rsid w:val="00C12934"/>
    <w:rsid w:val="00C13EC5"/>
    <w:rsid w:val="00C15C88"/>
    <w:rsid w:val="00C15F7B"/>
    <w:rsid w:val="00C161FD"/>
    <w:rsid w:val="00C16619"/>
    <w:rsid w:val="00C1675F"/>
    <w:rsid w:val="00C20C59"/>
    <w:rsid w:val="00C20F46"/>
    <w:rsid w:val="00C21188"/>
    <w:rsid w:val="00C22062"/>
    <w:rsid w:val="00C2234A"/>
    <w:rsid w:val="00C229C7"/>
    <w:rsid w:val="00C22C46"/>
    <w:rsid w:val="00C22F32"/>
    <w:rsid w:val="00C232C4"/>
    <w:rsid w:val="00C233F5"/>
    <w:rsid w:val="00C23C88"/>
    <w:rsid w:val="00C24193"/>
    <w:rsid w:val="00C24E92"/>
    <w:rsid w:val="00C25BE8"/>
    <w:rsid w:val="00C26E38"/>
    <w:rsid w:val="00C270BC"/>
    <w:rsid w:val="00C2777B"/>
    <w:rsid w:val="00C301AC"/>
    <w:rsid w:val="00C302E7"/>
    <w:rsid w:val="00C31001"/>
    <w:rsid w:val="00C31022"/>
    <w:rsid w:val="00C3127A"/>
    <w:rsid w:val="00C3203A"/>
    <w:rsid w:val="00C32DEE"/>
    <w:rsid w:val="00C33235"/>
    <w:rsid w:val="00C33ED3"/>
    <w:rsid w:val="00C340AE"/>
    <w:rsid w:val="00C34290"/>
    <w:rsid w:val="00C34302"/>
    <w:rsid w:val="00C34747"/>
    <w:rsid w:val="00C34B8A"/>
    <w:rsid w:val="00C36200"/>
    <w:rsid w:val="00C364C2"/>
    <w:rsid w:val="00C36E4C"/>
    <w:rsid w:val="00C42F55"/>
    <w:rsid w:val="00C439A5"/>
    <w:rsid w:val="00C44269"/>
    <w:rsid w:val="00C45686"/>
    <w:rsid w:val="00C469DA"/>
    <w:rsid w:val="00C4728B"/>
    <w:rsid w:val="00C47AFE"/>
    <w:rsid w:val="00C500A7"/>
    <w:rsid w:val="00C503CB"/>
    <w:rsid w:val="00C50D15"/>
    <w:rsid w:val="00C50D6F"/>
    <w:rsid w:val="00C51469"/>
    <w:rsid w:val="00C52030"/>
    <w:rsid w:val="00C52625"/>
    <w:rsid w:val="00C52C16"/>
    <w:rsid w:val="00C5383C"/>
    <w:rsid w:val="00C539B3"/>
    <w:rsid w:val="00C53A39"/>
    <w:rsid w:val="00C53BCF"/>
    <w:rsid w:val="00C53D25"/>
    <w:rsid w:val="00C55793"/>
    <w:rsid w:val="00C55EB3"/>
    <w:rsid w:val="00C56134"/>
    <w:rsid w:val="00C56769"/>
    <w:rsid w:val="00C576EF"/>
    <w:rsid w:val="00C57BE2"/>
    <w:rsid w:val="00C6108D"/>
    <w:rsid w:val="00C61FC6"/>
    <w:rsid w:val="00C621CB"/>
    <w:rsid w:val="00C6258A"/>
    <w:rsid w:val="00C629EC"/>
    <w:rsid w:val="00C631CF"/>
    <w:rsid w:val="00C63E22"/>
    <w:rsid w:val="00C6427F"/>
    <w:rsid w:val="00C64AAB"/>
    <w:rsid w:val="00C65C0D"/>
    <w:rsid w:val="00C65FD1"/>
    <w:rsid w:val="00C66995"/>
    <w:rsid w:val="00C669E9"/>
    <w:rsid w:val="00C6754F"/>
    <w:rsid w:val="00C67868"/>
    <w:rsid w:val="00C7024C"/>
    <w:rsid w:val="00C70603"/>
    <w:rsid w:val="00C70F55"/>
    <w:rsid w:val="00C712CE"/>
    <w:rsid w:val="00C72693"/>
    <w:rsid w:val="00C73517"/>
    <w:rsid w:val="00C7377A"/>
    <w:rsid w:val="00C74F06"/>
    <w:rsid w:val="00C75311"/>
    <w:rsid w:val="00C75B22"/>
    <w:rsid w:val="00C763DF"/>
    <w:rsid w:val="00C763F5"/>
    <w:rsid w:val="00C76594"/>
    <w:rsid w:val="00C765EC"/>
    <w:rsid w:val="00C806F9"/>
    <w:rsid w:val="00C811BA"/>
    <w:rsid w:val="00C81DF5"/>
    <w:rsid w:val="00C8230B"/>
    <w:rsid w:val="00C82550"/>
    <w:rsid w:val="00C82A23"/>
    <w:rsid w:val="00C82EB4"/>
    <w:rsid w:val="00C8479E"/>
    <w:rsid w:val="00C84857"/>
    <w:rsid w:val="00C8498D"/>
    <w:rsid w:val="00C856C9"/>
    <w:rsid w:val="00C86509"/>
    <w:rsid w:val="00C87461"/>
    <w:rsid w:val="00C876EA"/>
    <w:rsid w:val="00C90DC2"/>
    <w:rsid w:val="00C91CE9"/>
    <w:rsid w:val="00C91F30"/>
    <w:rsid w:val="00C944E3"/>
    <w:rsid w:val="00C94768"/>
    <w:rsid w:val="00C9502D"/>
    <w:rsid w:val="00C96052"/>
    <w:rsid w:val="00C96320"/>
    <w:rsid w:val="00C963EF"/>
    <w:rsid w:val="00C97270"/>
    <w:rsid w:val="00CA0E8E"/>
    <w:rsid w:val="00CA122F"/>
    <w:rsid w:val="00CA1A59"/>
    <w:rsid w:val="00CA1ECE"/>
    <w:rsid w:val="00CA2ABB"/>
    <w:rsid w:val="00CA3820"/>
    <w:rsid w:val="00CA41A3"/>
    <w:rsid w:val="00CA53DE"/>
    <w:rsid w:val="00CA5F92"/>
    <w:rsid w:val="00CA718C"/>
    <w:rsid w:val="00CB08A9"/>
    <w:rsid w:val="00CB230E"/>
    <w:rsid w:val="00CB301C"/>
    <w:rsid w:val="00CB370B"/>
    <w:rsid w:val="00CB40F9"/>
    <w:rsid w:val="00CB4578"/>
    <w:rsid w:val="00CB55F2"/>
    <w:rsid w:val="00CB5E44"/>
    <w:rsid w:val="00CB5F80"/>
    <w:rsid w:val="00CB66F2"/>
    <w:rsid w:val="00CB6DFF"/>
    <w:rsid w:val="00CB7DF3"/>
    <w:rsid w:val="00CC0F34"/>
    <w:rsid w:val="00CC22C7"/>
    <w:rsid w:val="00CC25B1"/>
    <w:rsid w:val="00CC2C24"/>
    <w:rsid w:val="00CC3CE7"/>
    <w:rsid w:val="00CC4270"/>
    <w:rsid w:val="00CC593D"/>
    <w:rsid w:val="00CC67D2"/>
    <w:rsid w:val="00CD0F87"/>
    <w:rsid w:val="00CD239D"/>
    <w:rsid w:val="00CD29D8"/>
    <w:rsid w:val="00CD3379"/>
    <w:rsid w:val="00CD3850"/>
    <w:rsid w:val="00CD3A20"/>
    <w:rsid w:val="00CD3CA9"/>
    <w:rsid w:val="00CD3D54"/>
    <w:rsid w:val="00CD66A0"/>
    <w:rsid w:val="00CD75B7"/>
    <w:rsid w:val="00CE0214"/>
    <w:rsid w:val="00CE1B39"/>
    <w:rsid w:val="00CE1D03"/>
    <w:rsid w:val="00CE2BC9"/>
    <w:rsid w:val="00CE2C6F"/>
    <w:rsid w:val="00CE489A"/>
    <w:rsid w:val="00CE48C1"/>
    <w:rsid w:val="00CE690E"/>
    <w:rsid w:val="00CE7E10"/>
    <w:rsid w:val="00CE7F2C"/>
    <w:rsid w:val="00CF068C"/>
    <w:rsid w:val="00CF0859"/>
    <w:rsid w:val="00CF1435"/>
    <w:rsid w:val="00CF1445"/>
    <w:rsid w:val="00CF26A8"/>
    <w:rsid w:val="00CF30EF"/>
    <w:rsid w:val="00CF31E2"/>
    <w:rsid w:val="00CF33C4"/>
    <w:rsid w:val="00CF38D5"/>
    <w:rsid w:val="00CF393D"/>
    <w:rsid w:val="00CF471C"/>
    <w:rsid w:val="00CF4E52"/>
    <w:rsid w:val="00CF4F1F"/>
    <w:rsid w:val="00CF5030"/>
    <w:rsid w:val="00CF5E0E"/>
    <w:rsid w:val="00CF6473"/>
    <w:rsid w:val="00CF7E60"/>
    <w:rsid w:val="00D00E14"/>
    <w:rsid w:val="00D00EB6"/>
    <w:rsid w:val="00D00FFE"/>
    <w:rsid w:val="00D01735"/>
    <w:rsid w:val="00D01934"/>
    <w:rsid w:val="00D01BA2"/>
    <w:rsid w:val="00D01BF3"/>
    <w:rsid w:val="00D02661"/>
    <w:rsid w:val="00D026B8"/>
    <w:rsid w:val="00D02717"/>
    <w:rsid w:val="00D0377B"/>
    <w:rsid w:val="00D03844"/>
    <w:rsid w:val="00D044F8"/>
    <w:rsid w:val="00D04AAB"/>
    <w:rsid w:val="00D056B6"/>
    <w:rsid w:val="00D06C35"/>
    <w:rsid w:val="00D070C8"/>
    <w:rsid w:val="00D07840"/>
    <w:rsid w:val="00D07EA2"/>
    <w:rsid w:val="00D10204"/>
    <w:rsid w:val="00D105C1"/>
    <w:rsid w:val="00D10763"/>
    <w:rsid w:val="00D109C6"/>
    <w:rsid w:val="00D11185"/>
    <w:rsid w:val="00D11352"/>
    <w:rsid w:val="00D11F05"/>
    <w:rsid w:val="00D128D7"/>
    <w:rsid w:val="00D12D74"/>
    <w:rsid w:val="00D13C5A"/>
    <w:rsid w:val="00D13DF1"/>
    <w:rsid w:val="00D13FFA"/>
    <w:rsid w:val="00D15515"/>
    <w:rsid w:val="00D15901"/>
    <w:rsid w:val="00D16593"/>
    <w:rsid w:val="00D16603"/>
    <w:rsid w:val="00D1671A"/>
    <w:rsid w:val="00D16F8F"/>
    <w:rsid w:val="00D17367"/>
    <w:rsid w:val="00D21000"/>
    <w:rsid w:val="00D21088"/>
    <w:rsid w:val="00D21916"/>
    <w:rsid w:val="00D21BAA"/>
    <w:rsid w:val="00D21F76"/>
    <w:rsid w:val="00D22332"/>
    <w:rsid w:val="00D227F9"/>
    <w:rsid w:val="00D22CB3"/>
    <w:rsid w:val="00D2338C"/>
    <w:rsid w:val="00D24115"/>
    <w:rsid w:val="00D24B8F"/>
    <w:rsid w:val="00D25812"/>
    <w:rsid w:val="00D263A1"/>
    <w:rsid w:val="00D26832"/>
    <w:rsid w:val="00D26FE7"/>
    <w:rsid w:val="00D300E9"/>
    <w:rsid w:val="00D30264"/>
    <w:rsid w:val="00D3110A"/>
    <w:rsid w:val="00D316D0"/>
    <w:rsid w:val="00D32532"/>
    <w:rsid w:val="00D33400"/>
    <w:rsid w:val="00D33DE4"/>
    <w:rsid w:val="00D3423D"/>
    <w:rsid w:val="00D35E01"/>
    <w:rsid w:val="00D36DD7"/>
    <w:rsid w:val="00D371EC"/>
    <w:rsid w:val="00D37393"/>
    <w:rsid w:val="00D40C3F"/>
    <w:rsid w:val="00D40E1A"/>
    <w:rsid w:val="00D40FDA"/>
    <w:rsid w:val="00D42027"/>
    <w:rsid w:val="00D429A6"/>
    <w:rsid w:val="00D42A77"/>
    <w:rsid w:val="00D437E8"/>
    <w:rsid w:val="00D44053"/>
    <w:rsid w:val="00D44168"/>
    <w:rsid w:val="00D4450F"/>
    <w:rsid w:val="00D45288"/>
    <w:rsid w:val="00D4538A"/>
    <w:rsid w:val="00D460F9"/>
    <w:rsid w:val="00D46E5A"/>
    <w:rsid w:val="00D50054"/>
    <w:rsid w:val="00D50659"/>
    <w:rsid w:val="00D51013"/>
    <w:rsid w:val="00D519A6"/>
    <w:rsid w:val="00D52659"/>
    <w:rsid w:val="00D52B8E"/>
    <w:rsid w:val="00D52CDF"/>
    <w:rsid w:val="00D5381E"/>
    <w:rsid w:val="00D53E21"/>
    <w:rsid w:val="00D53EF9"/>
    <w:rsid w:val="00D547F6"/>
    <w:rsid w:val="00D550B7"/>
    <w:rsid w:val="00D55513"/>
    <w:rsid w:val="00D557B2"/>
    <w:rsid w:val="00D570D6"/>
    <w:rsid w:val="00D57533"/>
    <w:rsid w:val="00D575A0"/>
    <w:rsid w:val="00D60514"/>
    <w:rsid w:val="00D60EBC"/>
    <w:rsid w:val="00D61878"/>
    <w:rsid w:val="00D620E8"/>
    <w:rsid w:val="00D63548"/>
    <w:rsid w:val="00D6386C"/>
    <w:rsid w:val="00D64B94"/>
    <w:rsid w:val="00D64F3C"/>
    <w:rsid w:val="00D6588A"/>
    <w:rsid w:val="00D65EDE"/>
    <w:rsid w:val="00D661AE"/>
    <w:rsid w:val="00D6647F"/>
    <w:rsid w:val="00D67372"/>
    <w:rsid w:val="00D674A0"/>
    <w:rsid w:val="00D67662"/>
    <w:rsid w:val="00D70AC0"/>
    <w:rsid w:val="00D711A2"/>
    <w:rsid w:val="00D71529"/>
    <w:rsid w:val="00D73DFD"/>
    <w:rsid w:val="00D73F80"/>
    <w:rsid w:val="00D76349"/>
    <w:rsid w:val="00D76A01"/>
    <w:rsid w:val="00D815C6"/>
    <w:rsid w:val="00D82D3A"/>
    <w:rsid w:val="00D83F7E"/>
    <w:rsid w:val="00D845DA"/>
    <w:rsid w:val="00D847BA"/>
    <w:rsid w:val="00D84E10"/>
    <w:rsid w:val="00D84EE3"/>
    <w:rsid w:val="00D85ADE"/>
    <w:rsid w:val="00D864BD"/>
    <w:rsid w:val="00D8683F"/>
    <w:rsid w:val="00D86F6F"/>
    <w:rsid w:val="00D87971"/>
    <w:rsid w:val="00D90383"/>
    <w:rsid w:val="00D906C0"/>
    <w:rsid w:val="00D9087B"/>
    <w:rsid w:val="00D9177E"/>
    <w:rsid w:val="00D92673"/>
    <w:rsid w:val="00D93422"/>
    <w:rsid w:val="00D94B3A"/>
    <w:rsid w:val="00D94DB3"/>
    <w:rsid w:val="00D95674"/>
    <w:rsid w:val="00D958AC"/>
    <w:rsid w:val="00D95A90"/>
    <w:rsid w:val="00D96CB7"/>
    <w:rsid w:val="00D96E71"/>
    <w:rsid w:val="00D970F5"/>
    <w:rsid w:val="00D97DA7"/>
    <w:rsid w:val="00D97EBF"/>
    <w:rsid w:val="00DA0CB7"/>
    <w:rsid w:val="00DA1A41"/>
    <w:rsid w:val="00DA218A"/>
    <w:rsid w:val="00DA27A0"/>
    <w:rsid w:val="00DA2D48"/>
    <w:rsid w:val="00DA2E34"/>
    <w:rsid w:val="00DA3159"/>
    <w:rsid w:val="00DA36BC"/>
    <w:rsid w:val="00DA4760"/>
    <w:rsid w:val="00DA4959"/>
    <w:rsid w:val="00DA4CD6"/>
    <w:rsid w:val="00DA4EC4"/>
    <w:rsid w:val="00DA59AD"/>
    <w:rsid w:val="00DA59BD"/>
    <w:rsid w:val="00DA61D0"/>
    <w:rsid w:val="00DA668C"/>
    <w:rsid w:val="00DA69F9"/>
    <w:rsid w:val="00DA770A"/>
    <w:rsid w:val="00DB01D7"/>
    <w:rsid w:val="00DB03FB"/>
    <w:rsid w:val="00DB0533"/>
    <w:rsid w:val="00DB0863"/>
    <w:rsid w:val="00DB0A46"/>
    <w:rsid w:val="00DB2571"/>
    <w:rsid w:val="00DB2E72"/>
    <w:rsid w:val="00DB2EE6"/>
    <w:rsid w:val="00DB3AB5"/>
    <w:rsid w:val="00DB4540"/>
    <w:rsid w:val="00DB4C6B"/>
    <w:rsid w:val="00DB5A26"/>
    <w:rsid w:val="00DB6E69"/>
    <w:rsid w:val="00DC0D4B"/>
    <w:rsid w:val="00DC13E7"/>
    <w:rsid w:val="00DC1AB5"/>
    <w:rsid w:val="00DC2772"/>
    <w:rsid w:val="00DC283E"/>
    <w:rsid w:val="00DC31AD"/>
    <w:rsid w:val="00DC369C"/>
    <w:rsid w:val="00DC47F2"/>
    <w:rsid w:val="00DC4BF9"/>
    <w:rsid w:val="00DC5173"/>
    <w:rsid w:val="00DC54C3"/>
    <w:rsid w:val="00DC555F"/>
    <w:rsid w:val="00DC5E3C"/>
    <w:rsid w:val="00DC6DA9"/>
    <w:rsid w:val="00DC7984"/>
    <w:rsid w:val="00DD08E4"/>
    <w:rsid w:val="00DD1018"/>
    <w:rsid w:val="00DD10E8"/>
    <w:rsid w:val="00DD158C"/>
    <w:rsid w:val="00DD23D0"/>
    <w:rsid w:val="00DD2AF3"/>
    <w:rsid w:val="00DD2CCC"/>
    <w:rsid w:val="00DD32A3"/>
    <w:rsid w:val="00DD3710"/>
    <w:rsid w:val="00DD4CC0"/>
    <w:rsid w:val="00DD55BB"/>
    <w:rsid w:val="00DD6055"/>
    <w:rsid w:val="00DD73AD"/>
    <w:rsid w:val="00DD76DE"/>
    <w:rsid w:val="00DD7AB2"/>
    <w:rsid w:val="00DD7B60"/>
    <w:rsid w:val="00DE0093"/>
    <w:rsid w:val="00DE0FEC"/>
    <w:rsid w:val="00DE1B18"/>
    <w:rsid w:val="00DE3144"/>
    <w:rsid w:val="00DE317D"/>
    <w:rsid w:val="00DE32DA"/>
    <w:rsid w:val="00DE3C46"/>
    <w:rsid w:val="00DE3D82"/>
    <w:rsid w:val="00DE4134"/>
    <w:rsid w:val="00DE4414"/>
    <w:rsid w:val="00DE467C"/>
    <w:rsid w:val="00DE49FC"/>
    <w:rsid w:val="00DE787D"/>
    <w:rsid w:val="00DF01DC"/>
    <w:rsid w:val="00DF0ABE"/>
    <w:rsid w:val="00DF1DC7"/>
    <w:rsid w:val="00DF2780"/>
    <w:rsid w:val="00DF35C8"/>
    <w:rsid w:val="00DF3FD6"/>
    <w:rsid w:val="00DF4329"/>
    <w:rsid w:val="00DF488B"/>
    <w:rsid w:val="00DF4A5B"/>
    <w:rsid w:val="00DF4A72"/>
    <w:rsid w:val="00DF5C91"/>
    <w:rsid w:val="00DF5E17"/>
    <w:rsid w:val="00DF6007"/>
    <w:rsid w:val="00DF67ED"/>
    <w:rsid w:val="00DF6959"/>
    <w:rsid w:val="00DF6A70"/>
    <w:rsid w:val="00DF6C67"/>
    <w:rsid w:val="00DF7121"/>
    <w:rsid w:val="00DF7388"/>
    <w:rsid w:val="00DF7ABE"/>
    <w:rsid w:val="00DF7DAE"/>
    <w:rsid w:val="00E03866"/>
    <w:rsid w:val="00E03DDA"/>
    <w:rsid w:val="00E03F4C"/>
    <w:rsid w:val="00E041E4"/>
    <w:rsid w:val="00E0463F"/>
    <w:rsid w:val="00E04AFD"/>
    <w:rsid w:val="00E05137"/>
    <w:rsid w:val="00E051A8"/>
    <w:rsid w:val="00E063C3"/>
    <w:rsid w:val="00E06847"/>
    <w:rsid w:val="00E07823"/>
    <w:rsid w:val="00E07FE3"/>
    <w:rsid w:val="00E108C8"/>
    <w:rsid w:val="00E1251B"/>
    <w:rsid w:val="00E126FF"/>
    <w:rsid w:val="00E12851"/>
    <w:rsid w:val="00E12BBB"/>
    <w:rsid w:val="00E13421"/>
    <w:rsid w:val="00E13FFE"/>
    <w:rsid w:val="00E14A62"/>
    <w:rsid w:val="00E164CA"/>
    <w:rsid w:val="00E1653C"/>
    <w:rsid w:val="00E170A9"/>
    <w:rsid w:val="00E1717D"/>
    <w:rsid w:val="00E20D4C"/>
    <w:rsid w:val="00E21F11"/>
    <w:rsid w:val="00E22839"/>
    <w:rsid w:val="00E22B4C"/>
    <w:rsid w:val="00E236B6"/>
    <w:rsid w:val="00E23C3E"/>
    <w:rsid w:val="00E24184"/>
    <w:rsid w:val="00E241A3"/>
    <w:rsid w:val="00E24982"/>
    <w:rsid w:val="00E24D3F"/>
    <w:rsid w:val="00E253A3"/>
    <w:rsid w:val="00E25C99"/>
    <w:rsid w:val="00E25E60"/>
    <w:rsid w:val="00E2696B"/>
    <w:rsid w:val="00E278CD"/>
    <w:rsid w:val="00E300E5"/>
    <w:rsid w:val="00E309BD"/>
    <w:rsid w:val="00E30AE7"/>
    <w:rsid w:val="00E31368"/>
    <w:rsid w:val="00E32003"/>
    <w:rsid w:val="00E33144"/>
    <w:rsid w:val="00E331AB"/>
    <w:rsid w:val="00E335E9"/>
    <w:rsid w:val="00E3377D"/>
    <w:rsid w:val="00E352E1"/>
    <w:rsid w:val="00E354F8"/>
    <w:rsid w:val="00E3767A"/>
    <w:rsid w:val="00E37E37"/>
    <w:rsid w:val="00E40380"/>
    <w:rsid w:val="00E403A5"/>
    <w:rsid w:val="00E414D8"/>
    <w:rsid w:val="00E41F06"/>
    <w:rsid w:val="00E42DC4"/>
    <w:rsid w:val="00E43D3C"/>
    <w:rsid w:val="00E45A84"/>
    <w:rsid w:val="00E46EE3"/>
    <w:rsid w:val="00E47E34"/>
    <w:rsid w:val="00E501FD"/>
    <w:rsid w:val="00E503B0"/>
    <w:rsid w:val="00E5110D"/>
    <w:rsid w:val="00E511F7"/>
    <w:rsid w:val="00E51335"/>
    <w:rsid w:val="00E5151F"/>
    <w:rsid w:val="00E519C2"/>
    <w:rsid w:val="00E51EEB"/>
    <w:rsid w:val="00E51F34"/>
    <w:rsid w:val="00E523D5"/>
    <w:rsid w:val="00E53047"/>
    <w:rsid w:val="00E545FD"/>
    <w:rsid w:val="00E5463C"/>
    <w:rsid w:val="00E54FAF"/>
    <w:rsid w:val="00E554BD"/>
    <w:rsid w:val="00E578DB"/>
    <w:rsid w:val="00E57A79"/>
    <w:rsid w:val="00E603EF"/>
    <w:rsid w:val="00E6040A"/>
    <w:rsid w:val="00E6041A"/>
    <w:rsid w:val="00E604F1"/>
    <w:rsid w:val="00E6088D"/>
    <w:rsid w:val="00E61A4F"/>
    <w:rsid w:val="00E61E9C"/>
    <w:rsid w:val="00E64123"/>
    <w:rsid w:val="00E64C96"/>
    <w:rsid w:val="00E64E5F"/>
    <w:rsid w:val="00E65188"/>
    <w:rsid w:val="00E666EE"/>
    <w:rsid w:val="00E7004A"/>
    <w:rsid w:val="00E70074"/>
    <w:rsid w:val="00E702E0"/>
    <w:rsid w:val="00E70585"/>
    <w:rsid w:val="00E70635"/>
    <w:rsid w:val="00E707F2"/>
    <w:rsid w:val="00E70BD9"/>
    <w:rsid w:val="00E718C9"/>
    <w:rsid w:val="00E72DFF"/>
    <w:rsid w:val="00E7502B"/>
    <w:rsid w:val="00E754DF"/>
    <w:rsid w:val="00E75777"/>
    <w:rsid w:val="00E76F00"/>
    <w:rsid w:val="00E77551"/>
    <w:rsid w:val="00E77856"/>
    <w:rsid w:val="00E779A6"/>
    <w:rsid w:val="00E80D63"/>
    <w:rsid w:val="00E80E6E"/>
    <w:rsid w:val="00E81AEC"/>
    <w:rsid w:val="00E8210E"/>
    <w:rsid w:val="00E82279"/>
    <w:rsid w:val="00E8233E"/>
    <w:rsid w:val="00E832E7"/>
    <w:rsid w:val="00E84978"/>
    <w:rsid w:val="00E85105"/>
    <w:rsid w:val="00E851CC"/>
    <w:rsid w:val="00E85B21"/>
    <w:rsid w:val="00E873B7"/>
    <w:rsid w:val="00E90737"/>
    <w:rsid w:val="00E90C38"/>
    <w:rsid w:val="00E921C0"/>
    <w:rsid w:val="00E921C3"/>
    <w:rsid w:val="00E92C22"/>
    <w:rsid w:val="00E9350A"/>
    <w:rsid w:val="00E93EB9"/>
    <w:rsid w:val="00E940A3"/>
    <w:rsid w:val="00E94B90"/>
    <w:rsid w:val="00E9513B"/>
    <w:rsid w:val="00E952AD"/>
    <w:rsid w:val="00E95D62"/>
    <w:rsid w:val="00E96AFD"/>
    <w:rsid w:val="00EA07C5"/>
    <w:rsid w:val="00EA0D15"/>
    <w:rsid w:val="00EA185E"/>
    <w:rsid w:val="00EA1A0F"/>
    <w:rsid w:val="00EA2A95"/>
    <w:rsid w:val="00EA4260"/>
    <w:rsid w:val="00EA4CCA"/>
    <w:rsid w:val="00EA6F8B"/>
    <w:rsid w:val="00EA7B45"/>
    <w:rsid w:val="00EA7EEC"/>
    <w:rsid w:val="00EB08FE"/>
    <w:rsid w:val="00EB0F86"/>
    <w:rsid w:val="00EB10F7"/>
    <w:rsid w:val="00EB113F"/>
    <w:rsid w:val="00EB12C4"/>
    <w:rsid w:val="00EB1342"/>
    <w:rsid w:val="00EB1F80"/>
    <w:rsid w:val="00EB2CC1"/>
    <w:rsid w:val="00EB4144"/>
    <w:rsid w:val="00EB4F5C"/>
    <w:rsid w:val="00EB516A"/>
    <w:rsid w:val="00EB59A6"/>
    <w:rsid w:val="00EB5C7F"/>
    <w:rsid w:val="00EB5CB1"/>
    <w:rsid w:val="00EB75B0"/>
    <w:rsid w:val="00EC085B"/>
    <w:rsid w:val="00EC093E"/>
    <w:rsid w:val="00EC2084"/>
    <w:rsid w:val="00EC275F"/>
    <w:rsid w:val="00EC2AC9"/>
    <w:rsid w:val="00EC487C"/>
    <w:rsid w:val="00EC495B"/>
    <w:rsid w:val="00EC4DC9"/>
    <w:rsid w:val="00EC4E4F"/>
    <w:rsid w:val="00EC5310"/>
    <w:rsid w:val="00EC55BA"/>
    <w:rsid w:val="00EC5E58"/>
    <w:rsid w:val="00EC64F5"/>
    <w:rsid w:val="00EC70CB"/>
    <w:rsid w:val="00EC74F2"/>
    <w:rsid w:val="00EC786A"/>
    <w:rsid w:val="00EC7990"/>
    <w:rsid w:val="00EC7A70"/>
    <w:rsid w:val="00ED0AD7"/>
    <w:rsid w:val="00ED0BCF"/>
    <w:rsid w:val="00ED197A"/>
    <w:rsid w:val="00ED1BED"/>
    <w:rsid w:val="00ED1D3C"/>
    <w:rsid w:val="00ED1E7C"/>
    <w:rsid w:val="00ED477C"/>
    <w:rsid w:val="00ED63FE"/>
    <w:rsid w:val="00ED645C"/>
    <w:rsid w:val="00ED66C2"/>
    <w:rsid w:val="00ED6EF5"/>
    <w:rsid w:val="00ED736D"/>
    <w:rsid w:val="00EE0E7F"/>
    <w:rsid w:val="00EE1545"/>
    <w:rsid w:val="00EE1A67"/>
    <w:rsid w:val="00EE1C94"/>
    <w:rsid w:val="00EE2E59"/>
    <w:rsid w:val="00EE3451"/>
    <w:rsid w:val="00EE39BD"/>
    <w:rsid w:val="00EE43AA"/>
    <w:rsid w:val="00EE5967"/>
    <w:rsid w:val="00EE6369"/>
    <w:rsid w:val="00EE64F9"/>
    <w:rsid w:val="00EE69C1"/>
    <w:rsid w:val="00EE771B"/>
    <w:rsid w:val="00EF0510"/>
    <w:rsid w:val="00EF093C"/>
    <w:rsid w:val="00EF0E81"/>
    <w:rsid w:val="00EF16BE"/>
    <w:rsid w:val="00EF1766"/>
    <w:rsid w:val="00EF2B82"/>
    <w:rsid w:val="00EF359C"/>
    <w:rsid w:val="00EF36C0"/>
    <w:rsid w:val="00EF468B"/>
    <w:rsid w:val="00EF47B1"/>
    <w:rsid w:val="00EF517D"/>
    <w:rsid w:val="00EF551B"/>
    <w:rsid w:val="00EF5A78"/>
    <w:rsid w:val="00EF6874"/>
    <w:rsid w:val="00EF70E8"/>
    <w:rsid w:val="00EF7CD9"/>
    <w:rsid w:val="00F00CDC"/>
    <w:rsid w:val="00F00D4A"/>
    <w:rsid w:val="00F01D4E"/>
    <w:rsid w:val="00F03498"/>
    <w:rsid w:val="00F03879"/>
    <w:rsid w:val="00F0602D"/>
    <w:rsid w:val="00F06512"/>
    <w:rsid w:val="00F068A0"/>
    <w:rsid w:val="00F101D9"/>
    <w:rsid w:val="00F1045F"/>
    <w:rsid w:val="00F11165"/>
    <w:rsid w:val="00F115CA"/>
    <w:rsid w:val="00F116CA"/>
    <w:rsid w:val="00F11BFF"/>
    <w:rsid w:val="00F11C03"/>
    <w:rsid w:val="00F11D17"/>
    <w:rsid w:val="00F11D4F"/>
    <w:rsid w:val="00F11DB1"/>
    <w:rsid w:val="00F11E16"/>
    <w:rsid w:val="00F137C3"/>
    <w:rsid w:val="00F14664"/>
    <w:rsid w:val="00F1523A"/>
    <w:rsid w:val="00F16087"/>
    <w:rsid w:val="00F16B61"/>
    <w:rsid w:val="00F17C9C"/>
    <w:rsid w:val="00F20636"/>
    <w:rsid w:val="00F207C7"/>
    <w:rsid w:val="00F209E4"/>
    <w:rsid w:val="00F21967"/>
    <w:rsid w:val="00F220A3"/>
    <w:rsid w:val="00F22A6C"/>
    <w:rsid w:val="00F233C5"/>
    <w:rsid w:val="00F236B0"/>
    <w:rsid w:val="00F2578B"/>
    <w:rsid w:val="00F25BD0"/>
    <w:rsid w:val="00F27AF2"/>
    <w:rsid w:val="00F27AFB"/>
    <w:rsid w:val="00F27B99"/>
    <w:rsid w:val="00F27F99"/>
    <w:rsid w:val="00F30A1E"/>
    <w:rsid w:val="00F30AA6"/>
    <w:rsid w:val="00F31E1F"/>
    <w:rsid w:val="00F320EA"/>
    <w:rsid w:val="00F33254"/>
    <w:rsid w:val="00F33A29"/>
    <w:rsid w:val="00F33ED2"/>
    <w:rsid w:val="00F34223"/>
    <w:rsid w:val="00F34396"/>
    <w:rsid w:val="00F34D67"/>
    <w:rsid w:val="00F35BB3"/>
    <w:rsid w:val="00F3647E"/>
    <w:rsid w:val="00F36CE4"/>
    <w:rsid w:val="00F36F75"/>
    <w:rsid w:val="00F37215"/>
    <w:rsid w:val="00F37640"/>
    <w:rsid w:val="00F37D91"/>
    <w:rsid w:val="00F40DEA"/>
    <w:rsid w:val="00F41299"/>
    <w:rsid w:val="00F41380"/>
    <w:rsid w:val="00F4174C"/>
    <w:rsid w:val="00F417A5"/>
    <w:rsid w:val="00F4343A"/>
    <w:rsid w:val="00F43D67"/>
    <w:rsid w:val="00F444C9"/>
    <w:rsid w:val="00F45784"/>
    <w:rsid w:val="00F45C91"/>
    <w:rsid w:val="00F468C0"/>
    <w:rsid w:val="00F473E9"/>
    <w:rsid w:val="00F47E72"/>
    <w:rsid w:val="00F47FDC"/>
    <w:rsid w:val="00F52CA3"/>
    <w:rsid w:val="00F53EB9"/>
    <w:rsid w:val="00F53F15"/>
    <w:rsid w:val="00F56352"/>
    <w:rsid w:val="00F56747"/>
    <w:rsid w:val="00F56BFE"/>
    <w:rsid w:val="00F57492"/>
    <w:rsid w:val="00F57EE9"/>
    <w:rsid w:val="00F607EF"/>
    <w:rsid w:val="00F60BF2"/>
    <w:rsid w:val="00F613DA"/>
    <w:rsid w:val="00F61BB4"/>
    <w:rsid w:val="00F6278B"/>
    <w:rsid w:val="00F6596F"/>
    <w:rsid w:val="00F65FF8"/>
    <w:rsid w:val="00F666AC"/>
    <w:rsid w:val="00F66BD7"/>
    <w:rsid w:val="00F67BAB"/>
    <w:rsid w:val="00F7092C"/>
    <w:rsid w:val="00F718FC"/>
    <w:rsid w:val="00F71E4F"/>
    <w:rsid w:val="00F7214B"/>
    <w:rsid w:val="00F72298"/>
    <w:rsid w:val="00F72341"/>
    <w:rsid w:val="00F728A0"/>
    <w:rsid w:val="00F72A6C"/>
    <w:rsid w:val="00F72FA0"/>
    <w:rsid w:val="00F73378"/>
    <w:rsid w:val="00F733B5"/>
    <w:rsid w:val="00F73FEC"/>
    <w:rsid w:val="00F74DFD"/>
    <w:rsid w:val="00F7700C"/>
    <w:rsid w:val="00F774F9"/>
    <w:rsid w:val="00F7777A"/>
    <w:rsid w:val="00F777B0"/>
    <w:rsid w:val="00F77D2B"/>
    <w:rsid w:val="00F802B7"/>
    <w:rsid w:val="00F80AC4"/>
    <w:rsid w:val="00F82E14"/>
    <w:rsid w:val="00F830F1"/>
    <w:rsid w:val="00F83986"/>
    <w:rsid w:val="00F83A5A"/>
    <w:rsid w:val="00F84981"/>
    <w:rsid w:val="00F84EFD"/>
    <w:rsid w:val="00F85082"/>
    <w:rsid w:val="00F85F99"/>
    <w:rsid w:val="00F86917"/>
    <w:rsid w:val="00F86F01"/>
    <w:rsid w:val="00F87C7E"/>
    <w:rsid w:val="00F910BA"/>
    <w:rsid w:val="00F9207C"/>
    <w:rsid w:val="00F938E4"/>
    <w:rsid w:val="00F93EE9"/>
    <w:rsid w:val="00F944BA"/>
    <w:rsid w:val="00F94D22"/>
    <w:rsid w:val="00F96DF8"/>
    <w:rsid w:val="00F97157"/>
    <w:rsid w:val="00F97C56"/>
    <w:rsid w:val="00FA0262"/>
    <w:rsid w:val="00FA029C"/>
    <w:rsid w:val="00FA1442"/>
    <w:rsid w:val="00FA209E"/>
    <w:rsid w:val="00FA223E"/>
    <w:rsid w:val="00FA3B7A"/>
    <w:rsid w:val="00FA47FF"/>
    <w:rsid w:val="00FA506D"/>
    <w:rsid w:val="00FA52B0"/>
    <w:rsid w:val="00FA53AD"/>
    <w:rsid w:val="00FA6C9A"/>
    <w:rsid w:val="00FA6DB5"/>
    <w:rsid w:val="00FA7834"/>
    <w:rsid w:val="00FA7CD8"/>
    <w:rsid w:val="00FA7E92"/>
    <w:rsid w:val="00FA7FF1"/>
    <w:rsid w:val="00FB03DD"/>
    <w:rsid w:val="00FB044B"/>
    <w:rsid w:val="00FB0E85"/>
    <w:rsid w:val="00FB108D"/>
    <w:rsid w:val="00FB15B8"/>
    <w:rsid w:val="00FB265F"/>
    <w:rsid w:val="00FB292A"/>
    <w:rsid w:val="00FB2B4C"/>
    <w:rsid w:val="00FB4D1B"/>
    <w:rsid w:val="00FB4E5E"/>
    <w:rsid w:val="00FB4F8A"/>
    <w:rsid w:val="00FB5144"/>
    <w:rsid w:val="00FB55AC"/>
    <w:rsid w:val="00FB5D5C"/>
    <w:rsid w:val="00FB6597"/>
    <w:rsid w:val="00FB69AF"/>
    <w:rsid w:val="00FB6BE5"/>
    <w:rsid w:val="00FB717C"/>
    <w:rsid w:val="00FB7D81"/>
    <w:rsid w:val="00FC0F71"/>
    <w:rsid w:val="00FC153E"/>
    <w:rsid w:val="00FC1C54"/>
    <w:rsid w:val="00FC2376"/>
    <w:rsid w:val="00FC251E"/>
    <w:rsid w:val="00FC2CD3"/>
    <w:rsid w:val="00FC2E50"/>
    <w:rsid w:val="00FC330A"/>
    <w:rsid w:val="00FC34F5"/>
    <w:rsid w:val="00FC39E2"/>
    <w:rsid w:val="00FC417B"/>
    <w:rsid w:val="00FC5099"/>
    <w:rsid w:val="00FC575B"/>
    <w:rsid w:val="00FC5F52"/>
    <w:rsid w:val="00FC616D"/>
    <w:rsid w:val="00FC69C5"/>
    <w:rsid w:val="00FC6A76"/>
    <w:rsid w:val="00FC6D73"/>
    <w:rsid w:val="00FC75AF"/>
    <w:rsid w:val="00FD0215"/>
    <w:rsid w:val="00FD1814"/>
    <w:rsid w:val="00FD20C3"/>
    <w:rsid w:val="00FD2706"/>
    <w:rsid w:val="00FD2A1A"/>
    <w:rsid w:val="00FD2F4A"/>
    <w:rsid w:val="00FD3476"/>
    <w:rsid w:val="00FD4061"/>
    <w:rsid w:val="00FD5D33"/>
    <w:rsid w:val="00FD6248"/>
    <w:rsid w:val="00FD67EC"/>
    <w:rsid w:val="00FD74D7"/>
    <w:rsid w:val="00FD78F7"/>
    <w:rsid w:val="00FD7B80"/>
    <w:rsid w:val="00FD7F4A"/>
    <w:rsid w:val="00FE2CDF"/>
    <w:rsid w:val="00FE45FA"/>
    <w:rsid w:val="00FE4AFF"/>
    <w:rsid w:val="00FE4C7D"/>
    <w:rsid w:val="00FE5FA2"/>
    <w:rsid w:val="00FE5FCA"/>
    <w:rsid w:val="00FE6364"/>
    <w:rsid w:val="00FE659C"/>
    <w:rsid w:val="00FE6D88"/>
    <w:rsid w:val="00FF05BD"/>
    <w:rsid w:val="00FF07F6"/>
    <w:rsid w:val="00FF0C67"/>
    <w:rsid w:val="00FF261D"/>
    <w:rsid w:val="00FF2B28"/>
    <w:rsid w:val="00FF2CDC"/>
    <w:rsid w:val="00FF3141"/>
    <w:rsid w:val="00FF5152"/>
    <w:rsid w:val="00FF51A5"/>
    <w:rsid w:val="00FF57C9"/>
    <w:rsid w:val="00FF6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101880"/>
  <w15:docId w15:val="{C34BAC9C-85F8-4498-94E7-0EAC3037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5F"/>
  </w:style>
  <w:style w:type="paragraph" w:styleId="Heading1">
    <w:name w:val="heading 1"/>
    <w:basedOn w:val="Normal"/>
    <w:next w:val="BodyText"/>
    <w:qFormat/>
    <w:rsid w:val="00C1675F"/>
    <w:pPr>
      <w:keepNext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rsid w:val="00C1675F"/>
    <w:pPr>
      <w:keepNext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rsid w:val="00C1675F"/>
    <w:pPr>
      <w:keepNext/>
      <w:spacing w:before="120" w:after="8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rsid w:val="00C1675F"/>
    <w:pPr>
      <w:keepNext/>
      <w:spacing w:before="120" w:after="8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qFormat/>
    <w:rsid w:val="00C1675F"/>
    <w:pPr>
      <w:keepNext/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qFormat/>
    <w:rsid w:val="00C1675F"/>
    <w:pPr>
      <w:keepNext/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rsid w:val="00C1675F"/>
    <w:pPr>
      <w:keepNext/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rsid w:val="00C1675F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rsid w:val="00C1675F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1675F"/>
    <w:pPr>
      <w:spacing w:after="160"/>
    </w:pPr>
  </w:style>
  <w:style w:type="paragraph" w:customStyle="1" w:styleId="Reference">
    <w:name w:val="Reference"/>
    <w:basedOn w:val="Normal"/>
    <w:rsid w:val="00C1675F"/>
    <w:pPr>
      <w:spacing w:line="280" w:lineRule="atLeast"/>
      <w:ind w:left="794" w:hanging="794"/>
    </w:pPr>
    <w:rPr>
      <w:i/>
    </w:rPr>
  </w:style>
  <w:style w:type="character" w:styleId="CommentReference">
    <w:name w:val="annotation reference"/>
    <w:uiPriority w:val="99"/>
    <w:semiHidden/>
    <w:rsid w:val="00C1675F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F830F1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Question">
    <w:name w:val="Question"/>
    <w:basedOn w:val="Normal"/>
    <w:rsid w:val="00C1675F"/>
    <w:pPr>
      <w:keepLines/>
    </w:pPr>
    <w:rPr>
      <w:b/>
    </w:rPr>
  </w:style>
  <w:style w:type="paragraph" w:customStyle="1" w:styleId="RosNumber">
    <w:name w:val="RosNumber"/>
    <w:basedOn w:val="Normal"/>
    <w:next w:val="Normal"/>
    <w:rsid w:val="00C1675F"/>
    <w:pPr>
      <w:spacing w:after="60"/>
    </w:pPr>
    <w:rPr>
      <w:sz w:val="18"/>
    </w:rPr>
  </w:style>
  <w:style w:type="paragraph" w:customStyle="1" w:styleId="Answer">
    <w:name w:val="Answer"/>
    <w:basedOn w:val="Normal"/>
    <w:rsid w:val="00C1675F"/>
    <w:pPr>
      <w:spacing w:before="20"/>
      <w:jc w:val="right"/>
    </w:pPr>
    <w:rPr>
      <w:sz w:val="18"/>
    </w:rPr>
  </w:style>
  <w:style w:type="paragraph" w:customStyle="1" w:styleId="Answcat">
    <w:name w:val="Answcat"/>
    <w:basedOn w:val="Answer"/>
    <w:rsid w:val="00C1675F"/>
  </w:style>
  <w:style w:type="paragraph" w:customStyle="1" w:styleId="SectionHeading">
    <w:name w:val="Section Heading"/>
    <w:basedOn w:val="HeadingBase"/>
    <w:rsid w:val="00C1675F"/>
    <w:pPr>
      <w:spacing w:before="60" w:after="0"/>
    </w:pPr>
    <w:rPr>
      <w:sz w:val="24"/>
    </w:rPr>
  </w:style>
  <w:style w:type="paragraph" w:customStyle="1" w:styleId="HeadingBase">
    <w:name w:val="Heading Base"/>
    <w:basedOn w:val="Normal"/>
    <w:next w:val="BodyText"/>
    <w:rsid w:val="00C1675F"/>
    <w:pPr>
      <w:keepNext/>
      <w:spacing w:before="240" w:after="120"/>
    </w:pPr>
    <w:rPr>
      <w:rFonts w:ascii="Arial" w:hAnsi="Arial"/>
      <w:b/>
      <w:kern w:val="28"/>
      <w:sz w:val="36"/>
    </w:rPr>
  </w:style>
  <w:style w:type="paragraph" w:customStyle="1" w:styleId="IntHelp">
    <w:name w:val="IntHelp"/>
    <w:basedOn w:val="Normal"/>
    <w:rsid w:val="00C1675F"/>
  </w:style>
  <w:style w:type="paragraph" w:customStyle="1" w:styleId="Probe">
    <w:name w:val="Probe"/>
    <w:basedOn w:val="IntHelp"/>
    <w:rsid w:val="00C1675F"/>
    <w:rPr>
      <w:rFonts w:ascii="Helvetica-Narrow" w:hAnsi="Helvetica-Narrow"/>
      <w:sz w:val="24"/>
    </w:rPr>
  </w:style>
  <w:style w:type="character" w:customStyle="1" w:styleId="Lead-inEmphasis">
    <w:name w:val="Lead-in Emphasis"/>
    <w:rsid w:val="00C1675F"/>
    <w:rPr>
      <w:b/>
      <w:i/>
    </w:rPr>
  </w:style>
  <w:style w:type="paragraph" w:customStyle="1" w:styleId="d">
    <w:name w:val="d"/>
    <w:basedOn w:val="Probe"/>
    <w:rsid w:val="00C1675F"/>
  </w:style>
  <w:style w:type="paragraph" w:customStyle="1" w:styleId="RosAnswer">
    <w:name w:val="RosAnswer"/>
    <w:basedOn w:val="Normal"/>
    <w:link w:val="RosAnswerChar"/>
    <w:rsid w:val="00C1675F"/>
    <w:rPr>
      <w:sz w:val="16"/>
    </w:rPr>
  </w:style>
  <w:style w:type="paragraph" w:customStyle="1" w:styleId="RosQuestion">
    <w:name w:val="RosQuestion"/>
    <w:basedOn w:val="Normal"/>
    <w:next w:val="RosAnswer"/>
    <w:rsid w:val="00C1675F"/>
    <w:pPr>
      <w:spacing w:after="60"/>
    </w:pPr>
    <w:rPr>
      <w:b/>
      <w:sz w:val="18"/>
    </w:rPr>
  </w:style>
  <w:style w:type="paragraph" w:styleId="Caption">
    <w:name w:val="caption"/>
    <w:basedOn w:val="Normal"/>
    <w:next w:val="BodyText"/>
    <w:qFormat/>
    <w:rsid w:val="00C1675F"/>
    <w:pPr>
      <w:spacing w:before="120" w:after="160"/>
    </w:pPr>
    <w:rPr>
      <w:i/>
      <w:sz w:val="18"/>
    </w:rPr>
  </w:style>
  <w:style w:type="paragraph" w:styleId="BodyTextIndent">
    <w:name w:val="Body Text Indent"/>
    <w:basedOn w:val="BodyText"/>
    <w:semiHidden/>
    <w:rsid w:val="00C1675F"/>
    <w:pPr>
      <w:ind w:left="360"/>
    </w:pPr>
  </w:style>
  <w:style w:type="paragraph" w:customStyle="1" w:styleId="BodyTextKeep">
    <w:name w:val="Body Text Keep"/>
    <w:basedOn w:val="BodyText"/>
    <w:rsid w:val="00C1675F"/>
    <w:pPr>
      <w:keepNext/>
    </w:pPr>
  </w:style>
  <w:style w:type="paragraph" w:customStyle="1" w:styleId="ChapterLabel">
    <w:name w:val="Chapter Label"/>
    <w:basedOn w:val="Normal"/>
    <w:next w:val="Normal"/>
    <w:rsid w:val="00C1675F"/>
    <w:pPr>
      <w:keepNext/>
      <w:spacing w:before="360"/>
      <w:jc w:val="center"/>
    </w:pPr>
    <w:rPr>
      <w:rFonts w:ascii="Arial" w:hAnsi="Arial"/>
      <w:b/>
      <w:kern w:val="28"/>
      <w:sz w:val="24"/>
      <w:u w:val="single"/>
    </w:rPr>
  </w:style>
  <w:style w:type="paragraph" w:customStyle="1" w:styleId="ChapterSubtitle">
    <w:name w:val="Chapter Subtitle"/>
    <w:basedOn w:val="Normal"/>
    <w:next w:val="BodyText"/>
    <w:rsid w:val="00C1675F"/>
    <w:pPr>
      <w:keepNext/>
      <w:keepLines/>
      <w:spacing w:before="360" w:after="360"/>
      <w:jc w:val="center"/>
    </w:pPr>
    <w:rPr>
      <w:rFonts w:ascii="Arial" w:hAnsi="Arial"/>
      <w:i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C1675F"/>
    <w:pPr>
      <w:keepNext/>
      <w:keepLines/>
      <w:spacing w:before="600"/>
      <w:jc w:val="center"/>
    </w:pPr>
    <w:rPr>
      <w:rFonts w:ascii="Arial" w:hAnsi="Arial"/>
      <w:b/>
      <w:kern w:val="28"/>
      <w:sz w:val="32"/>
    </w:rPr>
  </w:style>
  <w:style w:type="paragraph" w:styleId="Date">
    <w:name w:val="Date"/>
    <w:basedOn w:val="BodyText"/>
    <w:semiHidden/>
    <w:rsid w:val="00C1675F"/>
    <w:pPr>
      <w:spacing w:before="480"/>
      <w:jc w:val="center"/>
    </w:pPr>
    <w:rPr>
      <w:b/>
    </w:rPr>
  </w:style>
  <w:style w:type="paragraph" w:customStyle="1" w:styleId="DocumentLabel">
    <w:name w:val="Document Label"/>
    <w:basedOn w:val="Normal"/>
    <w:rsid w:val="00C1675F"/>
    <w:pPr>
      <w:keepNext/>
      <w:spacing w:before="240" w:after="360"/>
    </w:pPr>
    <w:rPr>
      <w:b/>
      <w:kern w:val="28"/>
      <w:sz w:val="36"/>
    </w:rPr>
  </w:style>
  <w:style w:type="character" w:styleId="EndnoteReference">
    <w:name w:val="endnote reference"/>
    <w:semiHidden/>
    <w:rsid w:val="00C1675F"/>
    <w:rPr>
      <w:vertAlign w:val="superscript"/>
    </w:rPr>
  </w:style>
  <w:style w:type="paragraph" w:styleId="EndnoteText">
    <w:name w:val="endnote text"/>
    <w:basedOn w:val="Normal"/>
    <w:semiHidden/>
    <w:rsid w:val="00C1675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rsid w:val="00C1675F"/>
    <w:pPr>
      <w:keepLines/>
      <w:tabs>
        <w:tab w:val="center" w:pos="4320"/>
        <w:tab w:val="right" w:pos="8640"/>
      </w:tabs>
    </w:pPr>
  </w:style>
  <w:style w:type="paragraph" w:customStyle="1" w:styleId="FooterEven">
    <w:name w:val="Footer Even"/>
    <w:basedOn w:val="Footer"/>
    <w:rsid w:val="00C1675F"/>
  </w:style>
  <w:style w:type="paragraph" w:customStyle="1" w:styleId="FooterFirst">
    <w:name w:val="Footer First"/>
    <w:basedOn w:val="Footer"/>
    <w:rsid w:val="00C1675F"/>
    <w:pPr>
      <w:tabs>
        <w:tab w:val="clear" w:pos="8640"/>
      </w:tabs>
      <w:jc w:val="center"/>
    </w:pPr>
  </w:style>
  <w:style w:type="paragraph" w:customStyle="1" w:styleId="FooterOdd">
    <w:name w:val="Footer Odd"/>
    <w:basedOn w:val="Footer"/>
    <w:rsid w:val="00C1675F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C1675F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C1675F"/>
    <w:rPr>
      <w:vertAlign w:val="superscript"/>
    </w:rPr>
  </w:style>
  <w:style w:type="paragraph" w:styleId="FootnoteText">
    <w:name w:val="footnote text"/>
    <w:basedOn w:val="FootnoteBase"/>
    <w:link w:val="FootnoteTextChar"/>
    <w:semiHidden/>
    <w:rsid w:val="00C1675F"/>
    <w:pPr>
      <w:spacing w:after="120"/>
    </w:pPr>
  </w:style>
  <w:style w:type="paragraph" w:styleId="Header">
    <w:name w:val="header"/>
    <w:basedOn w:val="Normal"/>
    <w:semiHidden/>
    <w:rsid w:val="00C1675F"/>
    <w:pPr>
      <w:keepLines/>
      <w:tabs>
        <w:tab w:val="center" w:pos="4320"/>
        <w:tab w:val="right" w:pos="8640"/>
      </w:tabs>
    </w:pPr>
  </w:style>
  <w:style w:type="paragraph" w:customStyle="1" w:styleId="HeaderBase">
    <w:name w:val="Header Base"/>
    <w:basedOn w:val="Normal"/>
    <w:rsid w:val="00C1675F"/>
    <w:pPr>
      <w:keepLines/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  <w:rsid w:val="00C1675F"/>
  </w:style>
  <w:style w:type="paragraph" w:customStyle="1" w:styleId="HeaderFirst">
    <w:name w:val="Header First"/>
    <w:basedOn w:val="Header"/>
    <w:rsid w:val="00C1675F"/>
    <w:pPr>
      <w:tabs>
        <w:tab w:val="clear" w:pos="8640"/>
      </w:tabs>
      <w:jc w:val="center"/>
    </w:pPr>
  </w:style>
  <w:style w:type="paragraph" w:customStyle="1" w:styleId="HeaderOdd">
    <w:name w:val="Header Odd"/>
    <w:basedOn w:val="Header"/>
    <w:rsid w:val="00C1675F"/>
    <w:pPr>
      <w:tabs>
        <w:tab w:val="right" w:pos="0"/>
      </w:tabs>
      <w:jc w:val="right"/>
    </w:pPr>
  </w:style>
  <w:style w:type="character" w:styleId="LineNumber">
    <w:name w:val="line number"/>
    <w:semiHidden/>
    <w:rsid w:val="00C1675F"/>
    <w:rPr>
      <w:rFonts w:ascii="Arial" w:hAnsi="Arial"/>
      <w:sz w:val="18"/>
    </w:rPr>
  </w:style>
  <w:style w:type="paragraph" w:styleId="List">
    <w:name w:val="List"/>
    <w:basedOn w:val="BodyText"/>
    <w:semiHidden/>
    <w:rsid w:val="00C1675F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semiHidden/>
    <w:rsid w:val="00C1675F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semiHidden/>
    <w:rsid w:val="00C1675F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semiHidden/>
    <w:rsid w:val="00C1675F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semiHidden/>
    <w:rsid w:val="00C1675F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autoRedefine/>
    <w:semiHidden/>
    <w:rsid w:val="00C1675F"/>
    <w:pPr>
      <w:tabs>
        <w:tab w:val="clear" w:pos="720"/>
      </w:tabs>
      <w:spacing w:after="160"/>
    </w:pPr>
  </w:style>
  <w:style w:type="paragraph" w:styleId="ListBullet2">
    <w:name w:val="List Bullet 2"/>
    <w:basedOn w:val="ListBullet"/>
    <w:autoRedefine/>
    <w:semiHidden/>
    <w:rsid w:val="00C1675F"/>
    <w:pPr>
      <w:ind w:left="1080"/>
    </w:pPr>
  </w:style>
  <w:style w:type="paragraph" w:styleId="ListBullet3">
    <w:name w:val="List Bullet 3"/>
    <w:basedOn w:val="ListBullet"/>
    <w:autoRedefine/>
    <w:semiHidden/>
    <w:rsid w:val="00C1675F"/>
    <w:pPr>
      <w:ind w:left="1440"/>
    </w:pPr>
  </w:style>
  <w:style w:type="paragraph" w:styleId="ListBullet4">
    <w:name w:val="List Bullet 4"/>
    <w:basedOn w:val="ListBullet"/>
    <w:autoRedefine/>
    <w:semiHidden/>
    <w:rsid w:val="00C1675F"/>
    <w:pPr>
      <w:ind w:left="1800"/>
    </w:pPr>
  </w:style>
  <w:style w:type="paragraph" w:styleId="ListBullet5">
    <w:name w:val="List Bullet 5"/>
    <w:basedOn w:val="ListBullet"/>
    <w:autoRedefine/>
    <w:semiHidden/>
    <w:rsid w:val="00C1675F"/>
    <w:pPr>
      <w:ind w:left="2160"/>
    </w:pPr>
  </w:style>
  <w:style w:type="paragraph" w:customStyle="1" w:styleId="ListBulletFirst">
    <w:name w:val="List Bullet First"/>
    <w:basedOn w:val="ListBullet"/>
    <w:next w:val="ListBullet"/>
    <w:rsid w:val="00C1675F"/>
    <w:pPr>
      <w:spacing w:before="80"/>
    </w:pPr>
  </w:style>
  <w:style w:type="paragraph" w:customStyle="1" w:styleId="ListBulletLast">
    <w:name w:val="List Bullet Last"/>
    <w:basedOn w:val="ListBullet"/>
    <w:next w:val="BodyText"/>
    <w:rsid w:val="00C1675F"/>
    <w:pPr>
      <w:spacing w:after="240"/>
    </w:pPr>
  </w:style>
  <w:style w:type="paragraph" w:styleId="ListContinue">
    <w:name w:val="List Continue"/>
    <w:basedOn w:val="List"/>
    <w:semiHidden/>
    <w:rsid w:val="00C1675F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semiHidden/>
    <w:rsid w:val="00C1675F"/>
    <w:pPr>
      <w:ind w:left="1080"/>
    </w:pPr>
  </w:style>
  <w:style w:type="paragraph" w:styleId="ListContinue3">
    <w:name w:val="List Continue 3"/>
    <w:basedOn w:val="ListContinue"/>
    <w:semiHidden/>
    <w:rsid w:val="00C1675F"/>
    <w:pPr>
      <w:ind w:left="1440"/>
    </w:pPr>
  </w:style>
  <w:style w:type="paragraph" w:styleId="ListContinue4">
    <w:name w:val="List Continue 4"/>
    <w:basedOn w:val="ListContinue"/>
    <w:semiHidden/>
    <w:rsid w:val="00C1675F"/>
    <w:pPr>
      <w:ind w:left="1800"/>
    </w:pPr>
  </w:style>
  <w:style w:type="paragraph" w:styleId="ListContinue5">
    <w:name w:val="List Continue 5"/>
    <w:basedOn w:val="ListContinue"/>
    <w:semiHidden/>
    <w:rsid w:val="00C1675F"/>
    <w:pPr>
      <w:ind w:left="2160"/>
    </w:pPr>
  </w:style>
  <w:style w:type="paragraph" w:customStyle="1" w:styleId="ListFirst">
    <w:name w:val="List First"/>
    <w:basedOn w:val="List"/>
    <w:next w:val="List"/>
    <w:rsid w:val="00C1675F"/>
    <w:pPr>
      <w:spacing w:before="80"/>
    </w:pPr>
  </w:style>
  <w:style w:type="paragraph" w:customStyle="1" w:styleId="ListLast">
    <w:name w:val="List Last"/>
    <w:basedOn w:val="List"/>
    <w:next w:val="BodyText"/>
    <w:rsid w:val="00C1675F"/>
    <w:pPr>
      <w:spacing w:after="240"/>
    </w:pPr>
  </w:style>
  <w:style w:type="paragraph" w:styleId="ListNumber">
    <w:name w:val="List Number"/>
    <w:basedOn w:val="List"/>
    <w:semiHidden/>
    <w:rsid w:val="00C1675F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semiHidden/>
    <w:rsid w:val="00C1675F"/>
    <w:pPr>
      <w:ind w:left="1080"/>
    </w:pPr>
  </w:style>
  <w:style w:type="paragraph" w:styleId="ListNumber3">
    <w:name w:val="List Number 3"/>
    <w:basedOn w:val="ListNumber"/>
    <w:semiHidden/>
    <w:rsid w:val="00C1675F"/>
    <w:pPr>
      <w:ind w:left="1440"/>
    </w:pPr>
  </w:style>
  <w:style w:type="paragraph" w:styleId="ListNumber4">
    <w:name w:val="List Number 4"/>
    <w:basedOn w:val="ListNumber"/>
    <w:semiHidden/>
    <w:rsid w:val="00C1675F"/>
    <w:pPr>
      <w:ind w:left="1800"/>
    </w:pPr>
  </w:style>
  <w:style w:type="paragraph" w:styleId="ListNumber5">
    <w:name w:val="List Number 5"/>
    <w:basedOn w:val="ListNumber"/>
    <w:semiHidden/>
    <w:rsid w:val="00C1675F"/>
    <w:pPr>
      <w:ind w:left="2160"/>
    </w:pPr>
  </w:style>
  <w:style w:type="paragraph" w:customStyle="1" w:styleId="ListNumberFirst">
    <w:name w:val="List Number First"/>
    <w:basedOn w:val="ListNumber"/>
    <w:next w:val="ListNumber"/>
    <w:rsid w:val="00C1675F"/>
    <w:pPr>
      <w:spacing w:before="80"/>
    </w:pPr>
  </w:style>
  <w:style w:type="paragraph" w:customStyle="1" w:styleId="ListNumberLast">
    <w:name w:val="List Number Last"/>
    <w:basedOn w:val="ListNumber"/>
    <w:next w:val="BodyText"/>
    <w:rsid w:val="00C1675F"/>
    <w:pPr>
      <w:spacing w:after="240"/>
    </w:pPr>
  </w:style>
  <w:style w:type="paragraph" w:styleId="MacroText">
    <w:name w:val="macro"/>
    <w:basedOn w:val="BodyText"/>
    <w:semiHidden/>
    <w:rsid w:val="00C1675F"/>
    <w:pPr>
      <w:spacing w:after="120"/>
    </w:pPr>
    <w:rPr>
      <w:rFonts w:ascii="Courier New" w:hAnsi="Courier New"/>
    </w:rPr>
  </w:style>
  <w:style w:type="paragraph" w:styleId="MessageHeader">
    <w:name w:val="Message Header"/>
    <w:basedOn w:val="BodyText"/>
    <w:semiHidden/>
    <w:rsid w:val="00C1675F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character" w:styleId="PageNumber">
    <w:name w:val="page number"/>
    <w:semiHidden/>
    <w:rsid w:val="00C1675F"/>
    <w:rPr>
      <w:b/>
    </w:rPr>
  </w:style>
  <w:style w:type="paragraph" w:customStyle="1" w:styleId="PartLabel">
    <w:name w:val="Part Label"/>
    <w:basedOn w:val="HeadingBase"/>
    <w:next w:val="Normal"/>
    <w:rsid w:val="00C1675F"/>
    <w:pPr>
      <w:spacing w:before="600" w:after="160"/>
      <w:jc w:val="center"/>
    </w:pPr>
    <w:rPr>
      <w:b w:val="0"/>
      <w:sz w:val="24"/>
      <w:u w:val="single"/>
    </w:rPr>
  </w:style>
  <w:style w:type="paragraph" w:customStyle="1" w:styleId="PartSubtitle">
    <w:name w:val="Part Subtitle"/>
    <w:basedOn w:val="Normal"/>
    <w:next w:val="BodyText"/>
    <w:rsid w:val="00C1675F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customStyle="1" w:styleId="PartTitle">
    <w:name w:val="Part Title"/>
    <w:basedOn w:val="HeadingBase"/>
    <w:next w:val="PartSubtitle"/>
    <w:rsid w:val="00C1675F"/>
    <w:pPr>
      <w:spacing w:before="600"/>
      <w:jc w:val="center"/>
    </w:pPr>
  </w:style>
  <w:style w:type="paragraph" w:customStyle="1" w:styleId="Picture">
    <w:name w:val="Picture"/>
    <w:basedOn w:val="BodyText"/>
    <w:next w:val="Caption"/>
    <w:rsid w:val="00C1675F"/>
    <w:pPr>
      <w:keepNext/>
    </w:pPr>
  </w:style>
  <w:style w:type="paragraph" w:customStyle="1" w:styleId="SectionLabel">
    <w:name w:val="Section Label"/>
    <w:basedOn w:val="HeadingBase"/>
    <w:next w:val="BodyText"/>
    <w:rsid w:val="00C1675F"/>
    <w:pPr>
      <w:keepLines/>
      <w:spacing w:after="360"/>
      <w:jc w:val="center"/>
    </w:pPr>
  </w:style>
  <w:style w:type="paragraph" w:styleId="Subtitle">
    <w:name w:val="Subtitle"/>
    <w:basedOn w:val="Title"/>
    <w:next w:val="BodyText"/>
    <w:qFormat/>
    <w:rsid w:val="00C1675F"/>
    <w:pPr>
      <w:spacing w:before="0" w:after="240"/>
    </w:pPr>
    <w:rPr>
      <w:b w:val="0"/>
      <w:i/>
      <w:sz w:val="28"/>
    </w:rPr>
  </w:style>
  <w:style w:type="paragraph" w:styleId="Title">
    <w:name w:val="Title"/>
    <w:basedOn w:val="HeadingBase"/>
    <w:qFormat/>
    <w:rsid w:val="00C1675F"/>
    <w:pPr>
      <w:spacing w:before="360" w:after="160"/>
      <w:jc w:val="center"/>
    </w:pPr>
    <w:rPr>
      <w:sz w:val="40"/>
    </w:rPr>
  </w:style>
  <w:style w:type="paragraph" w:customStyle="1" w:styleId="SubtitleCover">
    <w:name w:val="Subtitle Cover"/>
    <w:basedOn w:val="Normal"/>
    <w:next w:val="BodyText"/>
    <w:rsid w:val="00C1675F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character" w:customStyle="1" w:styleId="Superscript">
    <w:name w:val="Superscript"/>
    <w:rsid w:val="00C1675F"/>
    <w:rPr>
      <w:position w:val="0"/>
      <w:vertAlign w:val="superscript"/>
    </w:rPr>
  </w:style>
  <w:style w:type="paragraph" w:styleId="TableofAuthorities">
    <w:name w:val="table of authorities"/>
    <w:basedOn w:val="Normal"/>
    <w:semiHidden/>
    <w:rsid w:val="00C1675F"/>
    <w:pPr>
      <w:tabs>
        <w:tab w:val="right" w:leader="dot" w:pos="8640"/>
      </w:tabs>
      <w:ind w:left="360" w:hanging="360"/>
    </w:pPr>
  </w:style>
  <w:style w:type="paragraph" w:styleId="TableofFigures">
    <w:name w:val="table of figures"/>
    <w:basedOn w:val="Normal"/>
    <w:semiHidden/>
    <w:rsid w:val="00C1675F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HeadingBase"/>
    <w:next w:val="SubtitleCover"/>
    <w:rsid w:val="00C1675F"/>
    <w:pPr>
      <w:spacing w:before="720" w:after="160"/>
      <w:jc w:val="center"/>
    </w:pPr>
    <w:rPr>
      <w:sz w:val="48"/>
    </w:rPr>
  </w:style>
  <w:style w:type="paragraph" w:styleId="TOAHeading">
    <w:name w:val="toa heading"/>
    <w:basedOn w:val="SectionHeading"/>
    <w:next w:val="TableofAuthorities"/>
    <w:semiHidden/>
    <w:rsid w:val="00C1675F"/>
  </w:style>
  <w:style w:type="paragraph" w:styleId="TOC1">
    <w:name w:val="toc 1"/>
    <w:basedOn w:val="Normal"/>
    <w:autoRedefine/>
    <w:uiPriority w:val="39"/>
    <w:rsid w:val="00C1675F"/>
    <w:pPr>
      <w:tabs>
        <w:tab w:val="right" w:leader="dot" w:pos="8640"/>
      </w:tabs>
      <w:spacing w:before="180" w:after="120"/>
    </w:pPr>
    <w:rPr>
      <w:rFonts w:ascii="Arial" w:hAnsi="Arial"/>
      <w:b/>
    </w:rPr>
  </w:style>
  <w:style w:type="paragraph" w:styleId="TOC2">
    <w:name w:val="toc 2"/>
    <w:basedOn w:val="Normal"/>
    <w:autoRedefine/>
    <w:semiHidden/>
    <w:rsid w:val="00C1675F"/>
    <w:pPr>
      <w:tabs>
        <w:tab w:val="right" w:leader="dot" w:pos="8640"/>
      </w:tabs>
      <w:ind w:left="360"/>
    </w:pPr>
  </w:style>
  <w:style w:type="paragraph" w:styleId="TOC3">
    <w:name w:val="toc 3"/>
    <w:basedOn w:val="Normal"/>
    <w:autoRedefine/>
    <w:uiPriority w:val="39"/>
    <w:rsid w:val="00C1675F"/>
    <w:pPr>
      <w:tabs>
        <w:tab w:val="right" w:leader="dot" w:pos="8640"/>
      </w:tabs>
      <w:ind w:left="720"/>
    </w:pPr>
  </w:style>
  <w:style w:type="paragraph" w:styleId="TOC4">
    <w:name w:val="toc 4"/>
    <w:basedOn w:val="Normal"/>
    <w:autoRedefine/>
    <w:semiHidden/>
    <w:rsid w:val="00C1675F"/>
    <w:pPr>
      <w:tabs>
        <w:tab w:val="right" w:leader="dot" w:pos="8640"/>
      </w:tabs>
      <w:ind w:left="1080"/>
    </w:pPr>
    <w:rPr>
      <w:i/>
    </w:rPr>
  </w:style>
  <w:style w:type="paragraph" w:styleId="TOC5">
    <w:name w:val="toc 5"/>
    <w:basedOn w:val="Normal"/>
    <w:autoRedefine/>
    <w:semiHidden/>
    <w:rsid w:val="00C1675F"/>
    <w:pPr>
      <w:tabs>
        <w:tab w:val="right" w:leader="dot" w:pos="8640"/>
      </w:tabs>
      <w:ind w:left="1440"/>
    </w:pPr>
  </w:style>
  <w:style w:type="paragraph" w:styleId="TOC6">
    <w:name w:val="toc 6"/>
    <w:basedOn w:val="Normal"/>
    <w:autoRedefine/>
    <w:semiHidden/>
    <w:rsid w:val="00C1675F"/>
    <w:pPr>
      <w:tabs>
        <w:tab w:val="right" w:leader="dot" w:pos="8640"/>
      </w:tabs>
      <w:ind w:left="1800"/>
      <w:jc w:val="right"/>
    </w:pPr>
  </w:style>
  <w:style w:type="paragraph" w:styleId="TOC7">
    <w:name w:val="toc 7"/>
    <w:basedOn w:val="Normal"/>
    <w:autoRedefine/>
    <w:semiHidden/>
    <w:rsid w:val="00C1675F"/>
    <w:pPr>
      <w:tabs>
        <w:tab w:val="right" w:leader="dot" w:pos="8640"/>
      </w:tabs>
      <w:ind w:left="2160"/>
    </w:pPr>
  </w:style>
  <w:style w:type="paragraph" w:styleId="TOC8">
    <w:name w:val="toc 8"/>
    <w:basedOn w:val="Normal"/>
    <w:autoRedefine/>
    <w:semiHidden/>
    <w:rsid w:val="00C1675F"/>
    <w:pPr>
      <w:tabs>
        <w:tab w:val="right" w:leader="dot" w:pos="8640"/>
      </w:tabs>
      <w:ind w:left="2520"/>
    </w:pPr>
  </w:style>
  <w:style w:type="paragraph" w:styleId="TOC9">
    <w:name w:val="toc 9"/>
    <w:basedOn w:val="Normal"/>
    <w:autoRedefine/>
    <w:semiHidden/>
    <w:rsid w:val="00C1675F"/>
    <w:pPr>
      <w:tabs>
        <w:tab w:val="right" w:leader="dot" w:pos="8640"/>
      </w:tabs>
      <w:ind w:left="2880"/>
    </w:pPr>
  </w:style>
  <w:style w:type="paragraph" w:customStyle="1" w:styleId="TOCBase">
    <w:name w:val="TOC Base"/>
    <w:basedOn w:val="Normal"/>
    <w:rsid w:val="00C1675F"/>
    <w:pPr>
      <w:tabs>
        <w:tab w:val="right" w:leader="dot" w:pos="8640"/>
      </w:tabs>
    </w:pPr>
  </w:style>
  <w:style w:type="paragraph" w:customStyle="1" w:styleId="Style1">
    <w:name w:val="Style1"/>
    <w:basedOn w:val="Normal"/>
    <w:rsid w:val="00C1675F"/>
    <w:rPr>
      <w:b/>
    </w:rPr>
  </w:style>
  <w:style w:type="paragraph" w:customStyle="1" w:styleId="Paper">
    <w:name w:val="Paper"/>
    <w:basedOn w:val="Normal"/>
    <w:rsid w:val="00C1675F"/>
    <w:pPr>
      <w:spacing w:after="240" w:line="360" w:lineRule="auto"/>
    </w:pPr>
    <w:rPr>
      <w:lang w:val="nb-NO"/>
    </w:rPr>
  </w:style>
  <w:style w:type="paragraph" w:customStyle="1" w:styleId="Tabell">
    <w:name w:val="Tabell"/>
    <w:basedOn w:val="Normal"/>
    <w:rsid w:val="00C1675F"/>
  </w:style>
  <w:style w:type="paragraph" w:customStyle="1" w:styleId="Case">
    <w:name w:val="Case"/>
    <w:basedOn w:val="Normal"/>
    <w:rsid w:val="00C1675F"/>
    <w:pPr>
      <w:suppressAutoHyphens/>
      <w:ind w:left="567" w:right="567"/>
    </w:pPr>
    <w:rPr>
      <w:i/>
      <w:spacing w:val="-3"/>
      <w:lang w:val="nb-NO"/>
    </w:rPr>
  </w:style>
  <w:style w:type="paragraph" w:customStyle="1" w:styleId="code">
    <w:name w:val="code"/>
    <w:basedOn w:val="Normal"/>
    <w:rsid w:val="00C1675F"/>
    <w:pPr>
      <w:ind w:left="567"/>
    </w:pPr>
    <w:rPr>
      <w:rFonts w:ascii="Courier New" w:hAnsi="Courier New"/>
      <w:sz w:val="22"/>
    </w:rPr>
  </w:style>
  <w:style w:type="paragraph" w:styleId="DocumentMap">
    <w:name w:val="Document Map"/>
    <w:basedOn w:val="Normal"/>
    <w:semiHidden/>
    <w:rsid w:val="00C1675F"/>
    <w:pPr>
      <w:shd w:val="clear" w:color="auto" w:fill="000080"/>
    </w:pPr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441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30F1"/>
  </w:style>
  <w:style w:type="character" w:customStyle="1" w:styleId="CommentSubjectChar">
    <w:name w:val="Comment Subject Char"/>
    <w:basedOn w:val="CommentTextChar"/>
    <w:link w:val="CommentSubject"/>
    <w:uiPriority w:val="99"/>
    <w:rsid w:val="001F7441"/>
  </w:style>
  <w:style w:type="paragraph" w:styleId="BalloonText">
    <w:name w:val="Balloon Text"/>
    <w:basedOn w:val="Normal"/>
    <w:link w:val="BalloonTextChar"/>
    <w:uiPriority w:val="99"/>
    <w:semiHidden/>
    <w:unhideWhenUsed/>
    <w:rsid w:val="001F7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232"/>
    <w:pPr>
      <w:ind w:left="720"/>
      <w:contextualSpacing/>
    </w:pPr>
  </w:style>
  <w:style w:type="paragraph" w:customStyle="1" w:styleId="QuestionCharCharCharChar">
    <w:name w:val="Question Char Char Char Char"/>
    <w:basedOn w:val="Normal"/>
    <w:link w:val="QuestionCharCharCharCharChar"/>
    <w:rsid w:val="003F49B4"/>
    <w:pPr>
      <w:keepLines/>
      <w:widowControl w:val="0"/>
    </w:pPr>
    <w:rPr>
      <w:b/>
      <w:kern w:val="2"/>
      <w:sz w:val="24"/>
      <w:szCs w:val="24"/>
    </w:rPr>
  </w:style>
  <w:style w:type="character" w:customStyle="1" w:styleId="QuestionCharCharCharCharChar">
    <w:name w:val="Question Char Char Char Char Char"/>
    <w:basedOn w:val="DefaultParagraphFont"/>
    <w:link w:val="QuestionCharCharCharChar"/>
    <w:rsid w:val="003F49B4"/>
    <w:rPr>
      <w:rFonts w:eastAsia="SimSun"/>
      <w:b/>
      <w:kern w:val="2"/>
      <w:sz w:val="24"/>
      <w:szCs w:val="24"/>
    </w:rPr>
  </w:style>
  <w:style w:type="table" w:styleId="TableGrid">
    <w:name w:val="Table Grid"/>
    <w:basedOn w:val="TableNormal"/>
    <w:uiPriority w:val="59"/>
    <w:rsid w:val="003C79C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9C1E85"/>
  </w:style>
  <w:style w:type="character" w:styleId="Emphasis">
    <w:name w:val="Emphasis"/>
    <w:basedOn w:val="DefaultParagraphFont"/>
    <w:uiPriority w:val="20"/>
    <w:qFormat/>
    <w:rsid w:val="00C712CE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950330"/>
  </w:style>
  <w:style w:type="character" w:customStyle="1" w:styleId="hps">
    <w:name w:val="hps"/>
    <w:basedOn w:val="DefaultParagraphFont"/>
    <w:rsid w:val="00D83F7E"/>
  </w:style>
  <w:style w:type="paragraph" w:customStyle="1" w:styleId="Direction">
    <w:name w:val="Direction"/>
    <w:basedOn w:val="Question"/>
    <w:autoRedefine/>
    <w:rsid w:val="00EC2AC9"/>
    <w:pPr>
      <w:spacing w:before="60"/>
    </w:pPr>
    <w:rPr>
      <w:b w:val="0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EE1545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A26A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26AF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A26AF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Style2">
    <w:name w:val="Style2"/>
    <w:basedOn w:val="CommentText"/>
    <w:link w:val="Style2Char"/>
    <w:autoRedefine/>
    <w:rsid w:val="00F830F1"/>
    <w:rPr>
      <w:color w:val="C0504D" w:themeColor="accent2"/>
    </w:rPr>
  </w:style>
  <w:style w:type="paragraph" w:customStyle="1" w:styleId="Style3">
    <w:name w:val="Style3"/>
    <w:basedOn w:val="Style2"/>
    <w:link w:val="Style3Char"/>
    <w:qFormat/>
    <w:rsid w:val="00F830F1"/>
    <w:rPr>
      <w:b/>
      <w:sz w:val="24"/>
    </w:rPr>
  </w:style>
  <w:style w:type="character" w:customStyle="1" w:styleId="Style2Char">
    <w:name w:val="Style2 Char"/>
    <w:basedOn w:val="CommentTextChar"/>
    <w:link w:val="Style2"/>
    <w:rsid w:val="00F830F1"/>
    <w:rPr>
      <w:color w:val="C0504D" w:themeColor="accent2"/>
    </w:rPr>
  </w:style>
  <w:style w:type="paragraph" w:customStyle="1" w:styleId="Style4">
    <w:name w:val="Style4"/>
    <w:basedOn w:val="CommentText"/>
    <w:link w:val="Style4Char"/>
    <w:qFormat/>
    <w:rsid w:val="00FD2706"/>
    <w:rPr>
      <w:b/>
      <w:color w:val="C0504D" w:themeColor="accent2"/>
      <w:sz w:val="24"/>
    </w:rPr>
  </w:style>
  <w:style w:type="character" w:customStyle="1" w:styleId="Style3Char">
    <w:name w:val="Style3 Char"/>
    <w:basedOn w:val="Style2Char"/>
    <w:link w:val="Style3"/>
    <w:rsid w:val="00F830F1"/>
    <w:rPr>
      <w:b/>
      <w:color w:val="C0504D" w:themeColor="accent2"/>
      <w:sz w:val="24"/>
    </w:rPr>
  </w:style>
  <w:style w:type="paragraph" w:customStyle="1" w:styleId="Style5">
    <w:name w:val="Style5"/>
    <w:basedOn w:val="CommentText"/>
    <w:link w:val="Style5Char"/>
    <w:qFormat/>
    <w:rsid w:val="0091653E"/>
    <w:rPr>
      <w:b/>
      <w:color w:val="C0504D" w:themeColor="accent2"/>
      <w:sz w:val="24"/>
    </w:rPr>
  </w:style>
  <w:style w:type="character" w:customStyle="1" w:styleId="Style4Char">
    <w:name w:val="Style4 Char"/>
    <w:basedOn w:val="CommentTextChar"/>
    <w:link w:val="Style4"/>
    <w:rsid w:val="00FD2706"/>
    <w:rPr>
      <w:b/>
      <w:color w:val="C0504D" w:themeColor="accent2"/>
      <w:sz w:val="24"/>
    </w:rPr>
  </w:style>
  <w:style w:type="paragraph" w:customStyle="1" w:styleId="Style6">
    <w:name w:val="Style6"/>
    <w:basedOn w:val="CommentText"/>
    <w:link w:val="Style6Char"/>
    <w:qFormat/>
    <w:rsid w:val="0075530D"/>
    <w:rPr>
      <w:b/>
      <w:color w:val="C0504D" w:themeColor="accent2"/>
      <w:sz w:val="24"/>
    </w:rPr>
  </w:style>
  <w:style w:type="character" w:customStyle="1" w:styleId="Style5Char">
    <w:name w:val="Style5 Char"/>
    <w:basedOn w:val="CommentTextChar"/>
    <w:link w:val="Style5"/>
    <w:rsid w:val="0091653E"/>
    <w:rPr>
      <w:b/>
      <w:color w:val="C0504D" w:themeColor="accent2"/>
      <w:sz w:val="24"/>
    </w:rPr>
  </w:style>
  <w:style w:type="character" w:customStyle="1" w:styleId="Style6Char">
    <w:name w:val="Style6 Char"/>
    <w:basedOn w:val="CommentTextChar"/>
    <w:link w:val="Style6"/>
    <w:rsid w:val="0075530D"/>
    <w:rPr>
      <w:b/>
      <w:color w:val="C0504D" w:themeColor="accent2"/>
      <w:sz w:val="24"/>
    </w:rPr>
  </w:style>
  <w:style w:type="character" w:customStyle="1" w:styleId="RosAnswerChar">
    <w:name w:val="RosAnswer Char"/>
    <w:link w:val="RosAnswer"/>
    <w:rsid w:val="009A3F81"/>
    <w:rPr>
      <w:sz w:val="16"/>
    </w:rPr>
  </w:style>
  <w:style w:type="paragraph" w:customStyle="1" w:styleId="Default">
    <w:name w:val="Default"/>
    <w:rsid w:val="00CE1D0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9F6EF3"/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300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PlainText">
    <w:name w:val="Plain Text"/>
    <w:basedOn w:val="Normal"/>
    <w:link w:val="PlainTextChar"/>
    <w:semiHidden/>
    <w:rsid w:val="00E93EB9"/>
    <w:rPr>
      <w:rFonts w:ascii="Courier New" w:hAnsi="Courier New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E93EB9"/>
    <w:rPr>
      <w:rFonts w:ascii="Courier New" w:hAnsi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165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3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259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qu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86DD392DD33E4E8DE7751ACB0F278A" ma:contentTypeVersion="13" ma:contentTypeDescription="Create a new document." ma:contentTypeScope="" ma:versionID="eaeda009c0c274a8ecd5b403a44490a8">
  <xsd:schema xmlns:xsd="http://www.w3.org/2001/XMLSchema" xmlns:xs="http://www.w3.org/2001/XMLSchema" xmlns:p="http://schemas.microsoft.com/office/2006/metadata/properties" xmlns:ns3="73d70bb2-0910-4536-a3fa-f3b2a6044526" xmlns:ns4="4527f991-509d-46cb-a911-10eea10abf56" targetNamespace="http://schemas.microsoft.com/office/2006/metadata/properties" ma:root="true" ma:fieldsID="b84b6c67f8bc14ceb79c43e2a5f20106" ns3:_="" ns4:_="">
    <xsd:import namespace="73d70bb2-0910-4536-a3fa-f3b2a6044526"/>
    <xsd:import namespace="4527f991-509d-46cb-a911-10eea10abf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70bb2-0910-4536-a3fa-f3b2a60445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7f991-509d-46cb-a911-10eea10ab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02237C-04F7-43B3-A4C5-BF48A9829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70bb2-0910-4536-a3fa-f3b2a6044526"/>
    <ds:schemaRef ds:uri="4527f991-509d-46cb-a911-10eea10ab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2D8E16-7196-4EEB-8261-731605AFE1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35CCC8-F4C3-4716-A032-0DD0E3FA0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3CD1B9-1A6A-476A-8893-69BCC61A88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quest.dot</Template>
  <TotalTime>1</TotalTime>
  <Pages>8</Pages>
  <Words>2260</Words>
  <Characters>15332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Section: The Dwelling and Its Environment (Respondent: head of household or RA)</vt:lpstr>
      <vt:lpstr>Section: The Dwelling and Its Environment (Respondent: head of household or RA)</vt:lpstr>
    </vt:vector>
  </TitlesOfParts>
  <Company>Fafo</Company>
  <LinksUpToDate>false</LinksUpToDate>
  <CharactersWithSpaces>17557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Section: The Dwelling and Its Environment (Respondent: head of household or RA)</dc:title>
  <dc:creator>Åge A. Tiltnes</dc:creator>
  <cp:lastModifiedBy>Kebede Tewodros Aragie</cp:lastModifiedBy>
  <cp:revision>4</cp:revision>
  <cp:lastPrinted>2021-12-24T11:11:00Z</cp:lastPrinted>
  <dcterms:created xsi:type="dcterms:W3CDTF">2022-01-26T08:09:00Z</dcterms:created>
  <dcterms:modified xsi:type="dcterms:W3CDTF">2022-01-26T08:10:00Z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0x0101008286DD392DD33E4E8DE7751ACB0F278A</vt:lpwstr>
  </property>
</Properties>
</file>